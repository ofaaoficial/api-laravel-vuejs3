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4AF09" w14:textId="77777777" w:rsidR="00AC0924" w:rsidRPr="00684BB1" w:rsidRDefault="0042107C" w:rsidP="00AC0924">
      <w:pPr>
        <w:jc w:val="center"/>
        <w:rPr>
          <w:rFonts w:asciiTheme="majorHAnsi" w:hAnsiTheme="majorHAnsi" w:cs="Arial"/>
          <w:color w:val="222222"/>
          <w:lang w:eastAsia="es-CO"/>
        </w:rPr>
      </w:pPr>
      <w:r w:rsidRPr="00684BB1">
        <w:rPr>
          <w:rFonts w:asciiTheme="majorHAnsi" w:hAnsiTheme="majorHAnsi" w:cs="Arial"/>
          <w:color w:val="222222"/>
          <w:lang w:eastAsia="es-CO"/>
        </w:rPr>
        <w:t xml:space="preserve">  </w:t>
      </w:r>
    </w:p>
    <w:p w14:paraId="5CF8C741" w14:textId="77777777" w:rsidR="00AC0924" w:rsidRPr="00684BB1" w:rsidRDefault="00AC0924" w:rsidP="00AC0924">
      <w:pPr>
        <w:jc w:val="center"/>
        <w:rPr>
          <w:rFonts w:asciiTheme="majorHAnsi" w:hAnsiTheme="majorHAnsi" w:cs="Arial"/>
          <w:color w:val="222222"/>
          <w:lang w:eastAsia="es-CO"/>
        </w:rPr>
      </w:pPr>
    </w:p>
    <w:p w14:paraId="350ADC2A" w14:textId="77777777" w:rsidR="00AC0924" w:rsidRPr="00684BB1" w:rsidRDefault="00AC0924" w:rsidP="00AC0924">
      <w:pPr>
        <w:jc w:val="center"/>
        <w:rPr>
          <w:rFonts w:asciiTheme="majorHAnsi" w:hAnsiTheme="majorHAnsi"/>
          <w:b/>
          <w:sz w:val="48"/>
          <w:szCs w:val="48"/>
        </w:rPr>
      </w:pPr>
    </w:p>
    <w:p w14:paraId="6C8BBECA" w14:textId="2750256E" w:rsidR="00AC0924" w:rsidRPr="00684BB1" w:rsidRDefault="00BD2F4F" w:rsidP="00AC0924">
      <w:pPr>
        <w:jc w:val="center"/>
        <w:rPr>
          <w:rFonts w:asciiTheme="majorHAnsi" w:hAnsiTheme="majorHAnsi"/>
          <w:b/>
          <w:sz w:val="48"/>
          <w:szCs w:val="48"/>
        </w:rPr>
      </w:pPr>
      <w:r w:rsidRPr="00684BB1">
        <w:rPr>
          <w:rFonts w:asciiTheme="majorHAnsi" w:hAnsiTheme="majorHAnsi"/>
          <w:b/>
          <w:sz w:val="48"/>
          <w:szCs w:val="48"/>
        </w:rPr>
        <w:t xml:space="preserve">PROYECTO PRUEBA </w:t>
      </w:r>
    </w:p>
    <w:p w14:paraId="48233974" w14:textId="77777777" w:rsidR="00AC0924" w:rsidRPr="00684BB1" w:rsidRDefault="00AC0924" w:rsidP="00AC0924">
      <w:pPr>
        <w:jc w:val="center"/>
        <w:rPr>
          <w:rFonts w:asciiTheme="majorHAnsi" w:hAnsiTheme="majorHAnsi"/>
        </w:rPr>
      </w:pPr>
    </w:p>
    <w:p w14:paraId="0A5FEA8A" w14:textId="77777777" w:rsidR="00AC0924" w:rsidRPr="00684BB1" w:rsidRDefault="00AC0924" w:rsidP="00AC0924">
      <w:pPr>
        <w:jc w:val="center"/>
        <w:rPr>
          <w:rFonts w:asciiTheme="majorHAnsi" w:hAnsiTheme="majorHAnsi"/>
        </w:rPr>
      </w:pPr>
    </w:p>
    <w:p w14:paraId="1CB569FB" w14:textId="77777777" w:rsidR="00AC0924" w:rsidRPr="00684BB1" w:rsidRDefault="00AC0924" w:rsidP="00AC0924">
      <w:pPr>
        <w:jc w:val="center"/>
        <w:rPr>
          <w:rFonts w:asciiTheme="majorHAnsi" w:hAnsiTheme="majorHAnsi"/>
        </w:rPr>
      </w:pPr>
    </w:p>
    <w:p w14:paraId="237FF33F" w14:textId="77777777" w:rsidR="00FA3262" w:rsidRPr="00684BB1" w:rsidRDefault="00FA3262" w:rsidP="00AC0924">
      <w:pPr>
        <w:jc w:val="center"/>
        <w:rPr>
          <w:rFonts w:asciiTheme="majorHAnsi" w:hAnsiTheme="majorHAnsi"/>
        </w:rPr>
      </w:pPr>
    </w:p>
    <w:p w14:paraId="7EA3764C" w14:textId="77777777" w:rsidR="00FA3262" w:rsidRPr="00684BB1" w:rsidRDefault="00FA3262" w:rsidP="00AC0924">
      <w:pPr>
        <w:jc w:val="center"/>
        <w:rPr>
          <w:rFonts w:asciiTheme="majorHAnsi" w:hAnsiTheme="majorHAnsi"/>
        </w:rPr>
      </w:pPr>
    </w:p>
    <w:p w14:paraId="76AF7E59" w14:textId="77777777" w:rsidR="00AC0924" w:rsidRPr="00684BB1" w:rsidRDefault="00AC0924" w:rsidP="00AC0924">
      <w:pPr>
        <w:jc w:val="center"/>
        <w:rPr>
          <w:rFonts w:asciiTheme="majorHAnsi" w:hAnsiTheme="majorHAnsi"/>
        </w:rPr>
      </w:pPr>
    </w:p>
    <w:p w14:paraId="7CACFCB7" w14:textId="292A7A05" w:rsidR="00AC0924" w:rsidRPr="00684BB1" w:rsidRDefault="000E6B65" w:rsidP="00AC0924">
      <w:pPr>
        <w:jc w:val="center"/>
        <w:rPr>
          <w:rFonts w:asciiTheme="majorHAnsi" w:hAnsiTheme="majorHAnsi"/>
          <w:b/>
          <w:sz w:val="48"/>
          <w:szCs w:val="48"/>
        </w:rPr>
      </w:pPr>
      <w:r w:rsidRPr="00684BB1">
        <w:rPr>
          <w:rFonts w:asciiTheme="majorHAnsi" w:hAnsiTheme="majorHAnsi"/>
          <w:b/>
          <w:sz w:val="48"/>
          <w:szCs w:val="48"/>
        </w:rPr>
        <w:t>TECNOLOGÍAS WEB</w:t>
      </w:r>
    </w:p>
    <w:p w14:paraId="66FDBF8B" w14:textId="77777777" w:rsidR="00312092" w:rsidRPr="00684BB1" w:rsidRDefault="00312092" w:rsidP="00AC0924">
      <w:pPr>
        <w:jc w:val="center"/>
        <w:rPr>
          <w:rFonts w:asciiTheme="majorHAnsi" w:hAnsiTheme="majorHAnsi"/>
          <w:b/>
          <w:sz w:val="48"/>
          <w:szCs w:val="48"/>
        </w:rPr>
      </w:pPr>
    </w:p>
    <w:p w14:paraId="30E71124" w14:textId="77777777" w:rsidR="005A2E78" w:rsidRPr="00684BB1" w:rsidRDefault="005A2E78" w:rsidP="00AC0924">
      <w:pPr>
        <w:jc w:val="center"/>
        <w:rPr>
          <w:rFonts w:asciiTheme="majorHAnsi" w:hAnsiTheme="majorHAnsi"/>
          <w:b/>
          <w:sz w:val="48"/>
          <w:szCs w:val="48"/>
        </w:rPr>
      </w:pPr>
    </w:p>
    <w:p w14:paraId="4FA52312" w14:textId="77777777" w:rsidR="005A2E78" w:rsidRPr="00684BB1" w:rsidRDefault="005A2E78" w:rsidP="00AC0924">
      <w:pPr>
        <w:jc w:val="center"/>
        <w:rPr>
          <w:rFonts w:asciiTheme="majorHAnsi" w:hAnsiTheme="majorHAnsi"/>
          <w:b/>
          <w:sz w:val="48"/>
          <w:szCs w:val="48"/>
        </w:rPr>
      </w:pPr>
    </w:p>
    <w:p w14:paraId="39CA52E1" w14:textId="77777777" w:rsidR="00847B5C" w:rsidRPr="00684BB1" w:rsidRDefault="00847B5C" w:rsidP="00847B5C">
      <w:pPr>
        <w:rPr>
          <w:rFonts w:asciiTheme="majorHAnsi" w:hAnsiTheme="majorHAnsi"/>
          <w:b/>
          <w:sz w:val="20"/>
          <w:szCs w:val="20"/>
        </w:rPr>
      </w:pPr>
    </w:p>
    <w:p w14:paraId="21DA47CC" w14:textId="77777777" w:rsidR="00847B5C" w:rsidRPr="00684BB1" w:rsidRDefault="00847B5C" w:rsidP="005A2E78">
      <w:pPr>
        <w:jc w:val="right"/>
        <w:rPr>
          <w:rFonts w:asciiTheme="majorHAnsi" w:hAnsiTheme="majorHAnsi"/>
          <w:b/>
          <w:sz w:val="20"/>
          <w:szCs w:val="20"/>
        </w:rPr>
      </w:pPr>
    </w:p>
    <w:p w14:paraId="597CF84B" w14:textId="19504E5E" w:rsidR="00847B5C" w:rsidRPr="00684BB1" w:rsidRDefault="00847B5C" w:rsidP="00847B5C">
      <w:pPr>
        <w:jc w:val="right"/>
        <w:rPr>
          <w:rFonts w:asciiTheme="majorHAnsi" w:hAnsiTheme="majorHAnsi"/>
        </w:rPr>
      </w:pPr>
      <w:r w:rsidRPr="00684BB1">
        <w:rPr>
          <w:rFonts w:asciiTheme="majorHAnsi" w:hAnsiTheme="majorHAnsi"/>
          <w:b/>
        </w:rPr>
        <w:t xml:space="preserve">Jefe de Experto: </w:t>
      </w:r>
      <w:r w:rsidR="00213A14" w:rsidRPr="00684BB1">
        <w:rPr>
          <w:rFonts w:asciiTheme="majorHAnsi" w:hAnsiTheme="majorHAnsi"/>
          <w:color w:val="4F81BD" w:themeColor="accent1"/>
        </w:rPr>
        <w:t xml:space="preserve">Kenny Alejandro </w:t>
      </w:r>
      <w:r w:rsidR="003E13D5" w:rsidRPr="00684BB1">
        <w:rPr>
          <w:rFonts w:asciiTheme="majorHAnsi" w:hAnsiTheme="majorHAnsi"/>
          <w:color w:val="4F81BD" w:themeColor="accent1"/>
        </w:rPr>
        <w:t>Ríos</w:t>
      </w:r>
    </w:p>
    <w:p w14:paraId="2A4E3741" w14:textId="77777777" w:rsidR="00847B5C" w:rsidRPr="00684BB1" w:rsidRDefault="00847B5C" w:rsidP="00847B5C">
      <w:pPr>
        <w:jc w:val="right"/>
        <w:rPr>
          <w:rFonts w:asciiTheme="majorHAnsi" w:hAnsiTheme="majorHAnsi"/>
          <w:b/>
          <w:sz w:val="20"/>
          <w:szCs w:val="20"/>
        </w:rPr>
      </w:pPr>
      <w:r w:rsidRPr="00684BB1">
        <w:rPr>
          <w:rFonts w:asciiTheme="majorHAnsi" w:hAnsiTheme="majorHAnsi"/>
          <w:b/>
          <w:sz w:val="20"/>
          <w:szCs w:val="20"/>
        </w:rPr>
        <w:t>Actualización</w:t>
      </w:r>
    </w:p>
    <w:p w14:paraId="15AA8292" w14:textId="77777777" w:rsidR="00847B5C" w:rsidRPr="00684BB1" w:rsidRDefault="00847B5C" w:rsidP="00847B5C">
      <w:pPr>
        <w:jc w:val="right"/>
        <w:rPr>
          <w:rFonts w:asciiTheme="majorHAnsi" w:hAnsiTheme="majorHAnsi"/>
          <w:b/>
          <w:sz w:val="16"/>
          <w:szCs w:val="16"/>
        </w:rPr>
      </w:pPr>
      <w:r w:rsidRPr="00684BB1">
        <w:rPr>
          <w:rFonts w:asciiTheme="majorHAnsi" w:hAnsiTheme="majorHAnsi"/>
          <w:b/>
          <w:sz w:val="16"/>
          <w:szCs w:val="16"/>
        </w:rPr>
        <w:t xml:space="preserve">2018 © </w:t>
      </w:r>
    </w:p>
    <w:p w14:paraId="495FD93B" w14:textId="77777777" w:rsidR="00847B5C" w:rsidRPr="00684BB1" w:rsidRDefault="00847B5C" w:rsidP="00847B5C">
      <w:pPr>
        <w:jc w:val="right"/>
        <w:rPr>
          <w:rFonts w:asciiTheme="majorHAnsi" w:hAnsiTheme="majorHAnsi"/>
          <w:b/>
        </w:rPr>
      </w:pPr>
    </w:p>
    <w:p w14:paraId="7D1D7D21" w14:textId="77777777" w:rsidR="00847B5C" w:rsidRPr="00684BB1" w:rsidRDefault="00847B5C" w:rsidP="00847B5C">
      <w:pPr>
        <w:jc w:val="right"/>
        <w:rPr>
          <w:rFonts w:asciiTheme="majorHAnsi" w:hAnsiTheme="majorHAnsi"/>
          <w:b/>
        </w:rPr>
      </w:pPr>
    </w:p>
    <w:p w14:paraId="6F564CE0" w14:textId="77777777" w:rsidR="00847B5C" w:rsidRPr="00684BB1" w:rsidRDefault="00847B5C" w:rsidP="00847B5C">
      <w:pPr>
        <w:jc w:val="right"/>
        <w:rPr>
          <w:rFonts w:asciiTheme="majorHAnsi" w:hAnsiTheme="majorHAnsi"/>
          <w:b/>
          <w:sz w:val="20"/>
          <w:szCs w:val="20"/>
        </w:rPr>
      </w:pPr>
      <w:r w:rsidRPr="00684BB1">
        <w:rPr>
          <w:rFonts w:asciiTheme="majorHAnsi" w:hAnsiTheme="majorHAnsi"/>
          <w:b/>
          <w:sz w:val="20"/>
          <w:szCs w:val="20"/>
        </w:rPr>
        <w:t xml:space="preserve">Equipo Central </w:t>
      </w:r>
      <w:proofErr w:type="spellStart"/>
      <w:r w:rsidRPr="00684BB1">
        <w:rPr>
          <w:rFonts w:asciiTheme="majorHAnsi" w:hAnsiTheme="majorHAnsi"/>
          <w:b/>
          <w:sz w:val="20"/>
          <w:szCs w:val="20"/>
        </w:rPr>
        <w:t>Worldskills</w:t>
      </w:r>
      <w:proofErr w:type="spellEnd"/>
      <w:r w:rsidRPr="00684BB1">
        <w:rPr>
          <w:rFonts w:asciiTheme="majorHAnsi" w:hAnsiTheme="majorHAnsi"/>
          <w:b/>
          <w:sz w:val="20"/>
          <w:szCs w:val="20"/>
        </w:rPr>
        <w:t xml:space="preserve"> Colombia </w:t>
      </w:r>
    </w:p>
    <w:p w14:paraId="5CD0312C" w14:textId="77777777" w:rsidR="00847B5C" w:rsidRPr="00684BB1" w:rsidRDefault="00847B5C" w:rsidP="00847B5C">
      <w:pPr>
        <w:jc w:val="right"/>
        <w:rPr>
          <w:rFonts w:asciiTheme="majorHAnsi" w:hAnsiTheme="majorHAnsi"/>
          <w:sz w:val="18"/>
          <w:szCs w:val="18"/>
        </w:rPr>
      </w:pPr>
      <w:r w:rsidRPr="00684BB1">
        <w:rPr>
          <w:rFonts w:asciiTheme="majorHAnsi" w:hAnsiTheme="majorHAnsi"/>
          <w:sz w:val="18"/>
          <w:szCs w:val="18"/>
        </w:rPr>
        <w:t xml:space="preserve">Hellman Yesid </w:t>
      </w:r>
      <w:proofErr w:type="spellStart"/>
      <w:r w:rsidRPr="00684BB1">
        <w:rPr>
          <w:rFonts w:asciiTheme="majorHAnsi" w:hAnsiTheme="majorHAnsi"/>
          <w:sz w:val="18"/>
          <w:szCs w:val="18"/>
        </w:rPr>
        <w:t>Rusinque</w:t>
      </w:r>
      <w:proofErr w:type="spellEnd"/>
      <w:r w:rsidRPr="00684BB1">
        <w:rPr>
          <w:rFonts w:asciiTheme="majorHAnsi" w:hAnsiTheme="majorHAnsi"/>
          <w:sz w:val="18"/>
          <w:szCs w:val="18"/>
        </w:rPr>
        <w:t xml:space="preserve"> Gamboa</w:t>
      </w:r>
    </w:p>
    <w:p w14:paraId="39FB524E" w14:textId="0885BDD2" w:rsidR="00847B5C" w:rsidRPr="00684BB1" w:rsidRDefault="00847B5C" w:rsidP="00847B5C">
      <w:pPr>
        <w:jc w:val="right"/>
        <w:rPr>
          <w:rFonts w:asciiTheme="majorHAnsi" w:hAnsiTheme="majorHAnsi"/>
          <w:sz w:val="18"/>
          <w:szCs w:val="18"/>
        </w:rPr>
      </w:pPr>
      <w:r w:rsidRPr="00684BB1">
        <w:rPr>
          <w:rFonts w:asciiTheme="majorHAnsi" w:hAnsiTheme="majorHAnsi"/>
          <w:sz w:val="18"/>
          <w:szCs w:val="18"/>
        </w:rPr>
        <w:t xml:space="preserve">Alejandra </w:t>
      </w:r>
      <w:r w:rsidR="00DF2C9E" w:rsidRPr="00684BB1">
        <w:rPr>
          <w:rFonts w:asciiTheme="majorHAnsi" w:hAnsiTheme="majorHAnsi"/>
          <w:sz w:val="18"/>
          <w:szCs w:val="18"/>
        </w:rPr>
        <w:t>Gutiérrez</w:t>
      </w:r>
      <w:r w:rsidRPr="00684BB1">
        <w:rPr>
          <w:rFonts w:asciiTheme="majorHAnsi" w:hAnsiTheme="majorHAnsi"/>
          <w:sz w:val="18"/>
          <w:szCs w:val="18"/>
        </w:rPr>
        <w:t xml:space="preserve"> Rengifo</w:t>
      </w:r>
    </w:p>
    <w:p w14:paraId="799154B2" w14:textId="7A58A6E8" w:rsidR="00847B5C" w:rsidRPr="00684BB1" w:rsidRDefault="00847B5C" w:rsidP="00847B5C">
      <w:pPr>
        <w:jc w:val="right"/>
        <w:rPr>
          <w:rFonts w:asciiTheme="majorHAnsi" w:hAnsiTheme="majorHAnsi"/>
          <w:sz w:val="18"/>
          <w:szCs w:val="18"/>
        </w:rPr>
      </w:pPr>
      <w:r w:rsidRPr="00684BB1">
        <w:rPr>
          <w:rFonts w:asciiTheme="majorHAnsi" w:hAnsiTheme="majorHAnsi"/>
          <w:sz w:val="18"/>
          <w:szCs w:val="18"/>
        </w:rPr>
        <w:t xml:space="preserve">Fredy </w:t>
      </w:r>
      <w:r w:rsidR="00DF2C9E" w:rsidRPr="00684BB1">
        <w:rPr>
          <w:rFonts w:asciiTheme="majorHAnsi" w:hAnsiTheme="majorHAnsi"/>
          <w:sz w:val="18"/>
          <w:szCs w:val="18"/>
        </w:rPr>
        <w:t>García</w:t>
      </w:r>
      <w:r w:rsidRPr="00684BB1">
        <w:rPr>
          <w:rFonts w:asciiTheme="majorHAnsi" w:hAnsiTheme="majorHAnsi"/>
          <w:sz w:val="18"/>
          <w:szCs w:val="18"/>
        </w:rPr>
        <w:t xml:space="preserve"> Reyes </w:t>
      </w:r>
    </w:p>
    <w:p w14:paraId="64F8F484" w14:textId="576B331D" w:rsidR="00E95337" w:rsidRPr="00684BB1" w:rsidRDefault="00847B5C" w:rsidP="00847B5C">
      <w:pPr>
        <w:jc w:val="right"/>
        <w:rPr>
          <w:rFonts w:asciiTheme="majorHAnsi" w:hAnsiTheme="majorHAnsi"/>
          <w:sz w:val="18"/>
          <w:szCs w:val="18"/>
        </w:rPr>
      </w:pPr>
      <w:r w:rsidRPr="00684BB1">
        <w:rPr>
          <w:rFonts w:asciiTheme="majorHAnsi" w:hAnsiTheme="majorHAnsi"/>
          <w:sz w:val="18"/>
          <w:szCs w:val="18"/>
        </w:rPr>
        <w:t>Loren Jaramillo Bernal</w:t>
      </w:r>
    </w:p>
    <w:p w14:paraId="4694C284" w14:textId="77777777" w:rsidR="00847B5C" w:rsidRPr="00684BB1" w:rsidRDefault="00847B5C" w:rsidP="00847B5C">
      <w:pPr>
        <w:jc w:val="right"/>
        <w:rPr>
          <w:rFonts w:asciiTheme="majorHAnsi" w:hAnsiTheme="majorHAnsi"/>
          <w:sz w:val="18"/>
          <w:szCs w:val="18"/>
        </w:rPr>
      </w:pPr>
    </w:p>
    <w:p w14:paraId="53F719C5" w14:textId="77777777" w:rsidR="00847B5C" w:rsidRPr="00684BB1" w:rsidRDefault="00847B5C" w:rsidP="00847B5C">
      <w:pPr>
        <w:ind w:left="708"/>
        <w:jc w:val="right"/>
        <w:rPr>
          <w:rFonts w:asciiTheme="majorHAnsi" w:hAnsiTheme="majorHAnsi"/>
          <w:sz w:val="20"/>
          <w:szCs w:val="20"/>
        </w:rPr>
      </w:pPr>
    </w:p>
    <w:p w14:paraId="74C3EA55" w14:textId="77777777" w:rsidR="001C1D44" w:rsidRPr="00684BB1" w:rsidRDefault="001C1D44" w:rsidP="00847B5C">
      <w:pPr>
        <w:ind w:left="708"/>
        <w:jc w:val="right"/>
        <w:rPr>
          <w:rFonts w:asciiTheme="majorHAnsi" w:hAnsiTheme="majorHAnsi"/>
          <w:sz w:val="20"/>
          <w:szCs w:val="20"/>
        </w:rPr>
      </w:pPr>
    </w:p>
    <w:p w14:paraId="1B01BA37" w14:textId="77777777" w:rsidR="001C1D44" w:rsidRPr="00684BB1" w:rsidRDefault="001C1D44" w:rsidP="00847B5C">
      <w:pPr>
        <w:ind w:left="708"/>
        <w:jc w:val="right"/>
        <w:rPr>
          <w:rFonts w:asciiTheme="majorHAnsi" w:hAnsiTheme="majorHAnsi"/>
          <w:sz w:val="20"/>
          <w:szCs w:val="20"/>
        </w:rPr>
      </w:pPr>
    </w:p>
    <w:p w14:paraId="2C5182DC" w14:textId="77777777" w:rsidR="001C1D44" w:rsidRPr="00684BB1" w:rsidRDefault="001C1D44" w:rsidP="00847B5C">
      <w:pPr>
        <w:ind w:left="708"/>
        <w:jc w:val="right"/>
        <w:rPr>
          <w:rFonts w:asciiTheme="majorHAnsi" w:hAnsiTheme="majorHAnsi"/>
          <w:sz w:val="20"/>
          <w:szCs w:val="20"/>
        </w:rPr>
      </w:pPr>
    </w:p>
    <w:p w14:paraId="4E15F236" w14:textId="77777777" w:rsidR="001C1D44" w:rsidRPr="00684BB1" w:rsidRDefault="001C1D44" w:rsidP="00847B5C">
      <w:pPr>
        <w:ind w:left="708"/>
        <w:jc w:val="right"/>
        <w:rPr>
          <w:rFonts w:asciiTheme="majorHAnsi" w:hAnsiTheme="majorHAnsi"/>
          <w:sz w:val="20"/>
          <w:szCs w:val="20"/>
        </w:rPr>
      </w:pPr>
    </w:p>
    <w:p w14:paraId="3AF9D59D" w14:textId="77777777" w:rsidR="001C1D44" w:rsidRPr="00684BB1" w:rsidRDefault="001C1D44" w:rsidP="00847B5C">
      <w:pPr>
        <w:ind w:left="708"/>
        <w:jc w:val="right"/>
        <w:rPr>
          <w:rFonts w:asciiTheme="majorHAnsi" w:hAnsiTheme="majorHAnsi"/>
          <w:sz w:val="20"/>
          <w:szCs w:val="20"/>
        </w:rPr>
      </w:pPr>
    </w:p>
    <w:p w14:paraId="1D84B344" w14:textId="77777777" w:rsidR="001C1D44" w:rsidRPr="00684BB1" w:rsidRDefault="001C1D44" w:rsidP="00847B5C">
      <w:pPr>
        <w:ind w:left="708"/>
        <w:jc w:val="right"/>
        <w:rPr>
          <w:rFonts w:asciiTheme="majorHAnsi" w:hAnsiTheme="majorHAnsi"/>
          <w:sz w:val="20"/>
          <w:szCs w:val="20"/>
        </w:rPr>
      </w:pPr>
    </w:p>
    <w:p w14:paraId="06DDF945" w14:textId="77777777" w:rsidR="001C1D44" w:rsidRPr="00684BB1" w:rsidRDefault="001C1D44" w:rsidP="00847B5C">
      <w:pPr>
        <w:ind w:left="708"/>
        <w:jc w:val="right"/>
        <w:rPr>
          <w:rFonts w:asciiTheme="majorHAnsi" w:hAnsiTheme="majorHAnsi"/>
          <w:sz w:val="20"/>
          <w:szCs w:val="20"/>
        </w:rPr>
      </w:pPr>
    </w:p>
    <w:p w14:paraId="0CB07D13" w14:textId="77777777" w:rsidR="001C1D44" w:rsidRPr="00684BB1" w:rsidRDefault="001C1D44" w:rsidP="00847B5C">
      <w:pPr>
        <w:ind w:left="708"/>
        <w:jc w:val="right"/>
        <w:rPr>
          <w:rFonts w:asciiTheme="majorHAnsi" w:hAnsiTheme="majorHAnsi"/>
          <w:sz w:val="20"/>
          <w:szCs w:val="20"/>
        </w:rPr>
      </w:pPr>
    </w:p>
    <w:p w14:paraId="69BAED6F" w14:textId="77777777" w:rsidR="001C1D44" w:rsidRPr="00684BB1" w:rsidRDefault="001C1D44" w:rsidP="00847B5C">
      <w:pPr>
        <w:ind w:left="708"/>
        <w:jc w:val="right"/>
        <w:rPr>
          <w:rFonts w:asciiTheme="majorHAnsi" w:hAnsiTheme="majorHAnsi"/>
          <w:sz w:val="20"/>
          <w:szCs w:val="20"/>
        </w:rPr>
      </w:pPr>
    </w:p>
    <w:p w14:paraId="4333A99E" w14:textId="77777777" w:rsidR="001C1D44" w:rsidRPr="00684BB1" w:rsidRDefault="001C1D44" w:rsidP="00847B5C">
      <w:pPr>
        <w:ind w:left="708"/>
        <w:jc w:val="right"/>
        <w:rPr>
          <w:rFonts w:asciiTheme="majorHAnsi" w:hAnsiTheme="majorHAnsi"/>
          <w:sz w:val="20"/>
          <w:szCs w:val="20"/>
        </w:rPr>
      </w:pPr>
    </w:p>
    <w:p w14:paraId="2FFEFAA0" w14:textId="77777777" w:rsidR="001C1D44" w:rsidRPr="00684BB1" w:rsidRDefault="001C1D44" w:rsidP="00847B5C">
      <w:pPr>
        <w:ind w:left="708"/>
        <w:jc w:val="right"/>
        <w:rPr>
          <w:rFonts w:asciiTheme="majorHAnsi" w:hAnsiTheme="majorHAnsi"/>
          <w:sz w:val="20"/>
          <w:szCs w:val="20"/>
        </w:rPr>
      </w:pPr>
    </w:p>
    <w:p w14:paraId="63E19900" w14:textId="77777777" w:rsidR="001C1D44" w:rsidRPr="00684BB1" w:rsidRDefault="001C1D44" w:rsidP="00847B5C">
      <w:pPr>
        <w:ind w:left="708"/>
        <w:jc w:val="right"/>
        <w:rPr>
          <w:rFonts w:asciiTheme="majorHAnsi" w:hAnsiTheme="majorHAnsi"/>
          <w:sz w:val="20"/>
          <w:szCs w:val="20"/>
        </w:rPr>
      </w:pPr>
    </w:p>
    <w:p w14:paraId="60B77CC6" w14:textId="77777777" w:rsidR="001C1D44" w:rsidRPr="00684BB1" w:rsidRDefault="001C1D44" w:rsidP="00847B5C">
      <w:pPr>
        <w:ind w:left="708"/>
        <w:jc w:val="right"/>
        <w:rPr>
          <w:rFonts w:asciiTheme="majorHAnsi" w:hAnsiTheme="majorHAnsi"/>
          <w:sz w:val="20"/>
          <w:szCs w:val="20"/>
        </w:rPr>
      </w:pPr>
    </w:p>
    <w:p w14:paraId="7A3AA7B8" w14:textId="77777777" w:rsidR="001C1D44" w:rsidRPr="00684BB1" w:rsidRDefault="001C1D44" w:rsidP="00847B5C">
      <w:pPr>
        <w:ind w:left="708"/>
        <w:jc w:val="right"/>
        <w:rPr>
          <w:rFonts w:asciiTheme="majorHAnsi" w:hAnsiTheme="majorHAnsi"/>
          <w:sz w:val="20"/>
          <w:szCs w:val="20"/>
        </w:rPr>
      </w:pPr>
    </w:p>
    <w:p w14:paraId="19381E0D" w14:textId="2F28EB6F" w:rsidR="00DF323E" w:rsidRPr="00684BB1" w:rsidRDefault="00DF323E" w:rsidP="0092786B">
      <w:pPr>
        <w:rPr>
          <w:rFonts w:asciiTheme="majorHAnsi" w:hAnsiTheme="majorHAnsi"/>
          <w:b/>
          <w:sz w:val="32"/>
          <w:szCs w:val="32"/>
        </w:rPr>
      </w:pPr>
      <w:r w:rsidRPr="00684BB1">
        <w:rPr>
          <w:rFonts w:asciiTheme="majorHAnsi" w:hAnsiTheme="majorHAnsi"/>
          <w:b/>
          <w:sz w:val="32"/>
          <w:szCs w:val="32"/>
        </w:rPr>
        <w:t xml:space="preserve">Contenido </w:t>
      </w:r>
    </w:p>
    <w:sdt>
      <w:sdtPr>
        <w:rPr>
          <w:rFonts w:ascii="Times New Roman" w:eastAsia="Calibri" w:hAnsi="Times New Roman" w:cs="Times New Roman"/>
          <w:b w:val="0"/>
          <w:bCs w:val="0"/>
          <w:color w:val="auto"/>
          <w:sz w:val="22"/>
          <w:szCs w:val="22"/>
          <w:lang w:eastAsia="en-US"/>
        </w:rPr>
        <w:id w:val="-1938367874"/>
        <w:docPartObj>
          <w:docPartGallery w:val="Table of Contents"/>
          <w:docPartUnique/>
        </w:docPartObj>
      </w:sdtPr>
      <w:sdtEndPr>
        <w:rPr>
          <w:sz w:val="24"/>
          <w:szCs w:val="24"/>
          <w:lang w:eastAsia="es-ES_tradnl"/>
        </w:rPr>
      </w:sdtEndPr>
      <w:sdtContent>
        <w:p w14:paraId="363D1C61" w14:textId="38CDE474" w:rsidR="00497F9C" w:rsidRPr="00684BB1" w:rsidRDefault="00497F9C">
          <w:pPr>
            <w:pStyle w:val="TtuloTDC"/>
          </w:pPr>
        </w:p>
        <w:p w14:paraId="5870474D" w14:textId="77777777" w:rsidR="00065671" w:rsidRDefault="00497F9C">
          <w:pPr>
            <w:pStyle w:val="TDC2"/>
            <w:tabs>
              <w:tab w:val="right" w:leader="dot" w:pos="8346"/>
            </w:tabs>
            <w:rPr>
              <w:rFonts w:asciiTheme="minorHAnsi" w:eastAsiaTheme="minorEastAsia" w:hAnsiTheme="minorHAnsi" w:cstheme="minorBidi"/>
              <w:noProof/>
              <w:sz w:val="24"/>
              <w:szCs w:val="24"/>
              <w:lang w:eastAsia="es-ES_tradnl"/>
            </w:rPr>
          </w:pPr>
          <w:r w:rsidRPr="00684BB1">
            <w:rPr>
              <w:rFonts w:asciiTheme="majorHAnsi" w:hAnsiTheme="majorHAnsi"/>
            </w:rPr>
            <w:fldChar w:fldCharType="begin"/>
          </w:r>
          <w:r w:rsidRPr="00684BB1">
            <w:rPr>
              <w:rFonts w:asciiTheme="majorHAnsi" w:hAnsiTheme="majorHAnsi"/>
            </w:rPr>
            <w:instrText xml:space="preserve"> TOC \o "1-3" \h \z \u </w:instrText>
          </w:r>
          <w:r w:rsidRPr="00684BB1">
            <w:rPr>
              <w:rFonts w:asciiTheme="majorHAnsi" w:hAnsiTheme="majorHAnsi"/>
            </w:rPr>
            <w:fldChar w:fldCharType="separate"/>
          </w:r>
          <w:hyperlink w:anchor="_Toc522124833" w:history="1">
            <w:r w:rsidR="00065671" w:rsidRPr="00872215">
              <w:rPr>
                <w:rStyle w:val="Hipervnculo"/>
                <w:rFonts w:asciiTheme="majorHAnsi" w:hAnsiTheme="majorHAnsi"/>
                <w:b/>
                <w:noProof/>
              </w:rPr>
              <w:t>INTRODUCCIÓN</w:t>
            </w:r>
            <w:r w:rsidR="00065671">
              <w:rPr>
                <w:noProof/>
                <w:webHidden/>
              </w:rPr>
              <w:tab/>
            </w:r>
            <w:r w:rsidR="00065671">
              <w:rPr>
                <w:noProof/>
                <w:webHidden/>
              </w:rPr>
              <w:fldChar w:fldCharType="begin"/>
            </w:r>
            <w:r w:rsidR="00065671">
              <w:rPr>
                <w:noProof/>
                <w:webHidden/>
              </w:rPr>
              <w:instrText xml:space="preserve"> PAGEREF _Toc522124833 \h </w:instrText>
            </w:r>
            <w:r w:rsidR="00065671">
              <w:rPr>
                <w:noProof/>
                <w:webHidden/>
              </w:rPr>
            </w:r>
            <w:r w:rsidR="00065671">
              <w:rPr>
                <w:noProof/>
                <w:webHidden/>
              </w:rPr>
              <w:fldChar w:fldCharType="separate"/>
            </w:r>
            <w:r w:rsidR="00065671">
              <w:rPr>
                <w:noProof/>
                <w:webHidden/>
              </w:rPr>
              <w:t>3</w:t>
            </w:r>
            <w:r w:rsidR="00065671">
              <w:rPr>
                <w:noProof/>
                <w:webHidden/>
              </w:rPr>
              <w:fldChar w:fldCharType="end"/>
            </w:r>
          </w:hyperlink>
        </w:p>
        <w:p w14:paraId="666C30C2" w14:textId="77777777" w:rsidR="00065671" w:rsidRDefault="00C50935">
          <w:pPr>
            <w:pStyle w:val="TDC2"/>
            <w:tabs>
              <w:tab w:val="right" w:leader="dot" w:pos="8346"/>
            </w:tabs>
            <w:rPr>
              <w:rFonts w:asciiTheme="minorHAnsi" w:eastAsiaTheme="minorEastAsia" w:hAnsiTheme="minorHAnsi" w:cstheme="minorBidi"/>
              <w:noProof/>
              <w:sz w:val="24"/>
              <w:szCs w:val="24"/>
              <w:lang w:eastAsia="es-ES_tradnl"/>
            </w:rPr>
          </w:pPr>
          <w:hyperlink w:anchor="_Toc522124834" w:history="1">
            <w:r w:rsidR="00065671" w:rsidRPr="00872215">
              <w:rPr>
                <w:rStyle w:val="Hipervnculo"/>
                <w:rFonts w:asciiTheme="majorHAnsi" w:hAnsiTheme="majorHAnsi"/>
                <w:b/>
                <w:noProof/>
              </w:rPr>
              <w:t>2.</w:t>
            </w:r>
            <w:r w:rsidR="00065671" w:rsidRPr="00872215">
              <w:rPr>
                <w:rStyle w:val="Hipervnculo"/>
                <w:rFonts w:asciiTheme="majorHAnsi" w:hAnsiTheme="majorHAnsi"/>
                <w:noProof/>
              </w:rPr>
              <w:t xml:space="preserve"> </w:t>
            </w:r>
            <w:r w:rsidR="00065671" w:rsidRPr="00872215">
              <w:rPr>
                <w:rStyle w:val="Hipervnculo"/>
                <w:rFonts w:asciiTheme="majorHAnsi" w:hAnsiTheme="majorHAnsi"/>
                <w:b/>
                <w:noProof/>
              </w:rPr>
              <w:t>FICHA DE DESCRIPCIÓN</w:t>
            </w:r>
            <w:r w:rsidR="00065671">
              <w:rPr>
                <w:noProof/>
                <w:webHidden/>
              </w:rPr>
              <w:tab/>
            </w:r>
            <w:r w:rsidR="00065671">
              <w:rPr>
                <w:noProof/>
                <w:webHidden/>
              </w:rPr>
              <w:fldChar w:fldCharType="begin"/>
            </w:r>
            <w:r w:rsidR="00065671">
              <w:rPr>
                <w:noProof/>
                <w:webHidden/>
              </w:rPr>
              <w:instrText xml:space="preserve"> PAGEREF _Toc522124834 \h </w:instrText>
            </w:r>
            <w:r w:rsidR="00065671">
              <w:rPr>
                <w:noProof/>
                <w:webHidden/>
              </w:rPr>
            </w:r>
            <w:r w:rsidR="00065671">
              <w:rPr>
                <w:noProof/>
                <w:webHidden/>
              </w:rPr>
              <w:fldChar w:fldCharType="separate"/>
            </w:r>
            <w:r w:rsidR="00065671">
              <w:rPr>
                <w:noProof/>
                <w:webHidden/>
              </w:rPr>
              <w:t>3</w:t>
            </w:r>
            <w:r w:rsidR="00065671">
              <w:rPr>
                <w:noProof/>
                <w:webHidden/>
              </w:rPr>
              <w:fldChar w:fldCharType="end"/>
            </w:r>
          </w:hyperlink>
        </w:p>
        <w:p w14:paraId="5F976FDF" w14:textId="77777777" w:rsidR="00065671" w:rsidRDefault="00C50935">
          <w:pPr>
            <w:pStyle w:val="TDC2"/>
            <w:tabs>
              <w:tab w:val="right" w:leader="dot" w:pos="8346"/>
            </w:tabs>
            <w:rPr>
              <w:rFonts w:asciiTheme="minorHAnsi" w:eastAsiaTheme="minorEastAsia" w:hAnsiTheme="minorHAnsi" w:cstheme="minorBidi"/>
              <w:noProof/>
              <w:sz w:val="24"/>
              <w:szCs w:val="24"/>
              <w:lang w:eastAsia="es-ES_tradnl"/>
            </w:rPr>
          </w:pPr>
          <w:hyperlink w:anchor="_Toc522124835" w:history="1">
            <w:r w:rsidR="00065671" w:rsidRPr="00872215">
              <w:rPr>
                <w:rStyle w:val="Hipervnculo"/>
                <w:rFonts w:asciiTheme="majorHAnsi" w:hAnsiTheme="majorHAnsi"/>
                <w:b/>
                <w:noProof/>
              </w:rPr>
              <w:t>3. INSTRUCCIONES A LOS COMPETIDORES</w:t>
            </w:r>
            <w:r w:rsidR="00065671">
              <w:rPr>
                <w:noProof/>
                <w:webHidden/>
              </w:rPr>
              <w:tab/>
            </w:r>
            <w:r w:rsidR="00065671">
              <w:rPr>
                <w:noProof/>
                <w:webHidden/>
              </w:rPr>
              <w:fldChar w:fldCharType="begin"/>
            </w:r>
            <w:r w:rsidR="00065671">
              <w:rPr>
                <w:noProof/>
                <w:webHidden/>
              </w:rPr>
              <w:instrText xml:space="preserve"> PAGEREF _Toc522124835 \h </w:instrText>
            </w:r>
            <w:r w:rsidR="00065671">
              <w:rPr>
                <w:noProof/>
                <w:webHidden/>
              </w:rPr>
            </w:r>
            <w:r w:rsidR="00065671">
              <w:rPr>
                <w:noProof/>
                <w:webHidden/>
              </w:rPr>
              <w:fldChar w:fldCharType="separate"/>
            </w:r>
            <w:r w:rsidR="00065671">
              <w:rPr>
                <w:noProof/>
                <w:webHidden/>
              </w:rPr>
              <w:t>3</w:t>
            </w:r>
            <w:r w:rsidR="00065671">
              <w:rPr>
                <w:noProof/>
                <w:webHidden/>
              </w:rPr>
              <w:fldChar w:fldCharType="end"/>
            </w:r>
          </w:hyperlink>
        </w:p>
        <w:p w14:paraId="4FAB9F58" w14:textId="77777777" w:rsidR="00065671" w:rsidRDefault="00C50935">
          <w:pPr>
            <w:pStyle w:val="TDC2"/>
            <w:tabs>
              <w:tab w:val="right" w:leader="dot" w:pos="8346"/>
            </w:tabs>
            <w:rPr>
              <w:rFonts w:asciiTheme="minorHAnsi" w:eastAsiaTheme="minorEastAsia" w:hAnsiTheme="minorHAnsi" w:cstheme="minorBidi"/>
              <w:noProof/>
              <w:sz w:val="24"/>
              <w:szCs w:val="24"/>
              <w:lang w:eastAsia="es-ES_tradnl"/>
            </w:rPr>
          </w:pPr>
          <w:hyperlink w:anchor="_Toc522124836" w:history="1">
            <w:r w:rsidR="00065671" w:rsidRPr="00872215">
              <w:rPr>
                <w:rStyle w:val="Hipervnculo"/>
                <w:rFonts w:asciiTheme="majorHAnsi" w:hAnsiTheme="majorHAnsi"/>
                <w:b/>
                <w:noProof/>
              </w:rPr>
              <w:t>4. MODULOS DE COMPETENCIA</w:t>
            </w:r>
            <w:r w:rsidR="00065671">
              <w:rPr>
                <w:noProof/>
                <w:webHidden/>
              </w:rPr>
              <w:tab/>
            </w:r>
            <w:r w:rsidR="00065671">
              <w:rPr>
                <w:noProof/>
                <w:webHidden/>
              </w:rPr>
              <w:fldChar w:fldCharType="begin"/>
            </w:r>
            <w:r w:rsidR="00065671">
              <w:rPr>
                <w:noProof/>
                <w:webHidden/>
              </w:rPr>
              <w:instrText xml:space="preserve"> PAGEREF _Toc522124836 \h </w:instrText>
            </w:r>
            <w:r w:rsidR="00065671">
              <w:rPr>
                <w:noProof/>
                <w:webHidden/>
              </w:rPr>
            </w:r>
            <w:r w:rsidR="00065671">
              <w:rPr>
                <w:noProof/>
                <w:webHidden/>
              </w:rPr>
              <w:fldChar w:fldCharType="separate"/>
            </w:r>
            <w:r w:rsidR="00065671">
              <w:rPr>
                <w:noProof/>
                <w:webHidden/>
              </w:rPr>
              <w:t>4</w:t>
            </w:r>
            <w:r w:rsidR="00065671">
              <w:rPr>
                <w:noProof/>
                <w:webHidden/>
              </w:rPr>
              <w:fldChar w:fldCharType="end"/>
            </w:r>
          </w:hyperlink>
        </w:p>
        <w:p w14:paraId="060CCAF0" w14:textId="77777777" w:rsidR="00065671" w:rsidRDefault="00C50935">
          <w:pPr>
            <w:pStyle w:val="TDC3"/>
            <w:tabs>
              <w:tab w:val="right" w:leader="dot" w:pos="8346"/>
            </w:tabs>
            <w:rPr>
              <w:rFonts w:asciiTheme="minorHAnsi" w:eastAsiaTheme="minorEastAsia" w:hAnsiTheme="minorHAnsi" w:cstheme="minorBidi"/>
              <w:noProof/>
              <w:sz w:val="24"/>
              <w:szCs w:val="24"/>
              <w:lang w:eastAsia="es-ES_tradnl"/>
            </w:rPr>
          </w:pPr>
          <w:hyperlink w:anchor="_Toc522124837" w:history="1">
            <w:r w:rsidR="00065671" w:rsidRPr="00872215">
              <w:rPr>
                <w:rStyle w:val="Hipervnculo"/>
                <w:b/>
                <w:noProof/>
              </w:rPr>
              <w:t>4.1 Módulo E</w:t>
            </w:r>
            <w:r w:rsidR="00065671">
              <w:rPr>
                <w:noProof/>
                <w:webHidden/>
              </w:rPr>
              <w:tab/>
            </w:r>
            <w:r w:rsidR="00065671">
              <w:rPr>
                <w:noProof/>
                <w:webHidden/>
              </w:rPr>
              <w:fldChar w:fldCharType="begin"/>
            </w:r>
            <w:r w:rsidR="00065671">
              <w:rPr>
                <w:noProof/>
                <w:webHidden/>
              </w:rPr>
              <w:instrText xml:space="preserve"> PAGEREF _Toc522124837 \h </w:instrText>
            </w:r>
            <w:r w:rsidR="00065671">
              <w:rPr>
                <w:noProof/>
                <w:webHidden/>
              </w:rPr>
            </w:r>
            <w:r w:rsidR="00065671">
              <w:rPr>
                <w:noProof/>
                <w:webHidden/>
              </w:rPr>
              <w:fldChar w:fldCharType="separate"/>
            </w:r>
            <w:r w:rsidR="00065671">
              <w:rPr>
                <w:noProof/>
                <w:webHidden/>
              </w:rPr>
              <w:t>4</w:t>
            </w:r>
            <w:r w:rsidR="00065671">
              <w:rPr>
                <w:noProof/>
                <w:webHidden/>
              </w:rPr>
              <w:fldChar w:fldCharType="end"/>
            </w:r>
          </w:hyperlink>
        </w:p>
        <w:p w14:paraId="33D2161B" w14:textId="77777777" w:rsidR="00065671" w:rsidRDefault="00C50935">
          <w:pPr>
            <w:pStyle w:val="TDC3"/>
            <w:tabs>
              <w:tab w:val="right" w:leader="dot" w:pos="8346"/>
            </w:tabs>
            <w:rPr>
              <w:rFonts w:asciiTheme="minorHAnsi" w:eastAsiaTheme="minorEastAsia" w:hAnsiTheme="minorHAnsi" w:cstheme="minorBidi"/>
              <w:noProof/>
              <w:sz w:val="24"/>
              <w:szCs w:val="24"/>
              <w:lang w:eastAsia="es-ES_tradnl"/>
            </w:rPr>
          </w:pPr>
          <w:hyperlink w:anchor="_Toc522124838" w:history="1">
            <w:r w:rsidR="00065671" w:rsidRPr="00872215">
              <w:rPr>
                <w:rStyle w:val="Hipervnculo"/>
                <w:b/>
                <w:noProof/>
              </w:rPr>
              <w:t>4.2 Módulo F</w:t>
            </w:r>
            <w:r w:rsidR="00065671">
              <w:rPr>
                <w:noProof/>
                <w:webHidden/>
              </w:rPr>
              <w:tab/>
            </w:r>
            <w:r w:rsidR="00065671">
              <w:rPr>
                <w:noProof/>
                <w:webHidden/>
              </w:rPr>
              <w:fldChar w:fldCharType="begin"/>
            </w:r>
            <w:r w:rsidR="00065671">
              <w:rPr>
                <w:noProof/>
                <w:webHidden/>
              </w:rPr>
              <w:instrText xml:space="preserve"> PAGEREF _Toc522124838 \h </w:instrText>
            </w:r>
            <w:r w:rsidR="00065671">
              <w:rPr>
                <w:noProof/>
                <w:webHidden/>
              </w:rPr>
            </w:r>
            <w:r w:rsidR="00065671">
              <w:rPr>
                <w:noProof/>
                <w:webHidden/>
              </w:rPr>
              <w:fldChar w:fldCharType="separate"/>
            </w:r>
            <w:r w:rsidR="00065671">
              <w:rPr>
                <w:noProof/>
                <w:webHidden/>
              </w:rPr>
              <w:t>14</w:t>
            </w:r>
            <w:r w:rsidR="00065671">
              <w:rPr>
                <w:noProof/>
                <w:webHidden/>
              </w:rPr>
              <w:fldChar w:fldCharType="end"/>
            </w:r>
          </w:hyperlink>
        </w:p>
        <w:p w14:paraId="1DA6D723" w14:textId="77777777" w:rsidR="00065671" w:rsidRDefault="00C50935">
          <w:pPr>
            <w:pStyle w:val="TDC2"/>
            <w:tabs>
              <w:tab w:val="right" w:leader="dot" w:pos="8346"/>
            </w:tabs>
            <w:rPr>
              <w:rFonts w:asciiTheme="minorHAnsi" w:eastAsiaTheme="minorEastAsia" w:hAnsiTheme="minorHAnsi" w:cstheme="minorBidi"/>
              <w:noProof/>
              <w:sz w:val="24"/>
              <w:szCs w:val="24"/>
              <w:lang w:eastAsia="es-ES_tradnl"/>
            </w:rPr>
          </w:pPr>
          <w:hyperlink w:anchor="_Toc522124839" w:history="1">
            <w:r w:rsidR="00065671" w:rsidRPr="00872215">
              <w:rPr>
                <w:rStyle w:val="Hipervnculo"/>
                <w:rFonts w:asciiTheme="majorHAnsi" w:hAnsiTheme="majorHAnsi"/>
                <w:b/>
                <w:noProof/>
              </w:rPr>
              <w:t>5.  ESQUEMA DE MARCACION</w:t>
            </w:r>
            <w:r w:rsidR="00065671">
              <w:rPr>
                <w:noProof/>
                <w:webHidden/>
              </w:rPr>
              <w:tab/>
            </w:r>
            <w:r w:rsidR="00065671">
              <w:rPr>
                <w:noProof/>
                <w:webHidden/>
              </w:rPr>
              <w:fldChar w:fldCharType="begin"/>
            </w:r>
            <w:r w:rsidR="00065671">
              <w:rPr>
                <w:noProof/>
                <w:webHidden/>
              </w:rPr>
              <w:instrText xml:space="preserve"> PAGEREF _Toc522124839 \h </w:instrText>
            </w:r>
            <w:r w:rsidR="00065671">
              <w:rPr>
                <w:noProof/>
                <w:webHidden/>
              </w:rPr>
            </w:r>
            <w:r w:rsidR="00065671">
              <w:rPr>
                <w:noProof/>
                <w:webHidden/>
              </w:rPr>
              <w:fldChar w:fldCharType="separate"/>
            </w:r>
            <w:r w:rsidR="00065671">
              <w:rPr>
                <w:noProof/>
                <w:webHidden/>
              </w:rPr>
              <w:t>16</w:t>
            </w:r>
            <w:r w:rsidR="00065671">
              <w:rPr>
                <w:noProof/>
                <w:webHidden/>
              </w:rPr>
              <w:fldChar w:fldCharType="end"/>
            </w:r>
          </w:hyperlink>
        </w:p>
        <w:p w14:paraId="617672D4" w14:textId="3CDD4126" w:rsidR="00497F9C" w:rsidRPr="00684BB1" w:rsidRDefault="00497F9C">
          <w:pPr>
            <w:rPr>
              <w:rFonts w:asciiTheme="majorHAnsi" w:hAnsiTheme="majorHAnsi"/>
            </w:rPr>
          </w:pPr>
          <w:r w:rsidRPr="00684BB1">
            <w:rPr>
              <w:rFonts w:asciiTheme="majorHAnsi" w:hAnsiTheme="majorHAnsi"/>
              <w:b/>
              <w:bCs/>
            </w:rPr>
            <w:fldChar w:fldCharType="end"/>
          </w:r>
        </w:p>
      </w:sdtContent>
    </w:sdt>
    <w:p w14:paraId="18E5A1B5" w14:textId="77777777" w:rsidR="00DF323E" w:rsidRPr="00684BB1" w:rsidRDefault="00DF323E" w:rsidP="0092786B">
      <w:pPr>
        <w:rPr>
          <w:rFonts w:asciiTheme="majorHAnsi" w:hAnsiTheme="majorHAnsi"/>
          <w:b/>
          <w:sz w:val="32"/>
          <w:szCs w:val="32"/>
        </w:rPr>
      </w:pPr>
    </w:p>
    <w:p w14:paraId="3C794D15" w14:textId="77777777" w:rsidR="00DF323E" w:rsidRPr="00684BB1" w:rsidRDefault="00DF323E" w:rsidP="0092786B">
      <w:pPr>
        <w:rPr>
          <w:rFonts w:asciiTheme="majorHAnsi" w:hAnsiTheme="majorHAnsi"/>
          <w:b/>
          <w:sz w:val="32"/>
          <w:szCs w:val="32"/>
        </w:rPr>
      </w:pPr>
    </w:p>
    <w:p w14:paraId="148EFE8A" w14:textId="77777777" w:rsidR="00DF323E" w:rsidRPr="00684BB1" w:rsidRDefault="00DF323E" w:rsidP="0092786B">
      <w:pPr>
        <w:rPr>
          <w:rFonts w:asciiTheme="majorHAnsi" w:hAnsiTheme="majorHAnsi"/>
          <w:b/>
          <w:sz w:val="32"/>
          <w:szCs w:val="32"/>
        </w:rPr>
      </w:pPr>
    </w:p>
    <w:p w14:paraId="4CC7BACA" w14:textId="77777777" w:rsidR="00DF323E" w:rsidRPr="00684BB1" w:rsidRDefault="00DF323E" w:rsidP="0092786B">
      <w:pPr>
        <w:rPr>
          <w:rFonts w:asciiTheme="majorHAnsi" w:hAnsiTheme="majorHAnsi"/>
          <w:b/>
          <w:sz w:val="32"/>
          <w:szCs w:val="32"/>
        </w:rPr>
      </w:pPr>
    </w:p>
    <w:p w14:paraId="2555BC3D" w14:textId="77777777" w:rsidR="00DF323E" w:rsidRPr="00684BB1" w:rsidRDefault="00DF323E" w:rsidP="0092786B">
      <w:pPr>
        <w:rPr>
          <w:rFonts w:asciiTheme="majorHAnsi" w:hAnsiTheme="majorHAnsi"/>
          <w:b/>
          <w:sz w:val="32"/>
          <w:szCs w:val="32"/>
        </w:rPr>
      </w:pPr>
    </w:p>
    <w:p w14:paraId="6523365E" w14:textId="77777777" w:rsidR="00DF323E" w:rsidRPr="00684BB1" w:rsidRDefault="00DF323E" w:rsidP="0092786B">
      <w:pPr>
        <w:rPr>
          <w:rFonts w:asciiTheme="majorHAnsi" w:hAnsiTheme="majorHAnsi"/>
          <w:b/>
          <w:sz w:val="32"/>
          <w:szCs w:val="32"/>
        </w:rPr>
      </w:pPr>
    </w:p>
    <w:p w14:paraId="12E9958F" w14:textId="77777777" w:rsidR="00DF323E" w:rsidRPr="00684BB1" w:rsidRDefault="00DF323E" w:rsidP="0092786B">
      <w:pPr>
        <w:rPr>
          <w:rFonts w:asciiTheme="majorHAnsi" w:hAnsiTheme="majorHAnsi"/>
          <w:b/>
          <w:sz w:val="32"/>
          <w:szCs w:val="32"/>
        </w:rPr>
      </w:pPr>
    </w:p>
    <w:p w14:paraId="261B4786" w14:textId="77777777" w:rsidR="00DF323E" w:rsidRPr="00684BB1" w:rsidRDefault="00DF323E" w:rsidP="0092786B">
      <w:pPr>
        <w:rPr>
          <w:rFonts w:asciiTheme="majorHAnsi" w:hAnsiTheme="majorHAnsi"/>
          <w:b/>
          <w:sz w:val="32"/>
          <w:szCs w:val="32"/>
        </w:rPr>
      </w:pPr>
    </w:p>
    <w:p w14:paraId="7F939879" w14:textId="77777777" w:rsidR="00DF323E" w:rsidRPr="00684BB1" w:rsidRDefault="00DF323E" w:rsidP="0092786B">
      <w:pPr>
        <w:rPr>
          <w:rFonts w:asciiTheme="majorHAnsi" w:hAnsiTheme="majorHAnsi"/>
          <w:b/>
          <w:sz w:val="32"/>
          <w:szCs w:val="32"/>
        </w:rPr>
      </w:pPr>
    </w:p>
    <w:p w14:paraId="5C4D4E05" w14:textId="77777777" w:rsidR="00DF323E" w:rsidRPr="00684BB1" w:rsidRDefault="00DF323E" w:rsidP="0092786B">
      <w:pPr>
        <w:rPr>
          <w:rFonts w:asciiTheme="majorHAnsi" w:hAnsiTheme="majorHAnsi"/>
          <w:b/>
          <w:sz w:val="32"/>
          <w:szCs w:val="32"/>
        </w:rPr>
      </w:pPr>
    </w:p>
    <w:p w14:paraId="1CB6FD98" w14:textId="77777777" w:rsidR="00DF323E" w:rsidRPr="00684BB1" w:rsidRDefault="00DF323E" w:rsidP="0092786B">
      <w:pPr>
        <w:rPr>
          <w:rFonts w:asciiTheme="majorHAnsi" w:hAnsiTheme="majorHAnsi"/>
          <w:b/>
          <w:sz w:val="32"/>
          <w:szCs w:val="32"/>
        </w:rPr>
      </w:pPr>
    </w:p>
    <w:p w14:paraId="332B79A6" w14:textId="77777777" w:rsidR="00DF323E" w:rsidRPr="00684BB1" w:rsidRDefault="00DF323E" w:rsidP="0092786B">
      <w:pPr>
        <w:rPr>
          <w:rFonts w:asciiTheme="majorHAnsi" w:hAnsiTheme="majorHAnsi"/>
          <w:b/>
          <w:sz w:val="32"/>
          <w:szCs w:val="32"/>
        </w:rPr>
      </w:pPr>
    </w:p>
    <w:p w14:paraId="12C64F13" w14:textId="77777777" w:rsidR="00332B58" w:rsidRPr="00684BB1" w:rsidRDefault="00332B58" w:rsidP="0092786B">
      <w:pPr>
        <w:rPr>
          <w:rFonts w:asciiTheme="majorHAnsi" w:hAnsiTheme="majorHAnsi"/>
          <w:b/>
          <w:sz w:val="32"/>
          <w:szCs w:val="32"/>
        </w:rPr>
      </w:pPr>
    </w:p>
    <w:p w14:paraId="5CD4454C" w14:textId="77777777" w:rsidR="00332B58" w:rsidRPr="00684BB1" w:rsidRDefault="00332B58" w:rsidP="0092786B">
      <w:pPr>
        <w:rPr>
          <w:rFonts w:asciiTheme="majorHAnsi" w:hAnsiTheme="majorHAnsi"/>
          <w:b/>
          <w:sz w:val="32"/>
          <w:szCs w:val="32"/>
        </w:rPr>
      </w:pPr>
    </w:p>
    <w:p w14:paraId="49A46FE9" w14:textId="77777777" w:rsidR="00847B5C" w:rsidRPr="00684BB1" w:rsidRDefault="00847B5C" w:rsidP="0092786B">
      <w:pPr>
        <w:rPr>
          <w:rFonts w:asciiTheme="majorHAnsi" w:hAnsiTheme="majorHAnsi"/>
          <w:b/>
          <w:sz w:val="32"/>
          <w:szCs w:val="32"/>
        </w:rPr>
      </w:pPr>
    </w:p>
    <w:p w14:paraId="70829623" w14:textId="77777777" w:rsidR="006C2CDA" w:rsidRPr="00684BB1" w:rsidRDefault="006C2CDA" w:rsidP="0092786B">
      <w:pPr>
        <w:rPr>
          <w:rFonts w:asciiTheme="majorHAnsi" w:hAnsiTheme="majorHAnsi"/>
          <w:b/>
          <w:sz w:val="32"/>
          <w:szCs w:val="32"/>
        </w:rPr>
      </w:pPr>
    </w:p>
    <w:p w14:paraId="118511BB" w14:textId="77777777" w:rsidR="00B56EB9" w:rsidRPr="00684BB1" w:rsidRDefault="00B56EB9" w:rsidP="0092786B">
      <w:pPr>
        <w:rPr>
          <w:rFonts w:asciiTheme="majorHAnsi" w:hAnsiTheme="majorHAnsi"/>
          <w:b/>
          <w:sz w:val="32"/>
          <w:szCs w:val="32"/>
        </w:rPr>
      </w:pPr>
    </w:p>
    <w:p w14:paraId="612BAB5B" w14:textId="77777777" w:rsidR="00B56EB9" w:rsidRPr="00684BB1" w:rsidRDefault="00B56EB9" w:rsidP="0092786B">
      <w:pPr>
        <w:rPr>
          <w:rFonts w:asciiTheme="majorHAnsi" w:hAnsiTheme="majorHAnsi"/>
          <w:b/>
          <w:sz w:val="32"/>
          <w:szCs w:val="32"/>
        </w:rPr>
      </w:pPr>
    </w:p>
    <w:p w14:paraId="5AD31A1C" w14:textId="77777777" w:rsidR="00C5625A" w:rsidRPr="00684BB1" w:rsidRDefault="00C5625A" w:rsidP="0092786B">
      <w:pPr>
        <w:rPr>
          <w:rFonts w:asciiTheme="majorHAnsi" w:hAnsiTheme="majorHAnsi"/>
          <w:b/>
          <w:sz w:val="32"/>
          <w:szCs w:val="32"/>
        </w:rPr>
      </w:pPr>
    </w:p>
    <w:p w14:paraId="6359A171" w14:textId="77777777" w:rsidR="00B56EB9" w:rsidRPr="00684BB1" w:rsidRDefault="00B56EB9" w:rsidP="0092786B">
      <w:pPr>
        <w:rPr>
          <w:rFonts w:asciiTheme="majorHAnsi" w:hAnsiTheme="majorHAnsi"/>
          <w:b/>
          <w:sz w:val="32"/>
          <w:szCs w:val="32"/>
        </w:rPr>
      </w:pPr>
    </w:p>
    <w:p w14:paraId="70655CF1" w14:textId="77777777" w:rsidR="00C046B7" w:rsidRPr="00684BB1" w:rsidRDefault="00C046B7" w:rsidP="0092786B">
      <w:pPr>
        <w:rPr>
          <w:rFonts w:asciiTheme="majorHAnsi" w:hAnsiTheme="majorHAnsi"/>
          <w:b/>
          <w:sz w:val="32"/>
          <w:szCs w:val="32"/>
        </w:rPr>
      </w:pPr>
    </w:p>
    <w:p w14:paraId="0B7FF223" w14:textId="33BEF569" w:rsidR="00DF323E" w:rsidRPr="00684BB1" w:rsidRDefault="00497F9C" w:rsidP="00C046B7">
      <w:pPr>
        <w:pStyle w:val="Ttulo2"/>
        <w:rPr>
          <w:rFonts w:asciiTheme="majorHAnsi" w:hAnsiTheme="majorHAnsi"/>
          <w:b/>
        </w:rPr>
      </w:pPr>
      <w:bookmarkStart w:id="0" w:name="_Toc522124833"/>
      <w:r w:rsidRPr="00684BB1">
        <w:rPr>
          <w:rFonts w:asciiTheme="majorHAnsi" w:hAnsiTheme="majorHAnsi"/>
          <w:b/>
        </w:rPr>
        <w:t>INTRODUCCIÓN</w:t>
      </w:r>
      <w:bookmarkEnd w:id="0"/>
    </w:p>
    <w:p w14:paraId="051F99EF" w14:textId="3F9B7B5F" w:rsidR="00DF323E" w:rsidRPr="00684BB1" w:rsidRDefault="000D0332" w:rsidP="00DF323E">
      <w:pPr>
        <w:rPr>
          <w:rFonts w:asciiTheme="majorHAnsi" w:hAnsiTheme="majorHAnsi"/>
          <w:color w:val="FF0000"/>
        </w:rPr>
      </w:pPr>
      <w:r w:rsidRPr="00684BB1">
        <w:rPr>
          <w:rFonts w:asciiTheme="majorHAnsi" w:hAnsiTheme="majorHAnsi" w:cs="Arial"/>
          <w:sz w:val="20"/>
          <w:szCs w:val="20"/>
        </w:rPr>
        <w:t>En este proyecto prueba se describen los módulos del lado del servidor, los cuales cumplen con el descriptivo técnico internacional de la habilidad tecnologías web. En el documento encontrará las instrucciones, descripción, aclaraciones y esquema de calificación.</w:t>
      </w:r>
    </w:p>
    <w:p w14:paraId="28610E5D" w14:textId="77777777" w:rsidR="00DF323E" w:rsidRPr="00684BB1" w:rsidRDefault="00DF323E" w:rsidP="00DF323E">
      <w:pPr>
        <w:rPr>
          <w:rFonts w:asciiTheme="majorHAnsi" w:hAnsiTheme="majorHAnsi"/>
          <w:color w:val="FF0000"/>
        </w:rPr>
      </w:pPr>
    </w:p>
    <w:p w14:paraId="6C072F44" w14:textId="77777777" w:rsidR="00226A2C" w:rsidRPr="00684BB1" w:rsidRDefault="00226A2C" w:rsidP="00DF323E">
      <w:pPr>
        <w:rPr>
          <w:rFonts w:asciiTheme="majorHAnsi" w:hAnsiTheme="majorHAnsi"/>
          <w:color w:val="FF0000"/>
        </w:rPr>
      </w:pPr>
    </w:p>
    <w:p w14:paraId="2AFAFC81" w14:textId="77777777" w:rsidR="00226A2C" w:rsidRPr="00684BB1" w:rsidRDefault="00226A2C" w:rsidP="00DF323E">
      <w:pPr>
        <w:rPr>
          <w:rFonts w:asciiTheme="majorHAnsi" w:hAnsiTheme="majorHAnsi"/>
          <w:color w:val="FF0000"/>
        </w:rPr>
      </w:pPr>
    </w:p>
    <w:p w14:paraId="6E5AF747" w14:textId="77777777" w:rsidR="00DF323E" w:rsidRPr="00684BB1" w:rsidRDefault="00DF323E" w:rsidP="00DF323E">
      <w:pPr>
        <w:rPr>
          <w:rFonts w:asciiTheme="majorHAnsi" w:hAnsiTheme="majorHAnsi"/>
          <w:color w:val="FF0000"/>
        </w:rPr>
      </w:pPr>
    </w:p>
    <w:p w14:paraId="32CD606C" w14:textId="05A3D661" w:rsidR="00DF323E" w:rsidRPr="00684BB1" w:rsidRDefault="00DF323E" w:rsidP="00DF323E">
      <w:pPr>
        <w:pStyle w:val="Ttulo2"/>
        <w:rPr>
          <w:rFonts w:asciiTheme="majorHAnsi" w:hAnsiTheme="majorHAnsi"/>
        </w:rPr>
      </w:pPr>
      <w:bookmarkStart w:id="1" w:name="_Toc522124834"/>
      <w:r w:rsidRPr="00684BB1">
        <w:rPr>
          <w:rFonts w:asciiTheme="majorHAnsi" w:hAnsiTheme="majorHAnsi"/>
          <w:b/>
        </w:rPr>
        <w:t>2.</w:t>
      </w:r>
      <w:r w:rsidRPr="00684BB1">
        <w:rPr>
          <w:rFonts w:asciiTheme="majorHAnsi" w:hAnsiTheme="majorHAnsi"/>
        </w:rPr>
        <w:t xml:space="preserve"> </w:t>
      </w:r>
      <w:r w:rsidR="002F46B5" w:rsidRPr="00684BB1">
        <w:rPr>
          <w:rFonts w:asciiTheme="majorHAnsi" w:hAnsiTheme="majorHAnsi"/>
          <w:b/>
        </w:rPr>
        <w:t>FICHA DE DESCRIPCIÓN</w:t>
      </w:r>
      <w:bookmarkEnd w:id="1"/>
      <w:r w:rsidRPr="00684BB1">
        <w:rPr>
          <w:rFonts w:asciiTheme="majorHAnsi" w:hAnsiTheme="majorHAnsi"/>
        </w:rPr>
        <w:t xml:space="preserve"> </w:t>
      </w:r>
    </w:p>
    <w:p w14:paraId="35DED891" w14:textId="77777777" w:rsidR="00DF323E" w:rsidRPr="00684BB1" w:rsidRDefault="00DF323E" w:rsidP="00DF323E">
      <w:pPr>
        <w:rPr>
          <w:rFonts w:asciiTheme="majorHAnsi" w:hAnsiTheme="majorHAnsi"/>
        </w:rPr>
      </w:pPr>
    </w:p>
    <w:p w14:paraId="3134CC0D" w14:textId="4EDB98A1" w:rsidR="00DF323E" w:rsidRPr="00684BB1" w:rsidRDefault="00DF323E" w:rsidP="00DF323E">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El proyecto prueba posee </w:t>
      </w:r>
      <w:r w:rsidR="00DA4C2C" w:rsidRPr="00684BB1">
        <w:rPr>
          <w:rFonts w:asciiTheme="majorHAnsi" w:hAnsiTheme="majorHAnsi" w:cs="Arial"/>
          <w:sz w:val="20"/>
          <w:szCs w:val="20"/>
          <w:lang w:val="es-ES_tradnl"/>
        </w:rPr>
        <w:t>2</w:t>
      </w:r>
      <w:r w:rsidRPr="00684BB1">
        <w:rPr>
          <w:rFonts w:asciiTheme="majorHAnsi" w:hAnsiTheme="majorHAnsi" w:cs="Arial"/>
          <w:sz w:val="20"/>
          <w:szCs w:val="20"/>
          <w:lang w:val="es-ES_tradnl"/>
        </w:rPr>
        <w:t xml:space="preserve"> módulos, los cuales son desarrollados en un tiempo mínimo de </w:t>
      </w:r>
      <w:r w:rsidR="002009B8" w:rsidRPr="00684BB1">
        <w:rPr>
          <w:rFonts w:asciiTheme="majorHAnsi" w:hAnsiTheme="majorHAnsi" w:cs="Arial"/>
          <w:sz w:val="20"/>
          <w:szCs w:val="20"/>
          <w:lang w:val="es-ES_tradnl"/>
        </w:rPr>
        <w:t>6</w:t>
      </w:r>
      <w:r w:rsidRPr="00684BB1">
        <w:rPr>
          <w:rFonts w:asciiTheme="majorHAnsi" w:hAnsiTheme="majorHAnsi" w:cs="Arial"/>
          <w:sz w:val="20"/>
          <w:szCs w:val="20"/>
          <w:lang w:val="es-ES_tradnl"/>
        </w:rPr>
        <w:t xml:space="preserve"> horas.  </w:t>
      </w:r>
    </w:p>
    <w:p w14:paraId="5184E87C" w14:textId="77777777" w:rsidR="00DF323E" w:rsidRPr="00684BB1" w:rsidRDefault="00DF323E" w:rsidP="00DF323E">
      <w:pPr>
        <w:pStyle w:val="Default"/>
        <w:spacing w:line="276" w:lineRule="auto"/>
        <w:rPr>
          <w:rFonts w:asciiTheme="majorHAnsi" w:hAnsiTheme="majorHAnsi" w:cs="Arial"/>
          <w:sz w:val="20"/>
          <w:szCs w:val="20"/>
          <w:lang w:val="es-ES_tradnl"/>
        </w:rPr>
      </w:pPr>
    </w:p>
    <w:tbl>
      <w:tblPr>
        <w:tblStyle w:val="Tablaconcuadrcula"/>
        <w:tblW w:w="0" w:type="auto"/>
        <w:tblLayout w:type="fixed"/>
        <w:tblLook w:val="04A0" w:firstRow="1" w:lastRow="0" w:firstColumn="1" w:lastColumn="0" w:noHBand="0" w:noVBand="1"/>
      </w:tblPr>
      <w:tblGrid>
        <w:gridCol w:w="959"/>
        <w:gridCol w:w="705"/>
        <w:gridCol w:w="4256"/>
        <w:gridCol w:w="992"/>
        <w:gridCol w:w="1276"/>
      </w:tblGrid>
      <w:tr w:rsidR="00DF323E" w:rsidRPr="00684BB1" w14:paraId="1A8EE42B" w14:textId="77777777" w:rsidTr="00DF323E">
        <w:tc>
          <w:tcPr>
            <w:tcW w:w="959" w:type="dxa"/>
          </w:tcPr>
          <w:p w14:paraId="72D7CE1C" w14:textId="77777777" w:rsidR="00DF323E" w:rsidRPr="00684BB1" w:rsidRDefault="00DF323E"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Módulo</w:t>
            </w:r>
          </w:p>
        </w:tc>
        <w:tc>
          <w:tcPr>
            <w:tcW w:w="705" w:type="dxa"/>
          </w:tcPr>
          <w:p w14:paraId="5C0B0C0B" w14:textId="77777777" w:rsidR="00DF323E" w:rsidRPr="00684BB1" w:rsidRDefault="00DF323E"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Día</w:t>
            </w:r>
          </w:p>
        </w:tc>
        <w:tc>
          <w:tcPr>
            <w:tcW w:w="4256" w:type="dxa"/>
          </w:tcPr>
          <w:p w14:paraId="2ED9F636" w14:textId="1F74DE8E" w:rsidR="00DF323E" w:rsidRPr="00684BB1" w:rsidRDefault="003E670A"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Nombre</w:t>
            </w:r>
          </w:p>
        </w:tc>
        <w:tc>
          <w:tcPr>
            <w:tcW w:w="992" w:type="dxa"/>
          </w:tcPr>
          <w:p w14:paraId="7AC744E3" w14:textId="77777777" w:rsidR="00DF323E" w:rsidRPr="00684BB1" w:rsidRDefault="00DF323E"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Horas</w:t>
            </w:r>
          </w:p>
        </w:tc>
        <w:tc>
          <w:tcPr>
            <w:tcW w:w="1276" w:type="dxa"/>
          </w:tcPr>
          <w:p w14:paraId="49AABF69" w14:textId="1A69008D" w:rsidR="00DF323E" w:rsidRPr="00684BB1" w:rsidRDefault="009C702C"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Porcentaje</w:t>
            </w:r>
          </w:p>
        </w:tc>
      </w:tr>
      <w:tr w:rsidR="009A114A" w:rsidRPr="00684BB1" w14:paraId="59D9DD53" w14:textId="77777777" w:rsidTr="00DF323E">
        <w:tc>
          <w:tcPr>
            <w:tcW w:w="959" w:type="dxa"/>
          </w:tcPr>
          <w:p w14:paraId="62AF8079" w14:textId="041CD269" w:rsidR="009A114A" w:rsidRPr="00684BB1" w:rsidRDefault="009A114A" w:rsidP="00E00932">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E</w:t>
            </w:r>
          </w:p>
        </w:tc>
        <w:tc>
          <w:tcPr>
            <w:tcW w:w="705" w:type="dxa"/>
          </w:tcPr>
          <w:p w14:paraId="01E08FA8" w14:textId="74F7773C" w:rsidR="009A114A" w:rsidRPr="00684BB1" w:rsidRDefault="009A114A" w:rsidP="0022592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4256" w:type="dxa"/>
          </w:tcPr>
          <w:p w14:paraId="1EF3D083" w14:textId="74195A24" w:rsidR="009A114A" w:rsidRPr="00684BB1" w:rsidRDefault="009A114A" w:rsidP="00153216">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Lado del servidor </w:t>
            </w:r>
            <w:r w:rsidR="004235A0" w:rsidRPr="00684BB1">
              <w:rPr>
                <w:rFonts w:asciiTheme="majorHAnsi" w:hAnsiTheme="majorHAnsi" w:cs="Arial"/>
                <w:sz w:val="20"/>
                <w:szCs w:val="20"/>
                <w:lang w:val="es-ES_tradnl"/>
              </w:rPr>
              <w:t xml:space="preserve">- </w:t>
            </w:r>
            <w:r w:rsidRPr="00684BB1">
              <w:rPr>
                <w:rFonts w:asciiTheme="majorHAnsi" w:hAnsiTheme="majorHAnsi" w:cs="Arial"/>
                <w:sz w:val="20"/>
                <w:szCs w:val="20"/>
                <w:lang w:val="es-ES_tradnl"/>
              </w:rPr>
              <w:t>mañana</w:t>
            </w:r>
          </w:p>
        </w:tc>
        <w:tc>
          <w:tcPr>
            <w:tcW w:w="992" w:type="dxa"/>
          </w:tcPr>
          <w:p w14:paraId="0A92F914" w14:textId="048A50AF" w:rsidR="009A114A" w:rsidRPr="00684BB1" w:rsidRDefault="009A114A" w:rsidP="006C38F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1276" w:type="dxa"/>
          </w:tcPr>
          <w:p w14:paraId="436A2352" w14:textId="3734EF8C" w:rsidR="009A114A" w:rsidRPr="00684BB1" w:rsidRDefault="009A114A" w:rsidP="005E2F26">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1</w:t>
            </w:r>
            <w:r w:rsidR="005E2F26" w:rsidRPr="00684BB1">
              <w:rPr>
                <w:rFonts w:asciiTheme="majorHAnsi" w:hAnsiTheme="majorHAnsi" w:cs="Arial"/>
                <w:sz w:val="20"/>
                <w:szCs w:val="20"/>
                <w:lang w:val="es-ES_tradnl"/>
              </w:rPr>
              <w:t>4</w:t>
            </w:r>
            <w:r w:rsidRPr="00684BB1">
              <w:rPr>
                <w:rFonts w:asciiTheme="majorHAnsi" w:hAnsiTheme="majorHAnsi" w:cs="Arial"/>
                <w:sz w:val="20"/>
                <w:szCs w:val="20"/>
                <w:lang w:val="es-ES_tradnl"/>
              </w:rPr>
              <w:t>%</w:t>
            </w:r>
          </w:p>
        </w:tc>
      </w:tr>
      <w:tr w:rsidR="009A114A" w:rsidRPr="00684BB1" w14:paraId="3DB67F32" w14:textId="77777777" w:rsidTr="00DF323E">
        <w:tc>
          <w:tcPr>
            <w:tcW w:w="959" w:type="dxa"/>
          </w:tcPr>
          <w:p w14:paraId="244F1767" w14:textId="60C0A876" w:rsidR="009A114A" w:rsidRPr="00684BB1" w:rsidRDefault="009A114A" w:rsidP="00E00932">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F</w:t>
            </w:r>
          </w:p>
        </w:tc>
        <w:tc>
          <w:tcPr>
            <w:tcW w:w="705" w:type="dxa"/>
          </w:tcPr>
          <w:p w14:paraId="094186BD" w14:textId="54A61FBF" w:rsidR="009A114A" w:rsidRPr="00684BB1" w:rsidRDefault="009A114A" w:rsidP="0022592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4256" w:type="dxa"/>
          </w:tcPr>
          <w:p w14:paraId="31DABC9B" w14:textId="0BA4018E" w:rsidR="009A114A" w:rsidRPr="00684BB1" w:rsidRDefault="009A114A" w:rsidP="00153216">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Lado del servidor </w:t>
            </w:r>
            <w:r w:rsidR="004235A0" w:rsidRPr="00684BB1">
              <w:rPr>
                <w:rFonts w:asciiTheme="majorHAnsi" w:hAnsiTheme="majorHAnsi" w:cs="Arial"/>
                <w:sz w:val="20"/>
                <w:szCs w:val="20"/>
                <w:lang w:val="es-ES_tradnl"/>
              </w:rPr>
              <w:t xml:space="preserve">- </w:t>
            </w:r>
            <w:r w:rsidRPr="00684BB1">
              <w:rPr>
                <w:rFonts w:asciiTheme="majorHAnsi" w:hAnsiTheme="majorHAnsi" w:cs="Arial"/>
                <w:sz w:val="20"/>
                <w:szCs w:val="20"/>
                <w:lang w:val="es-ES_tradnl"/>
              </w:rPr>
              <w:t>tarde</w:t>
            </w:r>
          </w:p>
        </w:tc>
        <w:tc>
          <w:tcPr>
            <w:tcW w:w="992" w:type="dxa"/>
          </w:tcPr>
          <w:p w14:paraId="2F8245C6" w14:textId="37795E4B" w:rsidR="009A114A" w:rsidRPr="00684BB1" w:rsidRDefault="009A114A" w:rsidP="006C38F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1276" w:type="dxa"/>
          </w:tcPr>
          <w:p w14:paraId="33BB9100" w14:textId="3AD80518" w:rsidR="009A114A" w:rsidRPr="00684BB1" w:rsidRDefault="005E2F26" w:rsidP="00DF323E">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8</w:t>
            </w:r>
            <w:r w:rsidR="009A114A" w:rsidRPr="00684BB1">
              <w:rPr>
                <w:rFonts w:asciiTheme="majorHAnsi" w:hAnsiTheme="majorHAnsi" w:cs="Arial"/>
                <w:sz w:val="20"/>
                <w:szCs w:val="20"/>
                <w:lang w:val="es-ES_tradnl"/>
              </w:rPr>
              <w:t>%</w:t>
            </w:r>
          </w:p>
        </w:tc>
      </w:tr>
      <w:tr w:rsidR="009A114A" w:rsidRPr="00684BB1" w14:paraId="7631B772" w14:textId="77777777" w:rsidTr="00DF323E">
        <w:tc>
          <w:tcPr>
            <w:tcW w:w="6912" w:type="dxa"/>
            <w:gridSpan w:val="4"/>
          </w:tcPr>
          <w:p w14:paraId="3768BD63" w14:textId="77777777" w:rsidR="009A114A" w:rsidRPr="00684BB1" w:rsidRDefault="009A114A"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TOTAL PROYECTO </w:t>
            </w:r>
          </w:p>
        </w:tc>
        <w:tc>
          <w:tcPr>
            <w:tcW w:w="1276" w:type="dxa"/>
          </w:tcPr>
          <w:p w14:paraId="483643AD" w14:textId="77777777" w:rsidR="009A114A" w:rsidRPr="00684BB1" w:rsidRDefault="009A114A"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100%</w:t>
            </w:r>
          </w:p>
        </w:tc>
      </w:tr>
    </w:tbl>
    <w:p w14:paraId="6C578E71" w14:textId="77777777" w:rsidR="00DF323E" w:rsidRPr="00684BB1" w:rsidRDefault="00DF323E" w:rsidP="00DF323E">
      <w:pPr>
        <w:pStyle w:val="Default"/>
        <w:spacing w:line="276" w:lineRule="auto"/>
        <w:rPr>
          <w:rFonts w:asciiTheme="majorHAnsi" w:hAnsiTheme="majorHAnsi" w:cs="Arial"/>
          <w:sz w:val="20"/>
          <w:szCs w:val="20"/>
          <w:lang w:val="es-ES_tradnl"/>
        </w:rPr>
      </w:pPr>
    </w:p>
    <w:p w14:paraId="760072D1" w14:textId="77777777" w:rsidR="00DF323E" w:rsidRPr="00684BB1" w:rsidRDefault="00DF323E" w:rsidP="00DF323E">
      <w:pPr>
        <w:pStyle w:val="Default"/>
        <w:spacing w:line="276" w:lineRule="auto"/>
        <w:rPr>
          <w:rFonts w:asciiTheme="majorHAnsi" w:hAnsiTheme="majorHAnsi" w:cs="Arial"/>
          <w:sz w:val="20"/>
          <w:szCs w:val="20"/>
          <w:lang w:val="es-ES_tradnl"/>
        </w:rPr>
      </w:pPr>
    </w:p>
    <w:p w14:paraId="0A41C02E" w14:textId="2A755A2E" w:rsidR="00DF323E" w:rsidRPr="00684BB1" w:rsidRDefault="00DF323E" w:rsidP="00DF323E">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Porcentaje</w:t>
      </w:r>
    </w:p>
    <w:p w14:paraId="28CA5E7E" w14:textId="799A1A07" w:rsidR="00A35629" w:rsidRPr="00684BB1" w:rsidRDefault="00DF323E" w:rsidP="00DF323E">
      <w:pPr>
        <w:pStyle w:val="Default"/>
        <w:spacing w:line="276" w:lineRule="auto"/>
        <w:jc w:val="both"/>
        <w:rPr>
          <w:rFonts w:asciiTheme="majorHAnsi" w:hAnsiTheme="majorHAnsi" w:cs="Arial"/>
          <w:sz w:val="20"/>
          <w:szCs w:val="20"/>
          <w:lang w:val="es-ES_tradnl"/>
        </w:rPr>
      </w:pPr>
      <w:r w:rsidRPr="00684BB1">
        <w:rPr>
          <w:rFonts w:asciiTheme="majorHAnsi" w:hAnsiTheme="majorHAnsi" w:cs="Arial"/>
          <w:sz w:val="20"/>
          <w:szCs w:val="20"/>
          <w:lang w:val="es-ES_tradnl"/>
        </w:rPr>
        <w:t>Está asociado a las</w:t>
      </w:r>
      <w:r w:rsidR="00AB704A" w:rsidRPr="00684BB1">
        <w:rPr>
          <w:rFonts w:asciiTheme="majorHAnsi" w:hAnsiTheme="majorHAnsi" w:cs="Arial"/>
          <w:sz w:val="20"/>
          <w:szCs w:val="20"/>
          <w:lang w:val="es-ES_tradnl"/>
        </w:rPr>
        <w:t xml:space="preserve"> secciones de especificación de</w:t>
      </w:r>
      <w:r w:rsidR="00505F27" w:rsidRPr="00684BB1">
        <w:rPr>
          <w:rFonts w:asciiTheme="majorHAnsi" w:hAnsiTheme="majorHAnsi" w:cs="Arial"/>
          <w:sz w:val="20"/>
          <w:szCs w:val="20"/>
          <w:lang w:val="es-ES_tradnl"/>
        </w:rPr>
        <w:t xml:space="preserve"> estándares WSSS; sin embargo la construcción de los </w:t>
      </w:r>
      <w:r w:rsidR="00893506" w:rsidRPr="00684BB1">
        <w:rPr>
          <w:rFonts w:asciiTheme="majorHAnsi" w:hAnsiTheme="majorHAnsi" w:cs="Arial"/>
          <w:sz w:val="20"/>
          <w:szCs w:val="20"/>
          <w:lang w:val="es-ES_tradnl"/>
        </w:rPr>
        <w:t>módulos</w:t>
      </w:r>
      <w:r w:rsidR="00505F27" w:rsidRPr="00684BB1">
        <w:rPr>
          <w:rFonts w:asciiTheme="majorHAnsi" w:hAnsiTheme="majorHAnsi" w:cs="Arial"/>
          <w:sz w:val="20"/>
          <w:szCs w:val="20"/>
          <w:lang w:val="es-ES_tradnl"/>
        </w:rPr>
        <w:t xml:space="preserve"> puede contener la información de varias </w:t>
      </w:r>
      <w:r w:rsidR="00893506" w:rsidRPr="00684BB1">
        <w:rPr>
          <w:rFonts w:asciiTheme="majorHAnsi" w:hAnsiTheme="majorHAnsi" w:cs="Arial"/>
          <w:sz w:val="20"/>
          <w:szCs w:val="20"/>
          <w:lang w:val="es-ES_tradnl"/>
        </w:rPr>
        <w:t>sesiones</w:t>
      </w:r>
      <w:r w:rsidR="00505F27" w:rsidRPr="00684BB1">
        <w:rPr>
          <w:rFonts w:asciiTheme="majorHAnsi" w:hAnsiTheme="majorHAnsi" w:cs="Arial"/>
          <w:sz w:val="20"/>
          <w:szCs w:val="20"/>
          <w:lang w:val="es-ES_tradnl"/>
        </w:rPr>
        <w:t xml:space="preserve"> del WSSS</w:t>
      </w:r>
    </w:p>
    <w:p w14:paraId="3BD3D46A"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4888BD0D"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4B906596"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7D961390"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2FD1D5C0" w14:textId="45D7AC95" w:rsidR="00DF323E" w:rsidRPr="00684BB1" w:rsidRDefault="00A35629" w:rsidP="00A35629">
      <w:pPr>
        <w:pStyle w:val="Ttulo2"/>
        <w:rPr>
          <w:rFonts w:asciiTheme="majorHAnsi" w:hAnsiTheme="majorHAnsi"/>
          <w:b/>
        </w:rPr>
      </w:pPr>
      <w:bookmarkStart w:id="2" w:name="_Toc522124835"/>
      <w:r w:rsidRPr="00684BB1">
        <w:rPr>
          <w:rFonts w:asciiTheme="majorHAnsi" w:hAnsiTheme="majorHAnsi"/>
          <w:b/>
        </w:rPr>
        <w:t>3. INSTRUCCIONES A LOS COMPETID</w:t>
      </w:r>
      <w:r w:rsidR="00EB00BF" w:rsidRPr="00684BB1">
        <w:rPr>
          <w:rFonts w:asciiTheme="majorHAnsi" w:hAnsiTheme="majorHAnsi"/>
          <w:b/>
        </w:rPr>
        <w:t>O</w:t>
      </w:r>
      <w:r w:rsidRPr="00684BB1">
        <w:rPr>
          <w:rFonts w:asciiTheme="majorHAnsi" w:hAnsiTheme="majorHAnsi"/>
          <w:b/>
        </w:rPr>
        <w:t>RES</w:t>
      </w:r>
      <w:bookmarkEnd w:id="2"/>
      <w:r w:rsidRPr="00684BB1">
        <w:rPr>
          <w:rFonts w:asciiTheme="majorHAnsi" w:hAnsiTheme="majorHAnsi"/>
          <w:b/>
        </w:rPr>
        <w:t xml:space="preserve"> </w:t>
      </w:r>
      <w:r w:rsidR="00DF323E" w:rsidRPr="00684BB1">
        <w:rPr>
          <w:rFonts w:asciiTheme="majorHAnsi" w:hAnsiTheme="majorHAnsi"/>
          <w:b/>
        </w:rPr>
        <w:t xml:space="preserve"> </w:t>
      </w:r>
    </w:p>
    <w:p w14:paraId="20020516" w14:textId="77777777" w:rsidR="00DF323E" w:rsidRPr="00684BB1" w:rsidRDefault="00DF323E" w:rsidP="00DF323E">
      <w:pPr>
        <w:pStyle w:val="Default"/>
        <w:spacing w:line="276" w:lineRule="auto"/>
        <w:rPr>
          <w:rFonts w:asciiTheme="majorHAnsi" w:hAnsiTheme="majorHAnsi" w:cs="Arial"/>
          <w:b/>
          <w:sz w:val="20"/>
          <w:szCs w:val="20"/>
          <w:lang w:val="es-ES_tradnl"/>
        </w:rPr>
      </w:pPr>
    </w:p>
    <w:p w14:paraId="673601B0" w14:textId="287545F1" w:rsidR="00A35629" w:rsidRPr="00684BB1" w:rsidRDefault="005D64A5" w:rsidP="00554AFC">
      <w:pPr>
        <w:pStyle w:val="Default"/>
        <w:spacing w:line="276" w:lineRule="auto"/>
        <w:jc w:val="both"/>
        <w:rPr>
          <w:rFonts w:asciiTheme="majorHAnsi" w:hAnsiTheme="majorHAnsi" w:cs="Arial"/>
          <w:sz w:val="20"/>
          <w:szCs w:val="20"/>
          <w:lang w:val="es-ES_tradnl"/>
        </w:rPr>
      </w:pPr>
      <w:r w:rsidRPr="00684BB1">
        <w:rPr>
          <w:rFonts w:asciiTheme="majorHAnsi" w:hAnsiTheme="majorHAnsi" w:cs="Arial"/>
          <w:sz w:val="20"/>
          <w:szCs w:val="20"/>
          <w:lang w:val="es-ES_tradnl"/>
        </w:rPr>
        <w:t xml:space="preserve">Para el desarrollo de este proyecto prueba, los competidores deben tener en cuenta </w:t>
      </w:r>
      <w:r w:rsidR="00A35629" w:rsidRPr="00684BB1">
        <w:rPr>
          <w:rFonts w:asciiTheme="majorHAnsi" w:hAnsiTheme="majorHAnsi" w:cs="Arial"/>
          <w:sz w:val="20"/>
          <w:szCs w:val="20"/>
          <w:lang w:val="es-ES_tradnl"/>
        </w:rPr>
        <w:t>el manual d</w:t>
      </w:r>
      <w:r w:rsidRPr="00684BB1">
        <w:rPr>
          <w:rFonts w:asciiTheme="majorHAnsi" w:hAnsiTheme="majorHAnsi" w:cs="Arial"/>
          <w:sz w:val="20"/>
          <w:szCs w:val="20"/>
          <w:lang w:val="es-ES_tradnl"/>
        </w:rPr>
        <w:t xml:space="preserve">e salud, seguridad y ambiente, </w:t>
      </w:r>
      <w:r w:rsidR="00A35629" w:rsidRPr="00684BB1">
        <w:rPr>
          <w:rFonts w:asciiTheme="majorHAnsi" w:hAnsiTheme="majorHAnsi" w:cs="Arial"/>
          <w:sz w:val="20"/>
          <w:szCs w:val="20"/>
          <w:lang w:val="es-ES_tradnl"/>
        </w:rPr>
        <w:t>el reglamento interno d</w:t>
      </w:r>
      <w:r w:rsidR="00554AFC" w:rsidRPr="00684BB1">
        <w:rPr>
          <w:rFonts w:asciiTheme="majorHAnsi" w:hAnsiTheme="majorHAnsi" w:cs="Arial"/>
          <w:sz w:val="20"/>
          <w:szCs w:val="20"/>
          <w:lang w:val="es-ES_tradnl"/>
        </w:rPr>
        <w:t xml:space="preserve">e la habilidad y </w:t>
      </w:r>
      <w:r w:rsidRPr="00684BB1">
        <w:rPr>
          <w:rFonts w:asciiTheme="majorHAnsi" w:hAnsiTheme="majorHAnsi" w:cs="Arial"/>
          <w:sz w:val="20"/>
          <w:szCs w:val="20"/>
          <w:lang w:val="es-ES_tradnl"/>
        </w:rPr>
        <w:t>reglamento del aprendiz SENA.</w:t>
      </w:r>
      <w:r w:rsidR="00554AFC" w:rsidRPr="00684BB1">
        <w:rPr>
          <w:rFonts w:asciiTheme="majorHAnsi" w:hAnsiTheme="majorHAnsi" w:cs="Arial"/>
          <w:sz w:val="20"/>
          <w:szCs w:val="20"/>
          <w:lang w:val="es-ES_tradnl"/>
        </w:rPr>
        <w:t xml:space="preserve"> </w:t>
      </w:r>
    </w:p>
    <w:p w14:paraId="41270BB1" w14:textId="77777777" w:rsidR="00DF323E" w:rsidRPr="00684BB1" w:rsidRDefault="00DF323E" w:rsidP="00DF323E">
      <w:pPr>
        <w:rPr>
          <w:rFonts w:asciiTheme="majorHAnsi" w:hAnsiTheme="majorHAnsi"/>
        </w:rPr>
      </w:pPr>
    </w:p>
    <w:p w14:paraId="4B612CEE" w14:textId="77777777" w:rsidR="009936D5" w:rsidRPr="00684BB1" w:rsidRDefault="009936D5" w:rsidP="00DF323E">
      <w:pPr>
        <w:rPr>
          <w:rFonts w:asciiTheme="majorHAnsi" w:hAnsiTheme="majorHAnsi"/>
        </w:rPr>
      </w:pPr>
    </w:p>
    <w:p w14:paraId="6DB9E90A" w14:textId="77777777" w:rsidR="009936D5" w:rsidRPr="00684BB1" w:rsidRDefault="009936D5" w:rsidP="00DF323E">
      <w:pPr>
        <w:rPr>
          <w:rFonts w:asciiTheme="majorHAnsi" w:hAnsiTheme="majorHAnsi"/>
        </w:rPr>
      </w:pPr>
    </w:p>
    <w:p w14:paraId="4A267FD8" w14:textId="77777777" w:rsidR="002E78B0" w:rsidRPr="00684BB1" w:rsidRDefault="002E78B0" w:rsidP="00DF323E">
      <w:pPr>
        <w:rPr>
          <w:rFonts w:asciiTheme="majorHAnsi" w:hAnsiTheme="majorHAnsi"/>
        </w:rPr>
      </w:pPr>
    </w:p>
    <w:p w14:paraId="4203589C" w14:textId="77777777" w:rsidR="002E78B0" w:rsidRPr="00684BB1" w:rsidRDefault="002E78B0" w:rsidP="00DF323E">
      <w:pPr>
        <w:rPr>
          <w:rFonts w:asciiTheme="majorHAnsi" w:hAnsiTheme="majorHAnsi"/>
        </w:rPr>
      </w:pPr>
    </w:p>
    <w:p w14:paraId="156B3C08" w14:textId="77777777" w:rsidR="002E78B0" w:rsidRPr="00684BB1" w:rsidRDefault="002E78B0" w:rsidP="00DF323E">
      <w:pPr>
        <w:rPr>
          <w:rFonts w:asciiTheme="majorHAnsi" w:hAnsiTheme="majorHAnsi"/>
        </w:rPr>
      </w:pPr>
    </w:p>
    <w:p w14:paraId="4DEAACD6" w14:textId="77777777" w:rsidR="002E78B0" w:rsidRPr="00684BB1" w:rsidRDefault="002E78B0" w:rsidP="00DF323E">
      <w:pPr>
        <w:rPr>
          <w:rFonts w:asciiTheme="majorHAnsi" w:hAnsiTheme="majorHAnsi"/>
        </w:rPr>
      </w:pPr>
    </w:p>
    <w:p w14:paraId="3EF574D8" w14:textId="77777777" w:rsidR="002E78B0" w:rsidRPr="00684BB1" w:rsidRDefault="002E78B0" w:rsidP="00DF323E">
      <w:pPr>
        <w:rPr>
          <w:rFonts w:asciiTheme="majorHAnsi" w:hAnsiTheme="majorHAnsi"/>
        </w:rPr>
      </w:pPr>
    </w:p>
    <w:p w14:paraId="1AA22823" w14:textId="77777777" w:rsidR="00F33DF2" w:rsidRPr="00684BB1" w:rsidRDefault="00F33DF2" w:rsidP="00DF323E">
      <w:pPr>
        <w:rPr>
          <w:rFonts w:asciiTheme="majorHAnsi" w:hAnsiTheme="majorHAnsi"/>
        </w:rPr>
      </w:pPr>
    </w:p>
    <w:p w14:paraId="102E16C0" w14:textId="77777777" w:rsidR="009936D5" w:rsidRPr="00684BB1" w:rsidRDefault="009936D5" w:rsidP="00DF323E">
      <w:pPr>
        <w:rPr>
          <w:rFonts w:asciiTheme="majorHAnsi" w:hAnsiTheme="majorHAnsi"/>
        </w:rPr>
      </w:pPr>
    </w:p>
    <w:p w14:paraId="532B8FCD" w14:textId="1A78A78E" w:rsidR="009936D5" w:rsidRPr="00684BB1" w:rsidRDefault="009936D5" w:rsidP="009936D5">
      <w:pPr>
        <w:pStyle w:val="Ttulo2"/>
        <w:rPr>
          <w:rFonts w:asciiTheme="majorHAnsi" w:hAnsiTheme="majorHAnsi"/>
          <w:b/>
        </w:rPr>
      </w:pPr>
      <w:bookmarkStart w:id="3" w:name="_Toc522124836"/>
      <w:r w:rsidRPr="00684BB1">
        <w:rPr>
          <w:rFonts w:asciiTheme="majorHAnsi" w:hAnsiTheme="majorHAnsi"/>
          <w:b/>
        </w:rPr>
        <w:t>4. MODULOS DE COMPETENCIA</w:t>
      </w:r>
      <w:bookmarkEnd w:id="3"/>
      <w:r w:rsidRPr="00684BB1">
        <w:rPr>
          <w:rFonts w:asciiTheme="majorHAnsi" w:hAnsiTheme="majorHAnsi"/>
          <w:b/>
        </w:rPr>
        <w:t xml:space="preserve"> </w:t>
      </w:r>
    </w:p>
    <w:p w14:paraId="678D011A" w14:textId="77777777" w:rsidR="00DD410B" w:rsidRPr="00684BB1" w:rsidRDefault="00DD410B" w:rsidP="00C71FF0">
      <w:pPr>
        <w:rPr>
          <w:rFonts w:asciiTheme="majorHAnsi" w:hAnsiTheme="majorHAnsi"/>
          <w:b/>
          <w:u w:val="single"/>
        </w:rPr>
      </w:pPr>
    </w:p>
    <w:p w14:paraId="6847C043" w14:textId="69ED386C" w:rsidR="00DD410B" w:rsidRPr="00684BB1" w:rsidRDefault="007740A3" w:rsidP="00DD410B">
      <w:pPr>
        <w:pStyle w:val="Ttulo3"/>
        <w:rPr>
          <w:b/>
          <w:color w:val="000000" w:themeColor="text1"/>
        </w:rPr>
      </w:pPr>
      <w:bookmarkStart w:id="4" w:name="_Toc522124837"/>
      <w:r w:rsidRPr="00684BB1">
        <w:rPr>
          <w:b/>
          <w:color w:val="000000" w:themeColor="text1"/>
        </w:rPr>
        <w:t>4.</w:t>
      </w:r>
      <w:r w:rsidR="0063152E" w:rsidRPr="00684BB1">
        <w:rPr>
          <w:b/>
          <w:color w:val="000000" w:themeColor="text1"/>
        </w:rPr>
        <w:t>1</w:t>
      </w:r>
      <w:r w:rsidR="00DD410B" w:rsidRPr="00684BB1">
        <w:rPr>
          <w:b/>
          <w:color w:val="000000" w:themeColor="text1"/>
        </w:rPr>
        <w:t xml:space="preserve"> Módulo </w:t>
      </w:r>
      <w:r w:rsidR="00A96633" w:rsidRPr="00684BB1">
        <w:rPr>
          <w:b/>
          <w:color w:val="000000" w:themeColor="text1"/>
        </w:rPr>
        <w:t>E</w:t>
      </w:r>
      <w:bookmarkEnd w:id="4"/>
    </w:p>
    <w:p w14:paraId="36384D14" w14:textId="77777777" w:rsidR="00AC5EE1" w:rsidRPr="00684BB1" w:rsidRDefault="00AC5EE1" w:rsidP="00AC5EE1">
      <w:pPr>
        <w:rPr>
          <w:rFonts w:asciiTheme="majorHAnsi" w:hAnsiTheme="majorHAnsi"/>
        </w:rPr>
      </w:pPr>
    </w:p>
    <w:tbl>
      <w:tblPr>
        <w:tblStyle w:val="Tablaconcuadrcula"/>
        <w:tblW w:w="0" w:type="auto"/>
        <w:tblInd w:w="284" w:type="dxa"/>
        <w:tblLook w:val="04A0" w:firstRow="1" w:lastRow="0" w:firstColumn="1" w:lastColumn="0" w:noHBand="0" w:noVBand="1"/>
      </w:tblPr>
      <w:tblGrid>
        <w:gridCol w:w="2092"/>
        <w:gridCol w:w="6196"/>
      </w:tblGrid>
      <w:tr w:rsidR="00AC5EE1" w:rsidRPr="00684BB1" w14:paraId="167D5E38" w14:textId="77777777" w:rsidTr="006C38F5">
        <w:tc>
          <w:tcPr>
            <w:tcW w:w="2092" w:type="dxa"/>
          </w:tcPr>
          <w:p w14:paraId="28F1B748"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Título del módulo </w:t>
            </w:r>
          </w:p>
        </w:tc>
        <w:tc>
          <w:tcPr>
            <w:tcW w:w="6196" w:type="dxa"/>
          </w:tcPr>
          <w:p w14:paraId="5C1115C7" w14:textId="3FE72A4D" w:rsidR="00AC5EE1" w:rsidRPr="00684BB1" w:rsidRDefault="00AC5EE1" w:rsidP="006C38F5">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Lado del servidor</w:t>
            </w:r>
            <w:r w:rsidR="00150585" w:rsidRPr="00684BB1">
              <w:rPr>
                <w:rFonts w:asciiTheme="majorHAnsi" w:hAnsiTheme="majorHAnsi" w:cs="Arial"/>
                <w:sz w:val="20"/>
                <w:szCs w:val="20"/>
                <w:lang w:val="es-ES_tradnl"/>
              </w:rPr>
              <w:t xml:space="preserve"> </w:t>
            </w:r>
            <w:r w:rsidR="00A96633" w:rsidRPr="00684BB1">
              <w:rPr>
                <w:rFonts w:asciiTheme="majorHAnsi" w:hAnsiTheme="majorHAnsi" w:cs="Arial"/>
                <w:sz w:val="20"/>
                <w:szCs w:val="20"/>
                <w:lang w:val="es-ES_tradnl"/>
              </w:rPr>
              <w:t xml:space="preserve">- </w:t>
            </w:r>
            <w:r w:rsidR="00150585" w:rsidRPr="00684BB1">
              <w:rPr>
                <w:rFonts w:asciiTheme="majorHAnsi" w:hAnsiTheme="majorHAnsi" w:cs="Arial"/>
                <w:sz w:val="20"/>
                <w:szCs w:val="20"/>
                <w:lang w:val="es-ES_tradnl"/>
              </w:rPr>
              <w:t>mañana</w:t>
            </w:r>
          </w:p>
        </w:tc>
      </w:tr>
      <w:tr w:rsidR="00AC5EE1" w:rsidRPr="00684BB1" w14:paraId="45DFBB7F" w14:textId="77777777" w:rsidTr="006C38F5">
        <w:tc>
          <w:tcPr>
            <w:tcW w:w="2092" w:type="dxa"/>
          </w:tcPr>
          <w:p w14:paraId="62944589"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Tiempo máximo </w:t>
            </w:r>
          </w:p>
        </w:tc>
        <w:tc>
          <w:tcPr>
            <w:tcW w:w="6196" w:type="dxa"/>
          </w:tcPr>
          <w:p w14:paraId="6D3C85A3" w14:textId="69D64060" w:rsidR="00AC5EE1" w:rsidRPr="00684BB1" w:rsidRDefault="007740A3" w:rsidP="006C38F5">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3</w:t>
            </w:r>
            <w:r w:rsidR="00AC5EE1" w:rsidRPr="00684BB1">
              <w:rPr>
                <w:rFonts w:asciiTheme="majorHAnsi" w:hAnsiTheme="majorHAnsi" w:cs="Arial"/>
                <w:sz w:val="20"/>
                <w:szCs w:val="20"/>
                <w:lang w:val="es-ES_tradnl"/>
              </w:rPr>
              <w:t xml:space="preserve"> horas</w:t>
            </w:r>
          </w:p>
        </w:tc>
      </w:tr>
      <w:tr w:rsidR="00AC5EE1" w:rsidRPr="00684BB1" w14:paraId="75E053C7" w14:textId="77777777" w:rsidTr="006C38F5">
        <w:tc>
          <w:tcPr>
            <w:tcW w:w="2092" w:type="dxa"/>
          </w:tcPr>
          <w:p w14:paraId="3328C596"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Día de prueba </w:t>
            </w:r>
          </w:p>
        </w:tc>
        <w:tc>
          <w:tcPr>
            <w:tcW w:w="6196" w:type="dxa"/>
          </w:tcPr>
          <w:p w14:paraId="3E30EC26" w14:textId="3F61EEEE" w:rsidR="00AC5EE1" w:rsidRPr="00684BB1" w:rsidRDefault="00AC5EE1" w:rsidP="006C38F5">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Día </w:t>
            </w:r>
            <w:r w:rsidR="00A96633" w:rsidRPr="00684BB1">
              <w:rPr>
                <w:rFonts w:asciiTheme="majorHAnsi" w:hAnsiTheme="majorHAnsi" w:cs="Arial"/>
                <w:sz w:val="20"/>
                <w:szCs w:val="20"/>
                <w:lang w:val="es-ES_tradnl"/>
              </w:rPr>
              <w:t>3</w:t>
            </w:r>
          </w:p>
        </w:tc>
      </w:tr>
      <w:tr w:rsidR="00AC5EE1" w:rsidRPr="00684BB1" w14:paraId="3AD14AAC" w14:textId="77777777" w:rsidTr="006C38F5">
        <w:tc>
          <w:tcPr>
            <w:tcW w:w="2092" w:type="dxa"/>
          </w:tcPr>
          <w:p w14:paraId="39FB01AA"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Porcentaje </w:t>
            </w:r>
          </w:p>
        </w:tc>
        <w:tc>
          <w:tcPr>
            <w:tcW w:w="6196" w:type="dxa"/>
          </w:tcPr>
          <w:p w14:paraId="6D7BA0B6" w14:textId="0D12EEA3" w:rsidR="00AC5EE1" w:rsidRPr="00684BB1" w:rsidRDefault="00F50298" w:rsidP="00870AC0">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1</w:t>
            </w:r>
            <w:r w:rsidR="00870AC0" w:rsidRPr="00684BB1">
              <w:rPr>
                <w:rFonts w:asciiTheme="majorHAnsi" w:hAnsiTheme="majorHAnsi" w:cs="Arial"/>
                <w:sz w:val="20"/>
                <w:szCs w:val="20"/>
                <w:lang w:val="es-ES_tradnl"/>
              </w:rPr>
              <w:t>4</w:t>
            </w:r>
            <w:r w:rsidR="00A96633" w:rsidRPr="00684BB1">
              <w:rPr>
                <w:rFonts w:asciiTheme="majorHAnsi" w:hAnsiTheme="majorHAnsi" w:cs="Arial"/>
                <w:sz w:val="20"/>
                <w:szCs w:val="20"/>
                <w:lang w:val="es-ES_tradnl"/>
              </w:rPr>
              <w:t>%</w:t>
            </w:r>
          </w:p>
        </w:tc>
      </w:tr>
    </w:tbl>
    <w:p w14:paraId="0A2A7956" w14:textId="77777777" w:rsidR="00AC5EE1" w:rsidRPr="00684BB1" w:rsidRDefault="00AC5EE1" w:rsidP="00AC5EE1">
      <w:pPr>
        <w:rPr>
          <w:rFonts w:asciiTheme="majorHAnsi" w:hAnsiTheme="majorHAnsi"/>
        </w:rPr>
      </w:pPr>
    </w:p>
    <w:p w14:paraId="38810F0E" w14:textId="38339651" w:rsidR="005A5625" w:rsidRPr="00684BB1" w:rsidRDefault="005A5625" w:rsidP="005A5625">
      <w:pPr>
        <w:rPr>
          <w:rFonts w:asciiTheme="majorHAnsi" w:hAnsiTheme="majorHAnsi"/>
          <w:sz w:val="20"/>
          <w:szCs w:val="20"/>
        </w:rPr>
      </w:pPr>
      <w:r w:rsidRPr="00684BB1">
        <w:rPr>
          <w:rFonts w:asciiTheme="majorHAnsi" w:hAnsiTheme="majorHAnsi"/>
          <w:b/>
          <w:sz w:val="20"/>
          <w:szCs w:val="20"/>
        </w:rPr>
        <w:t>Objetivo:</w:t>
      </w:r>
      <w:r w:rsidRPr="00684BB1">
        <w:rPr>
          <w:rFonts w:asciiTheme="majorHAnsi" w:hAnsiTheme="majorHAnsi"/>
          <w:sz w:val="20"/>
          <w:szCs w:val="20"/>
        </w:rPr>
        <w:t xml:space="preserve"> Desarrollar un</w:t>
      </w:r>
      <w:r w:rsidR="00E71823" w:rsidRPr="00684BB1">
        <w:rPr>
          <w:rFonts w:asciiTheme="majorHAnsi" w:hAnsiTheme="majorHAnsi"/>
          <w:sz w:val="20"/>
          <w:szCs w:val="20"/>
        </w:rPr>
        <w:t>a</w:t>
      </w:r>
      <w:r w:rsidRPr="00684BB1">
        <w:rPr>
          <w:rFonts w:asciiTheme="majorHAnsi" w:hAnsiTheme="majorHAnsi"/>
          <w:sz w:val="20"/>
          <w:szCs w:val="20"/>
        </w:rPr>
        <w:t xml:space="preserve"> API </w:t>
      </w:r>
      <w:proofErr w:type="spellStart"/>
      <w:r w:rsidRPr="00684BB1">
        <w:rPr>
          <w:rFonts w:asciiTheme="majorHAnsi" w:hAnsiTheme="majorHAnsi"/>
          <w:sz w:val="20"/>
          <w:szCs w:val="20"/>
        </w:rPr>
        <w:t>Rest</w:t>
      </w:r>
      <w:r w:rsidR="001705E8" w:rsidRPr="00684BB1">
        <w:rPr>
          <w:rFonts w:asciiTheme="majorHAnsi" w:hAnsiTheme="majorHAnsi"/>
          <w:sz w:val="20"/>
          <w:szCs w:val="20"/>
        </w:rPr>
        <w:t>ful</w:t>
      </w:r>
      <w:proofErr w:type="spellEnd"/>
      <w:r w:rsidRPr="00684BB1">
        <w:rPr>
          <w:rFonts w:asciiTheme="majorHAnsi" w:hAnsiTheme="majorHAnsi"/>
          <w:sz w:val="20"/>
          <w:szCs w:val="20"/>
        </w:rPr>
        <w:t xml:space="preserve"> usand</w:t>
      </w:r>
      <w:r w:rsidR="00A61301" w:rsidRPr="00684BB1">
        <w:rPr>
          <w:rFonts w:asciiTheme="majorHAnsi" w:hAnsiTheme="majorHAnsi"/>
          <w:sz w:val="20"/>
          <w:szCs w:val="20"/>
        </w:rPr>
        <w:t>o Framework de PHP</w:t>
      </w:r>
      <w:r w:rsidRPr="00684BB1">
        <w:rPr>
          <w:rFonts w:asciiTheme="majorHAnsi" w:hAnsiTheme="majorHAnsi"/>
          <w:sz w:val="20"/>
          <w:szCs w:val="20"/>
        </w:rPr>
        <w:t>.</w:t>
      </w:r>
    </w:p>
    <w:p w14:paraId="39E2BE5C" w14:textId="77777777" w:rsidR="00C00321" w:rsidRPr="00684BB1" w:rsidRDefault="00C00321" w:rsidP="005A5625">
      <w:pPr>
        <w:rPr>
          <w:rFonts w:asciiTheme="majorHAnsi" w:hAnsiTheme="majorHAnsi"/>
          <w:b/>
          <w:sz w:val="20"/>
          <w:szCs w:val="20"/>
        </w:rPr>
      </w:pPr>
    </w:p>
    <w:p w14:paraId="4A2B52D1" w14:textId="77777777"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Descripción:</w:t>
      </w:r>
    </w:p>
    <w:p w14:paraId="34A0EB21" w14:textId="2CC23342" w:rsidR="00A00DC0" w:rsidRPr="00684BB1" w:rsidRDefault="00A00DC0" w:rsidP="00C22481">
      <w:pPr>
        <w:jc w:val="both"/>
        <w:rPr>
          <w:rFonts w:asciiTheme="majorHAnsi" w:hAnsiTheme="majorHAnsi"/>
          <w:sz w:val="20"/>
          <w:szCs w:val="20"/>
        </w:rPr>
      </w:pPr>
      <w:r w:rsidRPr="00684BB1">
        <w:rPr>
          <w:rFonts w:asciiTheme="majorHAnsi" w:hAnsiTheme="majorHAnsi"/>
          <w:sz w:val="20"/>
          <w:szCs w:val="20"/>
        </w:rPr>
        <w:t>La comida colombiana tiene un encanto especial que atrapa fácilmente</w:t>
      </w:r>
      <w:r w:rsidR="00915091" w:rsidRPr="00684BB1">
        <w:rPr>
          <w:rFonts w:asciiTheme="majorHAnsi" w:hAnsiTheme="majorHAnsi"/>
          <w:sz w:val="20"/>
          <w:szCs w:val="20"/>
        </w:rPr>
        <w:t xml:space="preserve"> a extranjeros y nacionales. C</w:t>
      </w:r>
      <w:r w:rsidRPr="00684BB1">
        <w:rPr>
          <w:rFonts w:asciiTheme="majorHAnsi" w:hAnsiTheme="majorHAnsi"/>
          <w:sz w:val="20"/>
          <w:szCs w:val="20"/>
        </w:rPr>
        <w:t>ada región posee sus propios platos que han sabido superar la bar</w:t>
      </w:r>
      <w:r w:rsidR="00915091" w:rsidRPr="00684BB1">
        <w:rPr>
          <w:rFonts w:asciiTheme="majorHAnsi" w:hAnsiTheme="majorHAnsi"/>
          <w:sz w:val="20"/>
          <w:szCs w:val="20"/>
        </w:rPr>
        <w:t xml:space="preserve">rera del tiempo y mantenerse </w:t>
      </w:r>
      <w:r w:rsidRPr="00684BB1">
        <w:rPr>
          <w:rFonts w:asciiTheme="majorHAnsi" w:hAnsiTheme="majorHAnsi"/>
          <w:sz w:val="20"/>
          <w:szCs w:val="20"/>
        </w:rPr>
        <w:t xml:space="preserve">generación </w:t>
      </w:r>
      <w:r w:rsidR="00915091" w:rsidRPr="00684BB1">
        <w:rPr>
          <w:rFonts w:asciiTheme="majorHAnsi" w:hAnsiTheme="majorHAnsi"/>
          <w:sz w:val="20"/>
          <w:szCs w:val="20"/>
        </w:rPr>
        <w:t>tras</w:t>
      </w:r>
      <w:r w:rsidRPr="00684BB1">
        <w:rPr>
          <w:rFonts w:asciiTheme="majorHAnsi" w:hAnsiTheme="majorHAnsi"/>
          <w:sz w:val="20"/>
          <w:szCs w:val="20"/>
        </w:rPr>
        <w:t xml:space="preserve"> generación.</w:t>
      </w:r>
    </w:p>
    <w:p w14:paraId="6039DA42" w14:textId="77777777" w:rsidR="00C62894" w:rsidRPr="00684BB1" w:rsidRDefault="00C62894" w:rsidP="00C22481">
      <w:pPr>
        <w:jc w:val="both"/>
        <w:rPr>
          <w:rFonts w:asciiTheme="majorHAnsi" w:hAnsiTheme="majorHAnsi"/>
          <w:sz w:val="20"/>
          <w:szCs w:val="20"/>
        </w:rPr>
      </w:pPr>
    </w:p>
    <w:p w14:paraId="47BD6AFD" w14:textId="75754379" w:rsidR="00A00DC0" w:rsidRPr="00684BB1" w:rsidRDefault="008F2848" w:rsidP="00C22481">
      <w:pPr>
        <w:jc w:val="both"/>
        <w:rPr>
          <w:rFonts w:asciiTheme="majorHAnsi" w:hAnsiTheme="majorHAnsi"/>
          <w:sz w:val="20"/>
          <w:szCs w:val="20"/>
        </w:rPr>
      </w:pPr>
      <w:r w:rsidRPr="00684BB1">
        <w:rPr>
          <w:rFonts w:asciiTheme="majorHAnsi" w:hAnsiTheme="majorHAnsi"/>
          <w:sz w:val="20"/>
          <w:szCs w:val="20"/>
        </w:rPr>
        <w:t xml:space="preserve">La marca </w:t>
      </w:r>
      <w:r w:rsidRPr="00684BB1">
        <w:rPr>
          <w:rFonts w:asciiTheme="majorHAnsi" w:hAnsiTheme="majorHAnsi"/>
          <w:b/>
          <w:sz w:val="20"/>
          <w:szCs w:val="20"/>
        </w:rPr>
        <w:t>COLOMBIA</w:t>
      </w:r>
      <w:r w:rsidRPr="00684BB1">
        <w:rPr>
          <w:rFonts w:asciiTheme="majorHAnsi" w:hAnsiTheme="majorHAnsi"/>
          <w:sz w:val="20"/>
          <w:szCs w:val="20"/>
        </w:rPr>
        <w:t xml:space="preserve"> requiere el desarrollo de </w:t>
      </w:r>
      <w:r w:rsidR="00915091" w:rsidRPr="00684BB1">
        <w:rPr>
          <w:rFonts w:asciiTheme="majorHAnsi" w:hAnsiTheme="majorHAnsi"/>
          <w:sz w:val="20"/>
          <w:szCs w:val="20"/>
        </w:rPr>
        <w:t xml:space="preserve">una plataforma </w:t>
      </w:r>
      <w:r w:rsidRPr="00684BB1">
        <w:rPr>
          <w:rFonts w:asciiTheme="majorHAnsi" w:hAnsiTheme="majorHAnsi"/>
          <w:sz w:val="20"/>
          <w:szCs w:val="20"/>
        </w:rPr>
        <w:t xml:space="preserve">web que le pueda ayudar a los turistas obtener información general de los </w:t>
      </w:r>
      <w:r w:rsidR="00915091" w:rsidRPr="00684BB1">
        <w:rPr>
          <w:rFonts w:asciiTheme="majorHAnsi" w:hAnsiTheme="majorHAnsi"/>
          <w:sz w:val="20"/>
          <w:szCs w:val="20"/>
        </w:rPr>
        <w:t>platos típicos de cada región del país.</w:t>
      </w:r>
    </w:p>
    <w:p w14:paraId="11BC3E8C" w14:textId="77777777" w:rsidR="0063513F" w:rsidRPr="00684BB1" w:rsidRDefault="0063513F" w:rsidP="00C22481">
      <w:pPr>
        <w:jc w:val="both"/>
        <w:rPr>
          <w:rFonts w:asciiTheme="majorHAnsi" w:hAnsiTheme="majorHAnsi"/>
          <w:sz w:val="20"/>
          <w:szCs w:val="20"/>
        </w:rPr>
      </w:pPr>
    </w:p>
    <w:p w14:paraId="63C2AC63" w14:textId="2153A2C2" w:rsidR="006F7FE6" w:rsidRPr="00684BB1" w:rsidRDefault="005A5625" w:rsidP="00061B9A">
      <w:pPr>
        <w:jc w:val="both"/>
        <w:rPr>
          <w:rFonts w:asciiTheme="majorHAnsi" w:hAnsiTheme="majorHAnsi"/>
          <w:sz w:val="20"/>
          <w:szCs w:val="20"/>
        </w:rPr>
      </w:pPr>
      <w:r w:rsidRPr="00684BB1">
        <w:rPr>
          <w:rFonts w:asciiTheme="majorHAnsi" w:hAnsiTheme="majorHAnsi"/>
          <w:sz w:val="20"/>
          <w:szCs w:val="20"/>
        </w:rPr>
        <w:t>El proyecto debe estar se</w:t>
      </w:r>
      <w:r w:rsidR="00CC3A40" w:rsidRPr="00684BB1">
        <w:rPr>
          <w:rFonts w:asciiTheme="majorHAnsi" w:hAnsiTheme="majorHAnsi"/>
          <w:sz w:val="20"/>
          <w:szCs w:val="20"/>
        </w:rPr>
        <w:t xml:space="preserve">parado por una arquitectura del lado del servidor y una arquitectura del </w:t>
      </w:r>
      <w:r w:rsidRPr="00684BB1">
        <w:rPr>
          <w:rFonts w:asciiTheme="majorHAnsi" w:hAnsiTheme="majorHAnsi"/>
          <w:sz w:val="20"/>
          <w:szCs w:val="20"/>
        </w:rPr>
        <w:t>lado d</w:t>
      </w:r>
      <w:r w:rsidR="00CC3A40" w:rsidRPr="00684BB1">
        <w:rPr>
          <w:rFonts w:asciiTheme="majorHAnsi" w:hAnsiTheme="majorHAnsi"/>
          <w:sz w:val="20"/>
          <w:szCs w:val="20"/>
        </w:rPr>
        <w:t>el cliente.</w:t>
      </w:r>
    </w:p>
    <w:p w14:paraId="7DB832AF" w14:textId="77777777" w:rsidR="0063513F" w:rsidRPr="00684BB1" w:rsidRDefault="0063513F" w:rsidP="006F7FE6">
      <w:pPr>
        <w:rPr>
          <w:rFonts w:asciiTheme="majorHAnsi" w:hAnsiTheme="majorHAnsi"/>
          <w:b/>
          <w:sz w:val="20"/>
          <w:szCs w:val="20"/>
        </w:rPr>
      </w:pPr>
    </w:p>
    <w:p w14:paraId="2566B968" w14:textId="62AF2724" w:rsidR="006F7FE6" w:rsidRPr="00684BB1" w:rsidRDefault="006F7FE6" w:rsidP="006F7FE6">
      <w:pPr>
        <w:rPr>
          <w:rFonts w:asciiTheme="majorHAnsi" w:hAnsiTheme="majorHAnsi"/>
          <w:b/>
          <w:sz w:val="20"/>
          <w:szCs w:val="20"/>
        </w:rPr>
      </w:pPr>
      <w:r w:rsidRPr="00684BB1">
        <w:rPr>
          <w:rFonts w:asciiTheme="majorHAnsi" w:hAnsiTheme="majorHAnsi"/>
          <w:b/>
          <w:sz w:val="20"/>
          <w:szCs w:val="20"/>
        </w:rPr>
        <w:t>Tecnologías permitidas:</w:t>
      </w:r>
    </w:p>
    <w:p w14:paraId="032C20FF" w14:textId="747D6EDC" w:rsidR="005A5625" w:rsidRPr="00684BB1" w:rsidRDefault="006F7FE6" w:rsidP="005A5625">
      <w:pPr>
        <w:rPr>
          <w:rFonts w:asciiTheme="majorHAnsi" w:hAnsiTheme="majorHAnsi"/>
          <w:sz w:val="20"/>
          <w:szCs w:val="20"/>
        </w:rPr>
      </w:pPr>
      <w:r w:rsidRPr="00684BB1">
        <w:rPr>
          <w:rFonts w:asciiTheme="majorHAnsi" w:hAnsiTheme="majorHAnsi"/>
          <w:sz w:val="20"/>
          <w:szCs w:val="20"/>
        </w:rPr>
        <w:t>Framework:</w:t>
      </w:r>
    </w:p>
    <w:p w14:paraId="56035AE5" w14:textId="0B12E583" w:rsidR="006F7FE6" w:rsidRPr="00684BB1" w:rsidRDefault="006F7FE6" w:rsidP="006F7FE6">
      <w:pPr>
        <w:pStyle w:val="Prrafodelista"/>
        <w:numPr>
          <w:ilvl w:val="0"/>
          <w:numId w:val="26"/>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Laravel 5.5 o 5.6</w:t>
      </w:r>
    </w:p>
    <w:p w14:paraId="456143FD" w14:textId="77777777" w:rsidR="006F7FE6" w:rsidRPr="00684BB1" w:rsidRDefault="006F7FE6" w:rsidP="006F7FE6">
      <w:pPr>
        <w:rPr>
          <w:rFonts w:asciiTheme="majorHAnsi" w:hAnsiTheme="majorHAnsi"/>
          <w:sz w:val="20"/>
          <w:szCs w:val="20"/>
        </w:rPr>
      </w:pPr>
    </w:p>
    <w:p w14:paraId="6EFB822B" w14:textId="20ACDB0F" w:rsidR="006F7FE6" w:rsidRPr="00684BB1" w:rsidRDefault="006F7FE6" w:rsidP="006F7FE6">
      <w:pPr>
        <w:rPr>
          <w:rFonts w:asciiTheme="majorHAnsi" w:hAnsiTheme="majorHAnsi"/>
          <w:sz w:val="20"/>
          <w:szCs w:val="20"/>
        </w:rPr>
      </w:pPr>
      <w:r w:rsidRPr="00684BB1">
        <w:rPr>
          <w:rFonts w:asciiTheme="majorHAnsi" w:hAnsiTheme="majorHAnsi"/>
          <w:sz w:val="20"/>
          <w:szCs w:val="20"/>
        </w:rPr>
        <w:t>Dependencias:</w:t>
      </w:r>
    </w:p>
    <w:p w14:paraId="41BD9293" w14:textId="260ED19D" w:rsidR="006F7FE6" w:rsidRPr="00684BB1" w:rsidRDefault="006F7FE6" w:rsidP="006F7FE6">
      <w:pPr>
        <w:pStyle w:val="Prrafodelista"/>
        <w:numPr>
          <w:ilvl w:val="0"/>
          <w:numId w:val="26"/>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Laravel </w:t>
      </w:r>
      <w:proofErr w:type="spellStart"/>
      <w:r w:rsidRPr="00684BB1">
        <w:rPr>
          <w:rFonts w:asciiTheme="majorHAnsi" w:hAnsiTheme="majorHAnsi"/>
          <w:color w:val="auto"/>
          <w:sz w:val="20"/>
          <w:szCs w:val="20"/>
          <w:lang w:val="es-ES_tradnl"/>
        </w:rPr>
        <w:t>cors</w:t>
      </w:r>
      <w:proofErr w:type="spellEnd"/>
    </w:p>
    <w:p w14:paraId="1F30969D" w14:textId="218C3FF1" w:rsidR="006F7FE6" w:rsidRPr="00684BB1" w:rsidRDefault="006F7FE6" w:rsidP="006F7FE6">
      <w:pPr>
        <w:pStyle w:val="Prrafodelista"/>
        <w:numPr>
          <w:ilvl w:val="0"/>
          <w:numId w:val="26"/>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Passport</w:t>
      </w:r>
    </w:p>
    <w:p w14:paraId="30FA913E" w14:textId="3241FB62" w:rsidR="004045C5" w:rsidRPr="00684BB1" w:rsidRDefault="004045C5" w:rsidP="004045C5">
      <w:pPr>
        <w:pStyle w:val="Prrafodelista"/>
        <w:numPr>
          <w:ilvl w:val="0"/>
          <w:numId w:val="26"/>
        </w:numPr>
        <w:jc w:val="both"/>
        <w:rPr>
          <w:rFonts w:asciiTheme="majorHAnsi" w:hAnsiTheme="majorHAnsi"/>
          <w:color w:val="auto"/>
          <w:sz w:val="20"/>
          <w:szCs w:val="20"/>
          <w:lang w:val="es-ES_tradnl"/>
        </w:rPr>
      </w:pPr>
      <w:r w:rsidRPr="00684BB1">
        <w:rPr>
          <w:rFonts w:asciiTheme="majorHAnsi" w:hAnsiTheme="majorHAnsi"/>
          <w:color w:val="auto"/>
          <w:sz w:val="20"/>
          <w:szCs w:val="20"/>
          <w:lang w:val="es-ES_tradnl"/>
        </w:rPr>
        <w:t>Nota: En el caso que deseen, pueden crear sus propios middleware para el proceso de autorización de consumos desde un cliente web y de igual manera para el proceso de autenticación con token.</w:t>
      </w:r>
    </w:p>
    <w:p w14:paraId="10A2F849" w14:textId="77777777" w:rsidR="0007701B" w:rsidRPr="00684BB1" w:rsidRDefault="0007701B" w:rsidP="005A5625">
      <w:pPr>
        <w:rPr>
          <w:rFonts w:asciiTheme="majorHAnsi" w:hAnsiTheme="majorHAnsi"/>
        </w:rPr>
      </w:pPr>
    </w:p>
    <w:p w14:paraId="2FCD14FF" w14:textId="77777777" w:rsidR="0007701B" w:rsidRPr="00684BB1" w:rsidRDefault="0007701B" w:rsidP="005A5625">
      <w:pPr>
        <w:rPr>
          <w:rFonts w:asciiTheme="majorHAnsi" w:hAnsiTheme="majorHAnsi"/>
        </w:rPr>
      </w:pPr>
    </w:p>
    <w:p w14:paraId="4EFA87CA" w14:textId="72F8E76C"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 xml:space="preserve">Web </w:t>
      </w:r>
      <w:proofErr w:type="spellStart"/>
      <w:r w:rsidRPr="00684BB1">
        <w:rPr>
          <w:rFonts w:asciiTheme="majorHAnsi" w:hAnsiTheme="majorHAnsi"/>
          <w:b/>
          <w:sz w:val="20"/>
          <w:szCs w:val="20"/>
        </w:rPr>
        <w:t>Service</w:t>
      </w:r>
      <w:r w:rsidR="00DB3F73" w:rsidRPr="00684BB1">
        <w:rPr>
          <w:rFonts w:asciiTheme="majorHAnsi" w:hAnsiTheme="majorHAnsi"/>
          <w:b/>
          <w:sz w:val="20"/>
          <w:szCs w:val="20"/>
        </w:rPr>
        <w:t>s</w:t>
      </w:r>
      <w:proofErr w:type="spellEnd"/>
      <w:r w:rsidRPr="00684BB1">
        <w:rPr>
          <w:rFonts w:asciiTheme="majorHAnsi" w:hAnsiTheme="majorHAnsi"/>
          <w:b/>
          <w:sz w:val="20"/>
          <w:szCs w:val="20"/>
        </w:rPr>
        <w:t xml:space="preserve"> – Servicio</w:t>
      </w:r>
      <w:r w:rsidR="00DB3F73" w:rsidRPr="00684BB1">
        <w:rPr>
          <w:rFonts w:asciiTheme="majorHAnsi" w:hAnsiTheme="majorHAnsi"/>
          <w:b/>
          <w:sz w:val="20"/>
          <w:szCs w:val="20"/>
        </w:rPr>
        <w:t>s</w:t>
      </w:r>
      <w:r w:rsidRPr="00684BB1">
        <w:rPr>
          <w:rFonts w:asciiTheme="majorHAnsi" w:hAnsiTheme="majorHAnsi"/>
          <w:b/>
          <w:sz w:val="20"/>
          <w:szCs w:val="20"/>
        </w:rPr>
        <w:t xml:space="preserve"> Web</w:t>
      </w:r>
      <w:r w:rsidR="005D6D4D" w:rsidRPr="00684BB1">
        <w:rPr>
          <w:rFonts w:asciiTheme="majorHAnsi" w:hAnsiTheme="majorHAnsi"/>
          <w:b/>
          <w:sz w:val="20"/>
          <w:szCs w:val="20"/>
        </w:rPr>
        <w:t>:</w:t>
      </w:r>
    </w:p>
    <w:p w14:paraId="28C429E4" w14:textId="77777777" w:rsidR="00775A05" w:rsidRPr="00684BB1" w:rsidRDefault="00775A05" w:rsidP="005A5625">
      <w:pPr>
        <w:rPr>
          <w:rFonts w:asciiTheme="majorHAnsi" w:hAnsiTheme="majorHAnsi"/>
          <w:sz w:val="20"/>
          <w:szCs w:val="20"/>
        </w:rPr>
      </w:pPr>
    </w:p>
    <w:p w14:paraId="7C383037" w14:textId="30D56002" w:rsidR="005A5625" w:rsidRPr="00684BB1" w:rsidRDefault="00DB3F73" w:rsidP="005A5625">
      <w:pPr>
        <w:rPr>
          <w:rFonts w:asciiTheme="majorHAnsi" w:hAnsiTheme="majorHAnsi"/>
          <w:sz w:val="20"/>
          <w:szCs w:val="20"/>
        </w:rPr>
      </w:pPr>
      <w:r w:rsidRPr="00684BB1">
        <w:rPr>
          <w:rFonts w:asciiTheme="majorHAnsi" w:hAnsiTheme="majorHAnsi"/>
          <w:sz w:val="20"/>
          <w:szCs w:val="20"/>
        </w:rPr>
        <w:t xml:space="preserve">La marca </w:t>
      </w:r>
      <w:r w:rsidRPr="00684BB1">
        <w:rPr>
          <w:rFonts w:asciiTheme="majorHAnsi" w:hAnsiTheme="majorHAnsi"/>
          <w:b/>
          <w:sz w:val="20"/>
          <w:szCs w:val="20"/>
        </w:rPr>
        <w:t>COLOMBIA</w:t>
      </w:r>
      <w:r w:rsidRPr="00684BB1">
        <w:rPr>
          <w:rFonts w:asciiTheme="majorHAnsi" w:hAnsiTheme="majorHAnsi"/>
          <w:sz w:val="20"/>
          <w:szCs w:val="20"/>
        </w:rPr>
        <w:t xml:space="preserve"> </w:t>
      </w:r>
      <w:r w:rsidR="005A5625" w:rsidRPr="00684BB1">
        <w:rPr>
          <w:rFonts w:asciiTheme="majorHAnsi" w:hAnsiTheme="majorHAnsi"/>
          <w:sz w:val="20"/>
          <w:szCs w:val="20"/>
        </w:rPr>
        <w:t>entregará una lista de los servi</w:t>
      </w:r>
      <w:r w:rsidRPr="00684BB1">
        <w:rPr>
          <w:rFonts w:asciiTheme="majorHAnsi" w:hAnsiTheme="majorHAnsi"/>
          <w:sz w:val="20"/>
          <w:szCs w:val="20"/>
        </w:rPr>
        <w:t>cios web que deben ser creados, al igual que cada una de las especificaciones requeridas (entrada de datos, salida de datos, mensajes de OK, mensajes de error, entre otros).</w:t>
      </w:r>
    </w:p>
    <w:p w14:paraId="3D148B97" w14:textId="77777777" w:rsidR="00250C65" w:rsidRPr="00684BB1" w:rsidRDefault="00250C65" w:rsidP="001705E8">
      <w:pPr>
        <w:pStyle w:val="ColorfulList-Accent11"/>
        <w:ind w:left="0"/>
        <w:jc w:val="both"/>
        <w:rPr>
          <w:rFonts w:asciiTheme="majorHAnsi" w:hAnsiTheme="majorHAnsi" w:cs="Arial"/>
          <w:color w:val="000000" w:themeColor="text1"/>
          <w:sz w:val="20"/>
          <w:szCs w:val="20"/>
          <w:lang w:val="es-CO"/>
        </w:rPr>
      </w:pPr>
    </w:p>
    <w:p w14:paraId="63AF9BE2" w14:textId="0EAAC191" w:rsidR="009D25DC" w:rsidRPr="00684BB1" w:rsidRDefault="00250C65" w:rsidP="001705E8">
      <w:pPr>
        <w:pStyle w:val="ColorfulList-Accent11"/>
        <w:ind w:left="0"/>
        <w:jc w:val="both"/>
        <w:rPr>
          <w:rFonts w:asciiTheme="majorHAnsi" w:hAnsiTheme="majorHAnsi" w:cs="Arial"/>
          <w:color w:val="000000" w:themeColor="text1"/>
          <w:sz w:val="20"/>
          <w:szCs w:val="20"/>
          <w:lang w:val="es-CO"/>
        </w:rPr>
      </w:pPr>
      <w:r w:rsidRPr="00684BB1">
        <w:rPr>
          <w:rFonts w:asciiTheme="majorHAnsi" w:hAnsiTheme="majorHAnsi" w:cs="Arial"/>
          <w:color w:val="000000" w:themeColor="text1"/>
          <w:sz w:val="20"/>
          <w:szCs w:val="20"/>
          <w:lang w:val="es-CO"/>
        </w:rPr>
        <w:t xml:space="preserve">En la plataforma deben existir </w:t>
      </w:r>
      <w:r w:rsidR="001705E8" w:rsidRPr="00684BB1">
        <w:rPr>
          <w:rFonts w:asciiTheme="majorHAnsi" w:hAnsiTheme="majorHAnsi" w:cs="Arial"/>
          <w:color w:val="000000" w:themeColor="text1"/>
          <w:sz w:val="20"/>
          <w:szCs w:val="20"/>
          <w:lang w:val="es-CO"/>
        </w:rPr>
        <w:t>tres tipo</w:t>
      </w:r>
      <w:r w:rsidR="008B4EB7" w:rsidRPr="00684BB1">
        <w:rPr>
          <w:rFonts w:asciiTheme="majorHAnsi" w:hAnsiTheme="majorHAnsi" w:cs="Arial"/>
          <w:color w:val="000000" w:themeColor="text1"/>
          <w:sz w:val="20"/>
          <w:szCs w:val="20"/>
          <w:lang w:val="es-CO"/>
        </w:rPr>
        <w:t xml:space="preserve">s de </w:t>
      </w:r>
      <w:r w:rsidR="00C1216B" w:rsidRPr="00684BB1">
        <w:rPr>
          <w:rFonts w:asciiTheme="majorHAnsi" w:hAnsiTheme="majorHAnsi" w:cs="Arial"/>
          <w:color w:val="000000" w:themeColor="text1"/>
          <w:sz w:val="20"/>
          <w:szCs w:val="20"/>
          <w:lang w:val="es-CO"/>
        </w:rPr>
        <w:t xml:space="preserve">roles de usuario: publico, </w:t>
      </w:r>
      <w:r w:rsidR="002F7F71" w:rsidRPr="00684BB1">
        <w:rPr>
          <w:rFonts w:asciiTheme="majorHAnsi" w:hAnsiTheme="majorHAnsi" w:cs="Arial"/>
          <w:color w:val="000000" w:themeColor="text1"/>
          <w:sz w:val="20"/>
          <w:szCs w:val="20"/>
          <w:lang w:val="es-CO"/>
        </w:rPr>
        <w:t>turista</w:t>
      </w:r>
      <w:r w:rsidR="001705E8" w:rsidRPr="00684BB1">
        <w:rPr>
          <w:rFonts w:asciiTheme="majorHAnsi" w:hAnsiTheme="majorHAnsi" w:cs="Arial"/>
          <w:color w:val="000000" w:themeColor="text1"/>
          <w:sz w:val="20"/>
          <w:szCs w:val="20"/>
          <w:lang w:val="es-CO"/>
        </w:rPr>
        <w:t xml:space="preserve"> y administrador</w:t>
      </w:r>
      <w:r w:rsidR="009D25DC" w:rsidRPr="00684BB1">
        <w:rPr>
          <w:rFonts w:asciiTheme="majorHAnsi" w:hAnsiTheme="majorHAnsi" w:cs="Arial"/>
          <w:color w:val="000000" w:themeColor="text1"/>
          <w:sz w:val="20"/>
          <w:szCs w:val="20"/>
          <w:lang w:val="es-CO"/>
        </w:rPr>
        <w:t>.</w:t>
      </w:r>
    </w:p>
    <w:p w14:paraId="129EAB0A" w14:textId="77777777" w:rsidR="005A5625" w:rsidRPr="00684BB1" w:rsidRDefault="005A5625" w:rsidP="005A5625">
      <w:pPr>
        <w:rPr>
          <w:rFonts w:asciiTheme="majorHAnsi" w:hAnsiTheme="majorHAnsi"/>
          <w:sz w:val="20"/>
          <w:szCs w:val="20"/>
        </w:rPr>
      </w:pPr>
      <w:r w:rsidRPr="00684BB1">
        <w:rPr>
          <w:rFonts w:asciiTheme="majorHAnsi" w:hAnsiTheme="majorHAnsi"/>
          <w:sz w:val="20"/>
          <w:szCs w:val="20"/>
        </w:rPr>
        <w:t>Las especificaciones de los servicios web tienen las siguientes características:</w:t>
      </w:r>
    </w:p>
    <w:p w14:paraId="6C145840" w14:textId="77777777" w:rsidR="005A5625" w:rsidRPr="00684BB1" w:rsidRDefault="005A5625" w:rsidP="009E3E0F">
      <w:pPr>
        <w:pStyle w:val="Prrafodelista"/>
        <w:numPr>
          <w:ilvl w:val="0"/>
          <w:numId w:val="2"/>
        </w:numPr>
        <w:contextualSpacing/>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Backend</w:t>
      </w:r>
      <w:proofErr w:type="spellEnd"/>
      <w:r w:rsidRPr="00684BB1">
        <w:rPr>
          <w:rFonts w:asciiTheme="majorHAnsi" w:hAnsiTheme="majorHAnsi"/>
          <w:color w:val="auto"/>
          <w:sz w:val="20"/>
          <w:szCs w:val="20"/>
          <w:lang w:val="es-ES_tradnl"/>
        </w:rPr>
        <w:t xml:space="preserve"> totalmente independiente del </w:t>
      </w:r>
      <w:proofErr w:type="spellStart"/>
      <w:r w:rsidRPr="00684BB1">
        <w:rPr>
          <w:rFonts w:asciiTheme="majorHAnsi" w:hAnsiTheme="majorHAnsi"/>
          <w:color w:val="auto"/>
          <w:sz w:val="20"/>
          <w:szCs w:val="20"/>
          <w:lang w:val="es-ES_tradnl"/>
        </w:rPr>
        <w:t>frontend</w:t>
      </w:r>
      <w:proofErr w:type="spellEnd"/>
    </w:p>
    <w:p w14:paraId="638A833D" w14:textId="77777777" w:rsidR="005A5625" w:rsidRPr="00684BB1" w:rsidRDefault="005A5625" w:rsidP="009E3E0F">
      <w:pPr>
        <w:pStyle w:val="Prrafodelista"/>
        <w:numPr>
          <w:ilvl w:val="0"/>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Información de cada servicio web:</w:t>
      </w:r>
    </w:p>
    <w:p w14:paraId="53D99BE4" w14:textId="3244FC13" w:rsidR="005A5625" w:rsidRPr="00684BB1" w:rsidRDefault="0052211E"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lastRenderedPageBreak/>
        <w:t>URI</w:t>
      </w:r>
      <w:r w:rsidR="005A5625" w:rsidRPr="00684BB1">
        <w:rPr>
          <w:rFonts w:asciiTheme="majorHAnsi" w:hAnsiTheme="majorHAnsi"/>
          <w:color w:val="auto"/>
          <w:sz w:val="20"/>
          <w:szCs w:val="20"/>
          <w:lang w:val="es-ES_tradnl"/>
        </w:rPr>
        <w:t xml:space="preserve"> del servicio</w:t>
      </w:r>
      <w:r w:rsidRPr="00684BB1">
        <w:rPr>
          <w:rFonts w:asciiTheme="majorHAnsi" w:hAnsiTheme="majorHAnsi"/>
          <w:color w:val="auto"/>
          <w:sz w:val="20"/>
          <w:szCs w:val="20"/>
          <w:lang w:val="es-ES_tradnl"/>
        </w:rPr>
        <w:t xml:space="preserve"> web</w:t>
      </w:r>
      <w:r w:rsidR="005A5625" w:rsidRPr="00684BB1">
        <w:rPr>
          <w:rFonts w:asciiTheme="majorHAnsi" w:hAnsiTheme="majorHAnsi"/>
          <w:color w:val="auto"/>
          <w:sz w:val="20"/>
          <w:szCs w:val="20"/>
          <w:lang w:val="es-ES_tradnl"/>
        </w:rPr>
        <w:t xml:space="preserve"> (</w:t>
      </w:r>
      <w:proofErr w:type="spellStart"/>
      <w:r w:rsidR="005A5625" w:rsidRPr="00684BB1">
        <w:rPr>
          <w:rFonts w:asciiTheme="majorHAnsi" w:hAnsiTheme="majorHAnsi"/>
          <w:color w:val="auto"/>
          <w:sz w:val="20"/>
          <w:szCs w:val="20"/>
          <w:lang w:val="es-ES_tradnl"/>
        </w:rPr>
        <w:t>endpoint</w:t>
      </w:r>
      <w:proofErr w:type="spellEnd"/>
      <w:r w:rsidR="005A5625" w:rsidRPr="00684BB1">
        <w:rPr>
          <w:rFonts w:asciiTheme="majorHAnsi" w:hAnsiTheme="majorHAnsi"/>
          <w:color w:val="auto"/>
          <w:sz w:val="20"/>
          <w:szCs w:val="20"/>
          <w:lang w:val="es-ES_tradnl"/>
        </w:rPr>
        <w:t>)</w:t>
      </w:r>
    </w:p>
    <w:p w14:paraId="5E3E66C6"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Descripción</w:t>
      </w:r>
    </w:p>
    <w:p w14:paraId="1AF997D1" w14:textId="1305CC31"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Método (verbo </w:t>
      </w:r>
      <w:r w:rsidR="0052211E" w:rsidRPr="00684BB1">
        <w:rPr>
          <w:rFonts w:asciiTheme="majorHAnsi" w:hAnsiTheme="majorHAnsi"/>
          <w:color w:val="auto"/>
          <w:sz w:val="20"/>
          <w:szCs w:val="20"/>
          <w:lang w:val="es-ES_tradnl"/>
        </w:rPr>
        <w:t>HTTP</w:t>
      </w:r>
      <w:r w:rsidRPr="00684BB1">
        <w:rPr>
          <w:rFonts w:asciiTheme="majorHAnsi" w:hAnsiTheme="majorHAnsi"/>
          <w:color w:val="auto"/>
          <w:sz w:val="20"/>
          <w:szCs w:val="20"/>
          <w:lang w:val="es-ES_tradnl"/>
        </w:rPr>
        <w:t>)</w:t>
      </w:r>
    </w:p>
    <w:p w14:paraId="7441F740" w14:textId="54D1AFFC" w:rsidR="005A5625" w:rsidRPr="00684BB1" w:rsidRDefault="0052211E"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Parámetro en la URI</w:t>
      </w:r>
      <w:r w:rsidR="005A5625" w:rsidRPr="00684BB1">
        <w:rPr>
          <w:rFonts w:asciiTheme="majorHAnsi" w:hAnsiTheme="majorHAnsi"/>
          <w:color w:val="auto"/>
          <w:sz w:val="20"/>
          <w:szCs w:val="20"/>
          <w:lang w:val="es-ES_tradnl"/>
        </w:rPr>
        <w:t xml:space="preserve"> (en el caso que aplique)</w:t>
      </w:r>
    </w:p>
    <w:p w14:paraId="11F6F17A"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Headers</w:t>
      </w:r>
      <w:proofErr w:type="spellEnd"/>
    </w:p>
    <w:p w14:paraId="2E4500EC" w14:textId="284136D3" w:rsidR="00BC2027" w:rsidRPr="00684BB1" w:rsidRDefault="00BC2027" w:rsidP="009E3E0F">
      <w:pPr>
        <w:pStyle w:val="Prrafodelista"/>
        <w:numPr>
          <w:ilvl w:val="1"/>
          <w:numId w:val="2"/>
        </w:numPr>
        <w:contextualSpacing/>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Request</w:t>
      </w:r>
      <w:proofErr w:type="spellEnd"/>
    </w:p>
    <w:p w14:paraId="499A8353"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Response - Mensaje de la respuesta</w:t>
      </w:r>
    </w:p>
    <w:p w14:paraId="47ACF539"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Status (código HTTP)</w:t>
      </w:r>
    </w:p>
    <w:p w14:paraId="50AEBCCB" w14:textId="13E8B04B" w:rsidR="003D4AF1" w:rsidRPr="00684BB1" w:rsidRDefault="00177C96"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Usuario</w:t>
      </w:r>
    </w:p>
    <w:p w14:paraId="607268C8" w14:textId="77777777" w:rsidR="005A5625" w:rsidRPr="00684BB1" w:rsidRDefault="005A5625" w:rsidP="009E3E0F">
      <w:pPr>
        <w:pStyle w:val="Prrafodelista"/>
        <w:numPr>
          <w:ilvl w:val="0"/>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Verbos HTTP:</w:t>
      </w:r>
    </w:p>
    <w:p w14:paraId="202AA74F"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GET</w:t>
      </w:r>
    </w:p>
    <w:p w14:paraId="1F6155B2"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POST</w:t>
      </w:r>
    </w:p>
    <w:p w14:paraId="742158E4"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PUT/PATCH</w:t>
      </w:r>
    </w:p>
    <w:p w14:paraId="3E5C0AC1"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DELETE</w:t>
      </w:r>
    </w:p>
    <w:p w14:paraId="6C15658D" w14:textId="77777777" w:rsidR="005A5625" w:rsidRPr="00684BB1" w:rsidRDefault="005A5625" w:rsidP="009E3E0F">
      <w:pPr>
        <w:pStyle w:val="Prrafodelista"/>
        <w:numPr>
          <w:ilvl w:val="0"/>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Status:</w:t>
      </w:r>
    </w:p>
    <w:p w14:paraId="0BE5D174" w14:textId="35412AF6" w:rsidR="005A5625" w:rsidRPr="00684BB1" w:rsidRDefault="00623AAE"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200: Respuesta de OK:</w:t>
      </w:r>
      <w:r w:rsidR="005A5625" w:rsidRPr="00684BB1">
        <w:rPr>
          <w:rFonts w:asciiTheme="majorHAnsi" w:hAnsiTheme="majorHAnsi"/>
          <w:color w:val="auto"/>
          <w:sz w:val="20"/>
          <w:szCs w:val="20"/>
          <w:lang w:val="es-ES_tradnl"/>
        </w:rPr>
        <w:t xml:space="preserve"> es utilizada para responder una operación exitosa.</w:t>
      </w:r>
    </w:p>
    <w:p w14:paraId="0AA1131B" w14:textId="56EF9F09" w:rsidR="005A5625" w:rsidRPr="00684BB1" w:rsidRDefault="00623AAE"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201: Respuesta de OK:</w:t>
      </w:r>
      <w:r w:rsidR="005A5625" w:rsidRPr="00684BB1">
        <w:rPr>
          <w:rFonts w:asciiTheme="majorHAnsi" w:hAnsiTheme="majorHAnsi"/>
          <w:color w:val="auto"/>
          <w:sz w:val="20"/>
          <w:szCs w:val="20"/>
          <w:lang w:val="es-ES_tradnl"/>
        </w:rPr>
        <w:t xml:space="preserve"> es utilizada para responder a un registro exitoso.</w:t>
      </w:r>
    </w:p>
    <w:p w14:paraId="61B9B6EC" w14:textId="78D0CE7B" w:rsidR="00C042BB" w:rsidRPr="00684BB1" w:rsidRDefault="00C042BB"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204: Respuesta de O</w:t>
      </w:r>
      <w:r w:rsidR="00623AAE" w:rsidRPr="00684BB1">
        <w:rPr>
          <w:rFonts w:asciiTheme="majorHAnsi" w:hAnsiTheme="majorHAnsi"/>
          <w:b/>
          <w:color w:val="auto"/>
          <w:sz w:val="20"/>
          <w:szCs w:val="20"/>
          <w:lang w:val="es-ES_tradnl"/>
        </w:rPr>
        <w:t>K:</w:t>
      </w:r>
      <w:r w:rsidRPr="00684BB1">
        <w:rPr>
          <w:rFonts w:asciiTheme="majorHAnsi" w:hAnsiTheme="majorHAnsi"/>
          <w:color w:val="auto"/>
          <w:sz w:val="20"/>
          <w:szCs w:val="20"/>
          <w:lang w:val="es-ES_tradnl"/>
        </w:rPr>
        <w:t xml:space="preserve"> es utilizada para responder que un registro fue eliminado y retorna </w:t>
      </w:r>
      <w:r w:rsidR="00623AAE" w:rsidRPr="00684BB1">
        <w:rPr>
          <w:rFonts w:asciiTheme="majorHAnsi" w:hAnsiTheme="majorHAnsi"/>
          <w:color w:val="auto"/>
          <w:sz w:val="20"/>
          <w:szCs w:val="20"/>
          <w:lang w:val="es-ES_tradnl"/>
        </w:rPr>
        <w:t>vacío</w:t>
      </w:r>
      <w:r w:rsidRPr="00684BB1">
        <w:rPr>
          <w:rFonts w:asciiTheme="majorHAnsi" w:hAnsiTheme="majorHAnsi"/>
          <w:color w:val="auto"/>
          <w:sz w:val="20"/>
          <w:szCs w:val="20"/>
          <w:lang w:val="es-ES_tradnl"/>
        </w:rPr>
        <w:t>.</w:t>
      </w:r>
    </w:p>
    <w:p w14:paraId="60669C9E" w14:textId="11AA8C82" w:rsidR="005A5625" w:rsidRPr="00684BB1" w:rsidRDefault="00623AAE"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 xml:space="preserve">400: </w:t>
      </w:r>
      <w:proofErr w:type="spellStart"/>
      <w:r w:rsidRPr="00684BB1">
        <w:rPr>
          <w:rFonts w:asciiTheme="majorHAnsi" w:hAnsiTheme="majorHAnsi"/>
          <w:b/>
          <w:color w:val="auto"/>
          <w:sz w:val="20"/>
          <w:szCs w:val="20"/>
          <w:lang w:val="es-ES_tradnl"/>
        </w:rPr>
        <w:t>Bad</w:t>
      </w:r>
      <w:proofErr w:type="spellEnd"/>
      <w:r w:rsidRPr="00684BB1">
        <w:rPr>
          <w:rFonts w:asciiTheme="majorHAnsi" w:hAnsiTheme="majorHAnsi"/>
          <w:b/>
          <w:color w:val="auto"/>
          <w:sz w:val="20"/>
          <w:szCs w:val="20"/>
          <w:lang w:val="es-ES_tradnl"/>
        </w:rPr>
        <w:t xml:space="preserve"> </w:t>
      </w:r>
      <w:proofErr w:type="spellStart"/>
      <w:r w:rsidRPr="00684BB1">
        <w:rPr>
          <w:rFonts w:asciiTheme="majorHAnsi" w:hAnsiTheme="majorHAnsi"/>
          <w:b/>
          <w:color w:val="auto"/>
          <w:sz w:val="20"/>
          <w:szCs w:val="20"/>
          <w:lang w:val="es-ES_tradnl"/>
        </w:rPr>
        <w:t>request</w:t>
      </w:r>
      <w:proofErr w:type="spellEnd"/>
      <w:r w:rsidRPr="00684BB1">
        <w:rPr>
          <w:rFonts w:asciiTheme="majorHAnsi" w:hAnsiTheme="majorHAnsi"/>
          <w:b/>
          <w:color w:val="auto"/>
          <w:sz w:val="20"/>
          <w:szCs w:val="20"/>
          <w:lang w:val="es-ES_tradnl"/>
        </w:rPr>
        <w:t>:</w:t>
      </w:r>
      <w:r w:rsidR="005A5625" w:rsidRPr="00684BB1">
        <w:rPr>
          <w:rFonts w:asciiTheme="majorHAnsi" w:hAnsiTheme="majorHAnsi"/>
          <w:color w:val="auto"/>
          <w:sz w:val="20"/>
          <w:szCs w:val="20"/>
          <w:lang w:val="es-ES_tradnl"/>
        </w:rPr>
        <w:t xml:space="preserve"> indica que los parámetros enviados son inválidos.</w:t>
      </w:r>
    </w:p>
    <w:p w14:paraId="389DFE9B" w14:textId="6527D19A" w:rsidR="00BB18B7" w:rsidRPr="00684BB1" w:rsidRDefault="005A5625"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 xml:space="preserve">401: </w:t>
      </w:r>
      <w:proofErr w:type="spellStart"/>
      <w:r w:rsidR="00623AAE" w:rsidRPr="00684BB1">
        <w:rPr>
          <w:rFonts w:asciiTheme="majorHAnsi" w:hAnsiTheme="majorHAnsi"/>
          <w:b/>
          <w:color w:val="auto"/>
          <w:sz w:val="20"/>
          <w:szCs w:val="20"/>
          <w:lang w:val="es-ES_tradnl"/>
        </w:rPr>
        <w:t>Unauthorized</w:t>
      </w:r>
      <w:proofErr w:type="spellEnd"/>
      <w:r w:rsidR="00623AAE" w:rsidRPr="00684BB1">
        <w:rPr>
          <w:rFonts w:asciiTheme="majorHAnsi" w:hAnsiTheme="majorHAnsi"/>
          <w:b/>
          <w:color w:val="auto"/>
          <w:sz w:val="20"/>
          <w:szCs w:val="20"/>
          <w:lang w:val="es-ES_tradnl"/>
        </w:rPr>
        <w:t>:</w:t>
      </w:r>
      <w:r w:rsidRPr="00684BB1">
        <w:rPr>
          <w:rFonts w:asciiTheme="majorHAnsi" w:hAnsiTheme="majorHAnsi"/>
          <w:color w:val="auto"/>
          <w:sz w:val="20"/>
          <w:szCs w:val="20"/>
          <w:lang w:val="es-ES_tradnl"/>
        </w:rPr>
        <w:t xml:space="preserve"> es retornado cuando no tenemos privilegios para consumir un recurso.</w:t>
      </w:r>
    </w:p>
    <w:p w14:paraId="3E337A47" w14:textId="565DE153" w:rsidR="0072494D" w:rsidRPr="00684BB1" w:rsidRDefault="00623AAE"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42</w:t>
      </w:r>
      <w:r w:rsidR="0072494D" w:rsidRPr="00684BB1">
        <w:rPr>
          <w:rFonts w:asciiTheme="majorHAnsi" w:hAnsiTheme="majorHAnsi"/>
          <w:b/>
          <w:color w:val="auto"/>
          <w:sz w:val="20"/>
          <w:szCs w:val="20"/>
          <w:lang w:val="es-ES_tradnl"/>
        </w:rPr>
        <w:t xml:space="preserve">2: Data </w:t>
      </w:r>
      <w:proofErr w:type="spellStart"/>
      <w:r w:rsidR="0072494D" w:rsidRPr="00684BB1">
        <w:rPr>
          <w:rFonts w:asciiTheme="majorHAnsi" w:hAnsiTheme="majorHAnsi"/>
          <w:b/>
          <w:color w:val="auto"/>
          <w:sz w:val="20"/>
          <w:szCs w:val="20"/>
          <w:lang w:val="es-ES_tradnl"/>
        </w:rPr>
        <w:t>not</w:t>
      </w:r>
      <w:proofErr w:type="spellEnd"/>
      <w:r w:rsidR="0072494D" w:rsidRPr="00684BB1">
        <w:rPr>
          <w:rFonts w:asciiTheme="majorHAnsi" w:hAnsiTheme="majorHAnsi"/>
          <w:b/>
          <w:color w:val="auto"/>
          <w:sz w:val="20"/>
          <w:szCs w:val="20"/>
          <w:lang w:val="es-ES_tradnl"/>
        </w:rPr>
        <w:t xml:space="preserve"> </w:t>
      </w:r>
      <w:proofErr w:type="spellStart"/>
      <w:r w:rsidR="0072494D" w:rsidRPr="00684BB1">
        <w:rPr>
          <w:rFonts w:asciiTheme="majorHAnsi" w:hAnsiTheme="majorHAnsi"/>
          <w:b/>
          <w:color w:val="auto"/>
          <w:sz w:val="20"/>
          <w:szCs w:val="20"/>
          <w:lang w:val="es-ES_tradnl"/>
        </w:rPr>
        <w:t>processed</w:t>
      </w:r>
      <w:proofErr w:type="spellEnd"/>
      <w:r w:rsidRPr="00684BB1">
        <w:rPr>
          <w:rFonts w:asciiTheme="majorHAnsi" w:hAnsiTheme="majorHAnsi"/>
          <w:b/>
          <w:color w:val="auto"/>
          <w:sz w:val="20"/>
          <w:szCs w:val="20"/>
          <w:lang w:val="es-ES_tradnl"/>
        </w:rPr>
        <w:t>:</w:t>
      </w:r>
      <w:r w:rsidR="0072494D" w:rsidRPr="00684BB1">
        <w:rPr>
          <w:rFonts w:asciiTheme="majorHAnsi" w:hAnsiTheme="majorHAnsi"/>
          <w:color w:val="auto"/>
          <w:sz w:val="20"/>
          <w:szCs w:val="20"/>
          <w:lang w:val="es-ES_tradnl"/>
        </w:rPr>
        <w:t xml:space="preserve"> es retornado cuando </w:t>
      </w:r>
      <w:r w:rsidR="00A60819" w:rsidRPr="00684BB1">
        <w:rPr>
          <w:rFonts w:asciiTheme="majorHAnsi" w:hAnsiTheme="majorHAnsi"/>
          <w:color w:val="auto"/>
          <w:sz w:val="20"/>
          <w:szCs w:val="20"/>
          <w:lang w:val="es-ES_tradnl"/>
        </w:rPr>
        <w:t>la información no es procesada.</w:t>
      </w:r>
    </w:p>
    <w:p w14:paraId="3B2CA54C" w14:textId="07CE0F00" w:rsidR="005A5625" w:rsidRPr="00684BB1" w:rsidRDefault="00623AAE"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 xml:space="preserve">404: </w:t>
      </w:r>
      <w:proofErr w:type="spellStart"/>
      <w:r w:rsidRPr="00684BB1">
        <w:rPr>
          <w:rFonts w:asciiTheme="majorHAnsi" w:hAnsiTheme="majorHAnsi"/>
          <w:b/>
          <w:color w:val="auto"/>
          <w:sz w:val="20"/>
          <w:szCs w:val="20"/>
          <w:lang w:val="es-ES_tradnl"/>
        </w:rPr>
        <w:t>Not</w:t>
      </w:r>
      <w:proofErr w:type="spellEnd"/>
      <w:r w:rsidRPr="00684BB1">
        <w:rPr>
          <w:rFonts w:asciiTheme="majorHAnsi" w:hAnsiTheme="majorHAnsi"/>
          <w:b/>
          <w:color w:val="auto"/>
          <w:sz w:val="20"/>
          <w:szCs w:val="20"/>
          <w:lang w:val="es-ES_tradnl"/>
        </w:rPr>
        <w:t xml:space="preserve"> </w:t>
      </w:r>
      <w:proofErr w:type="spellStart"/>
      <w:r w:rsidRPr="00684BB1">
        <w:rPr>
          <w:rFonts w:asciiTheme="majorHAnsi" w:hAnsiTheme="majorHAnsi"/>
          <w:b/>
          <w:color w:val="auto"/>
          <w:sz w:val="20"/>
          <w:szCs w:val="20"/>
          <w:lang w:val="es-ES_tradnl"/>
        </w:rPr>
        <w:t>found</w:t>
      </w:r>
      <w:proofErr w:type="spellEnd"/>
      <w:r w:rsidRPr="00684BB1">
        <w:rPr>
          <w:rFonts w:asciiTheme="majorHAnsi" w:hAnsiTheme="majorHAnsi"/>
          <w:b/>
          <w:color w:val="auto"/>
          <w:sz w:val="20"/>
          <w:szCs w:val="20"/>
          <w:lang w:val="es-ES_tradnl"/>
        </w:rPr>
        <w:t>:</w:t>
      </w:r>
      <w:r w:rsidR="005A5625" w:rsidRPr="00684BB1">
        <w:rPr>
          <w:rFonts w:asciiTheme="majorHAnsi" w:hAnsiTheme="majorHAnsi"/>
          <w:color w:val="auto"/>
          <w:sz w:val="20"/>
          <w:szCs w:val="20"/>
          <w:lang w:val="es-ES_tradnl"/>
        </w:rPr>
        <w:t xml:space="preserve"> indica que el recurso solicitado no existe.</w:t>
      </w:r>
    </w:p>
    <w:p w14:paraId="3ACE18DF" w14:textId="4E093DB6" w:rsidR="005A5625" w:rsidRPr="00684BB1" w:rsidRDefault="005A5625" w:rsidP="000A1CDF">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 xml:space="preserve">500: </w:t>
      </w:r>
      <w:proofErr w:type="spellStart"/>
      <w:r w:rsidRPr="00684BB1">
        <w:rPr>
          <w:rFonts w:asciiTheme="majorHAnsi" w:hAnsiTheme="majorHAnsi"/>
          <w:b/>
          <w:color w:val="auto"/>
          <w:sz w:val="20"/>
          <w:szCs w:val="20"/>
          <w:lang w:val="es-ES_tradnl"/>
        </w:rPr>
        <w:t>Internal</w:t>
      </w:r>
      <w:proofErr w:type="spellEnd"/>
      <w:r w:rsidRPr="00684BB1">
        <w:rPr>
          <w:rFonts w:asciiTheme="majorHAnsi" w:hAnsiTheme="majorHAnsi"/>
          <w:b/>
          <w:color w:val="auto"/>
          <w:sz w:val="20"/>
          <w:szCs w:val="20"/>
          <w:lang w:val="es-ES_tradnl"/>
        </w:rPr>
        <w:t xml:space="preserve"> Server Error</w:t>
      </w:r>
      <w:r w:rsidR="00623AAE" w:rsidRPr="00684BB1">
        <w:rPr>
          <w:rFonts w:asciiTheme="majorHAnsi" w:hAnsiTheme="majorHAnsi"/>
          <w:color w:val="auto"/>
          <w:sz w:val="20"/>
          <w:szCs w:val="20"/>
          <w:lang w:val="es-ES_tradnl"/>
        </w:rPr>
        <w:t>:</w:t>
      </w:r>
      <w:r w:rsidRPr="00684BB1">
        <w:rPr>
          <w:rFonts w:asciiTheme="majorHAnsi" w:hAnsiTheme="majorHAnsi"/>
          <w:color w:val="auto"/>
          <w:sz w:val="20"/>
          <w:szCs w:val="20"/>
          <w:lang w:val="es-ES_tradnl"/>
        </w:rPr>
        <w:t xml:space="preserve"> indica que se produjo un error inesperado en el servidor.</w:t>
      </w:r>
    </w:p>
    <w:p w14:paraId="0F9CE8B3" w14:textId="77777777" w:rsidR="005A5625" w:rsidRPr="00684BB1" w:rsidRDefault="005A5625" w:rsidP="005A5625">
      <w:pPr>
        <w:rPr>
          <w:rFonts w:asciiTheme="majorHAnsi" w:hAnsiTheme="majorHAnsi"/>
          <w:sz w:val="20"/>
          <w:szCs w:val="20"/>
        </w:rPr>
      </w:pPr>
      <w:r w:rsidRPr="00684BB1">
        <w:rPr>
          <w:rFonts w:asciiTheme="majorHAnsi" w:hAnsiTheme="majorHAnsi"/>
          <w:sz w:val="20"/>
          <w:szCs w:val="20"/>
        </w:rPr>
        <w:t xml:space="preserve"> </w:t>
      </w:r>
    </w:p>
    <w:p w14:paraId="2643D101" w14:textId="417796B9" w:rsidR="002F1BFC" w:rsidRPr="00684BB1" w:rsidRDefault="005A5625" w:rsidP="002F1BFC">
      <w:pPr>
        <w:pStyle w:val="Default"/>
        <w:rPr>
          <w:rFonts w:asciiTheme="majorHAnsi" w:hAnsiTheme="majorHAnsi" w:cstheme="minorBidi"/>
          <w:color w:val="auto"/>
          <w:sz w:val="20"/>
          <w:szCs w:val="20"/>
          <w:lang w:val="es-ES_tradnl"/>
        </w:rPr>
      </w:pPr>
      <w:r w:rsidRPr="00684BB1">
        <w:rPr>
          <w:rFonts w:asciiTheme="majorHAnsi" w:hAnsiTheme="majorHAnsi"/>
          <w:sz w:val="20"/>
          <w:szCs w:val="20"/>
          <w:lang w:val="es-ES_tradnl"/>
        </w:rPr>
        <w:t xml:space="preserve"> </w:t>
      </w:r>
      <w:r w:rsidR="001969C9" w:rsidRPr="00684BB1">
        <w:rPr>
          <w:rFonts w:asciiTheme="majorHAnsi" w:hAnsiTheme="majorHAnsi" w:cstheme="minorBidi"/>
          <w:color w:val="auto"/>
          <w:sz w:val="20"/>
          <w:szCs w:val="20"/>
          <w:lang w:val="es-ES_tradnl"/>
        </w:rPr>
        <w:t>Debe c</w:t>
      </w:r>
      <w:r w:rsidR="002F1BFC" w:rsidRPr="00684BB1">
        <w:rPr>
          <w:rFonts w:asciiTheme="majorHAnsi" w:hAnsiTheme="majorHAnsi" w:cstheme="minorBidi"/>
          <w:color w:val="auto"/>
          <w:sz w:val="20"/>
          <w:szCs w:val="20"/>
          <w:lang w:val="es-ES_tradnl"/>
        </w:rPr>
        <w:t>rear el usuario administrador</w:t>
      </w:r>
      <w:r w:rsidR="001969C9" w:rsidRPr="00684BB1">
        <w:rPr>
          <w:rFonts w:asciiTheme="majorHAnsi" w:hAnsiTheme="majorHAnsi" w:cstheme="minorBidi"/>
          <w:color w:val="auto"/>
          <w:sz w:val="20"/>
          <w:szCs w:val="20"/>
          <w:lang w:val="es-ES_tradnl"/>
        </w:rPr>
        <w:t xml:space="preserve">, haciendo uso del </w:t>
      </w:r>
      <w:proofErr w:type="spellStart"/>
      <w:r w:rsidR="001969C9" w:rsidRPr="00684BB1">
        <w:rPr>
          <w:rFonts w:asciiTheme="majorHAnsi" w:hAnsiTheme="majorHAnsi" w:cstheme="minorBidi"/>
          <w:color w:val="auto"/>
          <w:sz w:val="20"/>
          <w:szCs w:val="20"/>
          <w:lang w:val="es-ES_tradnl"/>
        </w:rPr>
        <w:t>seeder</w:t>
      </w:r>
      <w:proofErr w:type="spellEnd"/>
      <w:r w:rsidR="001969C9" w:rsidRPr="00684BB1">
        <w:rPr>
          <w:rFonts w:asciiTheme="majorHAnsi" w:hAnsiTheme="majorHAnsi" w:cstheme="minorBidi"/>
          <w:color w:val="auto"/>
          <w:sz w:val="20"/>
          <w:szCs w:val="20"/>
          <w:lang w:val="es-ES_tradnl"/>
        </w:rPr>
        <w:t xml:space="preserve"> de </w:t>
      </w:r>
      <w:proofErr w:type="spellStart"/>
      <w:r w:rsidR="001969C9" w:rsidRPr="00684BB1">
        <w:rPr>
          <w:rFonts w:asciiTheme="majorHAnsi" w:hAnsiTheme="majorHAnsi" w:cstheme="minorBidi"/>
          <w:color w:val="auto"/>
          <w:sz w:val="20"/>
          <w:szCs w:val="20"/>
          <w:lang w:val="es-ES_tradnl"/>
        </w:rPr>
        <w:t>laravel</w:t>
      </w:r>
      <w:proofErr w:type="spellEnd"/>
      <w:r w:rsidR="002F1BFC" w:rsidRPr="00684BB1">
        <w:rPr>
          <w:rFonts w:asciiTheme="majorHAnsi" w:hAnsiTheme="majorHAnsi" w:cstheme="minorBidi"/>
          <w:color w:val="auto"/>
          <w:sz w:val="20"/>
          <w:szCs w:val="20"/>
          <w:lang w:val="es-ES_tradnl"/>
        </w:rPr>
        <w:t xml:space="preserve">: </w:t>
      </w:r>
    </w:p>
    <w:p w14:paraId="12B5CD96" w14:textId="1C8EFB57" w:rsidR="002F1BFC" w:rsidRPr="00684BB1" w:rsidRDefault="00D80E27" w:rsidP="009E3E0F">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name</w:t>
      </w:r>
      <w:proofErr w:type="spellEnd"/>
      <w:r w:rsidRPr="00684BB1">
        <w:rPr>
          <w:rFonts w:asciiTheme="majorHAnsi" w:hAnsiTheme="majorHAnsi" w:cstheme="minorBidi"/>
          <w:color w:val="auto"/>
          <w:sz w:val="20"/>
          <w:szCs w:val="20"/>
          <w:lang w:val="es-ES_tradnl"/>
        </w:rPr>
        <w:t>: administrador</w:t>
      </w:r>
    </w:p>
    <w:p w14:paraId="639CAC23" w14:textId="70E92690" w:rsidR="002F1BFC" w:rsidRPr="00684BB1" w:rsidRDefault="002F1BFC" w:rsidP="009E3E0F">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email: admin@</w:t>
      </w:r>
      <w:r w:rsidR="0042019F" w:rsidRPr="00684BB1">
        <w:rPr>
          <w:rFonts w:asciiTheme="majorHAnsi" w:hAnsiTheme="majorHAnsi" w:cstheme="minorBidi"/>
          <w:color w:val="auto"/>
          <w:sz w:val="20"/>
          <w:szCs w:val="20"/>
          <w:lang w:val="es-ES_tradnl"/>
        </w:rPr>
        <w:t>colombia.co</w:t>
      </w:r>
    </w:p>
    <w:p w14:paraId="0C84A0D8" w14:textId="77777777" w:rsidR="002F1BFC" w:rsidRPr="00684BB1" w:rsidRDefault="002F1BFC" w:rsidP="009E3E0F">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password</w:t>
      </w:r>
      <w:proofErr w:type="spellEnd"/>
      <w:r w:rsidRPr="00684BB1">
        <w:rPr>
          <w:rFonts w:asciiTheme="majorHAnsi" w:hAnsiTheme="majorHAnsi" w:cstheme="minorBidi"/>
          <w:color w:val="auto"/>
          <w:sz w:val="20"/>
          <w:szCs w:val="20"/>
          <w:lang w:val="es-ES_tradnl"/>
        </w:rPr>
        <w:t xml:space="preserve">: </w:t>
      </w:r>
      <w:proofErr w:type="spellStart"/>
      <w:r w:rsidRPr="00684BB1">
        <w:rPr>
          <w:rFonts w:asciiTheme="majorHAnsi" w:hAnsiTheme="majorHAnsi" w:cstheme="minorBidi"/>
          <w:color w:val="auto"/>
          <w:sz w:val="20"/>
          <w:szCs w:val="20"/>
          <w:lang w:val="es-ES_tradnl"/>
        </w:rPr>
        <w:t>adminpass</w:t>
      </w:r>
      <w:proofErr w:type="spellEnd"/>
      <w:r w:rsidRPr="00684BB1">
        <w:rPr>
          <w:rFonts w:asciiTheme="majorHAnsi" w:hAnsiTheme="majorHAnsi" w:cstheme="minorBidi"/>
          <w:color w:val="auto"/>
          <w:sz w:val="20"/>
          <w:szCs w:val="20"/>
          <w:lang w:val="es-ES_tradnl"/>
        </w:rPr>
        <w:t xml:space="preserve"> </w:t>
      </w:r>
    </w:p>
    <w:p w14:paraId="571B480C" w14:textId="16338F70" w:rsidR="002F1BFC" w:rsidRPr="00684BB1" w:rsidRDefault="00662FAB" w:rsidP="009E3E0F">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role: administrador</w:t>
      </w:r>
    </w:p>
    <w:p w14:paraId="017707D0" w14:textId="77777777" w:rsidR="001B688E" w:rsidRPr="00684BB1" w:rsidRDefault="001B688E" w:rsidP="005A5625">
      <w:pPr>
        <w:rPr>
          <w:rFonts w:asciiTheme="majorHAnsi" w:hAnsiTheme="majorHAnsi"/>
        </w:rPr>
      </w:pPr>
    </w:p>
    <w:p w14:paraId="6834D7F0" w14:textId="69B90BFA" w:rsidR="000C57E7" w:rsidRPr="00684BB1" w:rsidRDefault="000C57E7" w:rsidP="000C57E7">
      <w:pPr>
        <w:pStyle w:val="Default"/>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 xml:space="preserve">Debe crear </w:t>
      </w:r>
      <w:r w:rsidR="007A4AC6" w:rsidRPr="00684BB1">
        <w:rPr>
          <w:rFonts w:asciiTheme="majorHAnsi" w:hAnsiTheme="majorHAnsi" w:cstheme="minorBidi"/>
          <w:color w:val="auto"/>
          <w:sz w:val="20"/>
          <w:szCs w:val="20"/>
          <w:lang w:val="es-ES_tradnl"/>
        </w:rPr>
        <w:t>un</w:t>
      </w:r>
      <w:r w:rsidRPr="00684BB1">
        <w:rPr>
          <w:rFonts w:asciiTheme="majorHAnsi" w:hAnsiTheme="majorHAnsi" w:cstheme="minorBidi"/>
          <w:color w:val="auto"/>
          <w:sz w:val="20"/>
          <w:szCs w:val="20"/>
          <w:lang w:val="es-ES_tradnl"/>
        </w:rPr>
        <w:t xml:space="preserve"> usuario </w:t>
      </w:r>
      <w:r w:rsidR="007A4AC6" w:rsidRPr="00684BB1">
        <w:rPr>
          <w:rFonts w:asciiTheme="majorHAnsi" w:hAnsiTheme="majorHAnsi" w:cstheme="minorBidi"/>
          <w:color w:val="auto"/>
          <w:sz w:val="20"/>
          <w:szCs w:val="20"/>
          <w:lang w:val="es-ES_tradnl"/>
        </w:rPr>
        <w:t>turista</w:t>
      </w:r>
      <w:r w:rsidRPr="00684BB1">
        <w:rPr>
          <w:rFonts w:asciiTheme="majorHAnsi" w:hAnsiTheme="majorHAnsi" w:cstheme="minorBidi"/>
          <w:color w:val="auto"/>
          <w:sz w:val="20"/>
          <w:szCs w:val="20"/>
          <w:lang w:val="es-ES_tradnl"/>
        </w:rPr>
        <w:t xml:space="preserve">, haciendo uso del </w:t>
      </w:r>
      <w:proofErr w:type="spellStart"/>
      <w:r w:rsidRPr="00684BB1">
        <w:rPr>
          <w:rFonts w:asciiTheme="majorHAnsi" w:hAnsiTheme="majorHAnsi" w:cstheme="minorBidi"/>
          <w:color w:val="auto"/>
          <w:sz w:val="20"/>
          <w:szCs w:val="20"/>
          <w:lang w:val="es-ES_tradnl"/>
        </w:rPr>
        <w:t>seeder</w:t>
      </w:r>
      <w:proofErr w:type="spellEnd"/>
      <w:r w:rsidRPr="00684BB1">
        <w:rPr>
          <w:rFonts w:asciiTheme="majorHAnsi" w:hAnsiTheme="majorHAnsi" w:cstheme="minorBidi"/>
          <w:color w:val="auto"/>
          <w:sz w:val="20"/>
          <w:szCs w:val="20"/>
          <w:lang w:val="es-ES_tradnl"/>
        </w:rPr>
        <w:t xml:space="preserve"> de </w:t>
      </w:r>
      <w:proofErr w:type="spellStart"/>
      <w:r w:rsidRPr="00684BB1">
        <w:rPr>
          <w:rFonts w:asciiTheme="majorHAnsi" w:hAnsiTheme="majorHAnsi" w:cstheme="minorBidi"/>
          <w:color w:val="auto"/>
          <w:sz w:val="20"/>
          <w:szCs w:val="20"/>
          <w:lang w:val="es-ES_tradnl"/>
        </w:rPr>
        <w:t>laravel</w:t>
      </w:r>
      <w:proofErr w:type="spellEnd"/>
      <w:r w:rsidRPr="00684BB1">
        <w:rPr>
          <w:rFonts w:asciiTheme="majorHAnsi" w:hAnsiTheme="majorHAnsi" w:cstheme="minorBidi"/>
          <w:color w:val="auto"/>
          <w:sz w:val="20"/>
          <w:szCs w:val="20"/>
          <w:lang w:val="es-ES_tradnl"/>
        </w:rPr>
        <w:t xml:space="preserve">: </w:t>
      </w:r>
    </w:p>
    <w:p w14:paraId="4E4D02CE" w14:textId="4DE01C93" w:rsidR="000C57E7" w:rsidRPr="00684BB1" w:rsidRDefault="000C57E7" w:rsidP="000C57E7">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name</w:t>
      </w:r>
      <w:proofErr w:type="spellEnd"/>
      <w:r w:rsidRPr="00684BB1">
        <w:rPr>
          <w:rFonts w:asciiTheme="majorHAnsi" w:hAnsiTheme="majorHAnsi" w:cstheme="minorBidi"/>
          <w:color w:val="auto"/>
          <w:sz w:val="20"/>
          <w:szCs w:val="20"/>
          <w:lang w:val="es-ES_tradnl"/>
        </w:rPr>
        <w:t xml:space="preserve">: </w:t>
      </w:r>
      <w:r w:rsidR="007A4AC6" w:rsidRPr="00684BB1">
        <w:rPr>
          <w:rFonts w:asciiTheme="majorHAnsi" w:hAnsiTheme="majorHAnsi" w:cstheme="minorBidi"/>
          <w:color w:val="auto"/>
          <w:sz w:val="20"/>
          <w:szCs w:val="20"/>
          <w:lang w:val="es-ES_tradnl"/>
        </w:rPr>
        <w:t>turista1</w:t>
      </w:r>
    </w:p>
    <w:p w14:paraId="7B7172E5" w14:textId="3B65A9D5" w:rsidR="000C57E7" w:rsidRPr="00684BB1" w:rsidRDefault="000C57E7" w:rsidP="000C57E7">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 xml:space="preserve">email: </w:t>
      </w:r>
      <w:r w:rsidR="007A4AC6" w:rsidRPr="00684BB1">
        <w:rPr>
          <w:rFonts w:asciiTheme="majorHAnsi" w:hAnsiTheme="majorHAnsi" w:cstheme="minorBidi"/>
          <w:color w:val="auto"/>
          <w:sz w:val="20"/>
          <w:szCs w:val="20"/>
          <w:lang w:val="es-ES_tradnl"/>
        </w:rPr>
        <w:t>turista1</w:t>
      </w:r>
      <w:r w:rsidRPr="00684BB1">
        <w:rPr>
          <w:rFonts w:asciiTheme="majorHAnsi" w:hAnsiTheme="majorHAnsi" w:cstheme="minorBidi"/>
          <w:color w:val="auto"/>
          <w:sz w:val="20"/>
          <w:szCs w:val="20"/>
          <w:lang w:val="es-ES_tradnl"/>
        </w:rPr>
        <w:t>@</w:t>
      </w:r>
      <w:r w:rsidR="007A4AC6" w:rsidRPr="00684BB1">
        <w:rPr>
          <w:rFonts w:asciiTheme="majorHAnsi" w:hAnsiTheme="majorHAnsi" w:cstheme="minorBidi"/>
          <w:color w:val="auto"/>
          <w:sz w:val="20"/>
          <w:szCs w:val="20"/>
          <w:lang w:val="es-ES_tradnl"/>
        </w:rPr>
        <w:t>gmail.com</w:t>
      </w:r>
    </w:p>
    <w:p w14:paraId="4A51C822" w14:textId="77777777" w:rsidR="000C57E7" w:rsidRPr="00684BB1" w:rsidRDefault="000C57E7" w:rsidP="000C57E7">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password</w:t>
      </w:r>
      <w:proofErr w:type="spellEnd"/>
      <w:r w:rsidRPr="00684BB1">
        <w:rPr>
          <w:rFonts w:asciiTheme="majorHAnsi" w:hAnsiTheme="majorHAnsi" w:cstheme="minorBidi"/>
          <w:color w:val="auto"/>
          <w:sz w:val="20"/>
          <w:szCs w:val="20"/>
          <w:lang w:val="es-ES_tradnl"/>
        </w:rPr>
        <w:t xml:space="preserve">: </w:t>
      </w:r>
      <w:proofErr w:type="spellStart"/>
      <w:r w:rsidRPr="00684BB1">
        <w:rPr>
          <w:rFonts w:asciiTheme="majorHAnsi" w:hAnsiTheme="majorHAnsi" w:cstheme="minorBidi"/>
          <w:color w:val="auto"/>
          <w:sz w:val="20"/>
          <w:szCs w:val="20"/>
          <w:lang w:val="es-ES_tradnl"/>
        </w:rPr>
        <w:t>adminpass</w:t>
      </w:r>
      <w:proofErr w:type="spellEnd"/>
      <w:r w:rsidRPr="00684BB1">
        <w:rPr>
          <w:rFonts w:asciiTheme="majorHAnsi" w:hAnsiTheme="majorHAnsi" w:cstheme="minorBidi"/>
          <w:color w:val="auto"/>
          <w:sz w:val="20"/>
          <w:szCs w:val="20"/>
          <w:lang w:val="es-ES_tradnl"/>
        </w:rPr>
        <w:t xml:space="preserve"> </w:t>
      </w:r>
    </w:p>
    <w:p w14:paraId="3E778D74" w14:textId="64141BB5" w:rsidR="000C57E7" w:rsidRPr="00684BB1" w:rsidRDefault="000C57E7" w:rsidP="000C57E7">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 xml:space="preserve">role: </w:t>
      </w:r>
      <w:r w:rsidR="007A4AC6" w:rsidRPr="00684BB1">
        <w:rPr>
          <w:rFonts w:asciiTheme="majorHAnsi" w:hAnsiTheme="majorHAnsi" w:cstheme="minorBidi"/>
          <w:color w:val="auto"/>
          <w:sz w:val="20"/>
          <w:szCs w:val="20"/>
          <w:lang w:val="es-ES_tradnl"/>
        </w:rPr>
        <w:t>turista</w:t>
      </w:r>
    </w:p>
    <w:p w14:paraId="4E7374C1" w14:textId="77777777" w:rsidR="001B688E" w:rsidRPr="00684BB1" w:rsidRDefault="001B688E" w:rsidP="005A5625">
      <w:pPr>
        <w:rPr>
          <w:rFonts w:asciiTheme="majorHAnsi" w:hAnsiTheme="majorHAnsi"/>
        </w:rPr>
      </w:pPr>
    </w:p>
    <w:p w14:paraId="72463550" w14:textId="6045996B"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Lista de servicios web:</w:t>
      </w:r>
    </w:p>
    <w:p w14:paraId="42699ACD" w14:textId="77777777" w:rsidR="00970C14" w:rsidRPr="00684BB1" w:rsidRDefault="00970C14" w:rsidP="005A5625">
      <w:pPr>
        <w:rPr>
          <w:rFonts w:asciiTheme="majorHAnsi" w:hAnsiTheme="majorHAnsi"/>
          <w:b/>
          <w:sz w:val="20"/>
          <w:szCs w:val="20"/>
        </w:rPr>
      </w:pPr>
    </w:p>
    <w:p w14:paraId="0A78246B" w14:textId="77777777"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1. Registro de usuarios</w:t>
      </w:r>
    </w:p>
    <w:p w14:paraId="763CE322" w14:textId="0BCFEAA6" w:rsidR="005A5625" w:rsidRPr="00684BB1" w:rsidRDefault="005A5625"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3C0FFF" w:rsidRPr="00684BB1" w14:paraId="14DD4BC5" w14:textId="77777777" w:rsidTr="003C0FFF">
        <w:tc>
          <w:tcPr>
            <w:tcW w:w="2379" w:type="dxa"/>
          </w:tcPr>
          <w:p w14:paraId="35184228" w14:textId="665263BE" w:rsidR="003C0FFF" w:rsidRPr="00684BB1" w:rsidRDefault="003C0FFF" w:rsidP="005A5625">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7EAED98F" w14:textId="01C96B6F" w:rsidR="003C0FFF" w:rsidRPr="00684BB1" w:rsidRDefault="003C0FFF" w:rsidP="005A5625">
            <w:pPr>
              <w:rPr>
                <w:rFonts w:asciiTheme="majorHAnsi" w:hAnsiTheme="majorHAnsi"/>
                <w:sz w:val="20"/>
                <w:szCs w:val="20"/>
              </w:rPr>
            </w:pPr>
            <w:r w:rsidRPr="00684BB1">
              <w:rPr>
                <w:rFonts w:asciiTheme="majorHAnsi" w:hAnsiTheme="majorHAnsi"/>
                <w:sz w:val="20"/>
                <w:szCs w:val="20"/>
              </w:rPr>
              <w:t>Registro de usuarios</w:t>
            </w:r>
          </w:p>
        </w:tc>
      </w:tr>
      <w:tr w:rsidR="003C0FFF" w:rsidRPr="00684BB1" w14:paraId="1FEFDE77" w14:textId="77777777" w:rsidTr="003C0FFF">
        <w:tc>
          <w:tcPr>
            <w:tcW w:w="2379" w:type="dxa"/>
          </w:tcPr>
          <w:p w14:paraId="08B0921F" w14:textId="79C71760" w:rsidR="003C0FFF" w:rsidRPr="00684BB1" w:rsidRDefault="003C0FFF" w:rsidP="005A5625">
            <w:pPr>
              <w:rPr>
                <w:rFonts w:asciiTheme="majorHAnsi" w:hAnsiTheme="majorHAnsi"/>
                <w:b/>
                <w:sz w:val="20"/>
                <w:szCs w:val="20"/>
              </w:rPr>
            </w:pPr>
            <w:r w:rsidRPr="00684BB1">
              <w:rPr>
                <w:rFonts w:asciiTheme="majorHAnsi" w:hAnsiTheme="majorHAnsi"/>
                <w:b/>
                <w:sz w:val="20"/>
                <w:szCs w:val="20"/>
              </w:rPr>
              <w:t>URI</w:t>
            </w:r>
          </w:p>
        </w:tc>
        <w:tc>
          <w:tcPr>
            <w:tcW w:w="6117" w:type="dxa"/>
          </w:tcPr>
          <w:p w14:paraId="78E262A9" w14:textId="4DE0A4F4" w:rsidR="003C0FFF" w:rsidRPr="00684BB1" w:rsidRDefault="00D92AF1" w:rsidP="005A5625">
            <w:pPr>
              <w:rPr>
                <w:rFonts w:asciiTheme="majorHAnsi" w:hAnsiTheme="majorHAnsi"/>
                <w:sz w:val="20"/>
                <w:szCs w:val="20"/>
              </w:rPr>
            </w:pPr>
            <w:r w:rsidRPr="00684BB1">
              <w:rPr>
                <w:rFonts w:asciiTheme="majorHAnsi" w:hAnsiTheme="majorHAnsi"/>
                <w:sz w:val="20"/>
                <w:szCs w:val="20"/>
              </w:rPr>
              <w:t>/</w:t>
            </w:r>
            <w:r w:rsidR="005B75E6" w:rsidRPr="00684BB1">
              <w:rPr>
                <w:rFonts w:asciiTheme="majorHAnsi" w:hAnsiTheme="majorHAnsi"/>
                <w:sz w:val="20"/>
                <w:szCs w:val="20"/>
              </w:rPr>
              <w:t>regist</w:t>
            </w:r>
            <w:r w:rsidRPr="00684BB1">
              <w:rPr>
                <w:rFonts w:asciiTheme="majorHAnsi" w:hAnsiTheme="majorHAnsi"/>
                <w:sz w:val="20"/>
                <w:szCs w:val="20"/>
              </w:rPr>
              <w:t>ro</w:t>
            </w:r>
          </w:p>
        </w:tc>
      </w:tr>
      <w:tr w:rsidR="003C0FFF" w:rsidRPr="00684BB1" w14:paraId="3CA68885" w14:textId="77777777" w:rsidTr="003C0FFF">
        <w:tc>
          <w:tcPr>
            <w:tcW w:w="2379" w:type="dxa"/>
          </w:tcPr>
          <w:p w14:paraId="50363274" w14:textId="79B4B75E" w:rsidR="003C0FFF" w:rsidRPr="00684BB1" w:rsidRDefault="003C0FFF" w:rsidP="005A5625">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4A3A60F6" w14:textId="7FBAE068" w:rsidR="003C0FFF" w:rsidRPr="00684BB1" w:rsidRDefault="003C0FFF" w:rsidP="00DC1DC9">
            <w:pPr>
              <w:rPr>
                <w:rFonts w:asciiTheme="majorHAnsi" w:hAnsiTheme="majorHAnsi"/>
                <w:sz w:val="20"/>
                <w:szCs w:val="20"/>
              </w:rPr>
            </w:pPr>
            <w:r w:rsidRPr="00684BB1">
              <w:rPr>
                <w:rFonts w:asciiTheme="majorHAnsi" w:hAnsiTheme="majorHAnsi"/>
                <w:sz w:val="20"/>
                <w:szCs w:val="20"/>
              </w:rPr>
              <w:t xml:space="preserve">El usuario se registra en la plataforma y obtiene por defecto el rol de </w:t>
            </w:r>
            <w:r w:rsidR="00DC1DC9" w:rsidRPr="00684BB1">
              <w:rPr>
                <w:rFonts w:asciiTheme="majorHAnsi" w:hAnsiTheme="majorHAnsi"/>
                <w:sz w:val="20"/>
                <w:szCs w:val="20"/>
              </w:rPr>
              <w:t>turista</w:t>
            </w:r>
            <w:r w:rsidRPr="00684BB1">
              <w:rPr>
                <w:rFonts w:asciiTheme="majorHAnsi" w:hAnsiTheme="majorHAnsi"/>
                <w:sz w:val="20"/>
                <w:szCs w:val="20"/>
              </w:rPr>
              <w:t>.</w:t>
            </w:r>
          </w:p>
        </w:tc>
      </w:tr>
      <w:tr w:rsidR="003C0FFF" w:rsidRPr="00684BB1" w14:paraId="41D12FE5" w14:textId="77777777" w:rsidTr="003C0FFF">
        <w:tc>
          <w:tcPr>
            <w:tcW w:w="2379" w:type="dxa"/>
          </w:tcPr>
          <w:p w14:paraId="5BD03746" w14:textId="1DA4B2A4" w:rsidR="003C0FFF" w:rsidRPr="00684BB1" w:rsidRDefault="009A21A5" w:rsidP="005A5625">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5DE553EA" w14:textId="5A620B36" w:rsidR="003C0FFF" w:rsidRPr="00684BB1" w:rsidRDefault="009A21A5" w:rsidP="005A5625">
            <w:pPr>
              <w:rPr>
                <w:rFonts w:asciiTheme="majorHAnsi" w:hAnsiTheme="majorHAnsi"/>
                <w:sz w:val="20"/>
                <w:szCs w:val="20"/>
              </w:rPr>
            </w:pPr>
            <w:r w:rsidRPr="00684BB1">
              <w:rPr>
                <w:rFonts w:asciiTheme="majorHAnsi" w:hAnsiTheme="majorHAnsi"/>
                <w:sz w:val="20"/>
                <w:szCs w:val="20"/>
              </w:rPr>
              <w:t>POST</w:t>
            </w:r>
          </w:p>
        </w:tc>
      </w:tr>
      <w:tr w:rsidR="003C0FFF" w:rsidRPr="00684BB1" w14:paraId="0198BE27" w14:textId="77777777" w:rsidTr="003C0FFF">
        <w:tc>
          <w:tcPr>
            <w:tcW w:w="2379" w:type="dxa"/>
          </w:tcPr>
          <w:p w14:paraId="11272FA6" w14:textId="526601D6" w:rsidR="003C0FFF" w:rsidRPr="00684BB1" w:rsidRDefault="009A21A5" w:rsidP="005A5625">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275BA369" w14:textId="2E615ACA" w:rsidR="003C0FFF" w:rsidRPr="00684BB1" w:rsidRDefault="009A21A5" w:rsidP="005A5625">
            <w:pPr>
              <w:rPr>
                <w:rFonts w:asciiTheme="majorHAnsi" w:hAnsiTheme="majorHAnsi"/>
                <w:sz w:val="20"/>
                <w:szCs w:val="20"/>
              </w:rPr>
            </w:pPr>
            <w:r w:rsidRPr="00684BB1">
              <w:rPr>
                <w:rFonts w:asciiTheme="majorHAnsi" w:hAnsiTheme="majorHAnsi"/>
                <w:sz w:val="20"/>
                <w:szCs w:val="20"/>
              </w:rPr>
              <w:t>N/A</w:t>
            </w:r>
          </w:p>
        </w:tc>
      </w:tr>
      <w:tr w:rsidR="003621D5" w:rsidRPr="00684BB1" w14:paraId="1D2CE2EC" w14:textId="77777777" w:rsidTr="003C0FFF">
        <w:tc>
          <w:tcPr>
            <w:tcW w:w="2379" w:type="dxa"/>
          </w:tcPr>
          <w:p w14:paraId="3FD9C876" w14:textId="5E0A4A4E" w:rsidR="003621D5" w:rsidRPr="00684BB1" w:rsidRDefault="003621D5" w:rsidP="005A5625">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20EC1D4D" w14:textId="4BD1729E" w:rsidR="003621D5" w:rsidRPr="00684BB1" w:rsidRDefault="003621D5" w:rsidP="005A5625">
            <w:pPr>
              <w:rPr>
                <w:rFonts w:asciiTheme="majorHAnsi" w:hAnsiTheme="majorHAnsi"/>
                <w:sz w:val="20"/>
                <w:szCs w:val="20"/>
              </w:rPr>
            </w:pPr>
            <w:r w:rsidRPr="00684BB1">
              <w:rPr>
                <w:rFonts w:asciiTheme="majorHAnsi" w:hAnsiTheme="majorHAnsi"/>
                <w:sz w:val="20"/>
                <w:szCs w:val="20"/>
              </w:rPr>
              <w:t>publico</w:t>
            </w:r>
          </w:p>
        </w:tc>
      </w:tr>
      <w:tr w:rsidR="003C0FFF" w:rsidRPr="00684BB1" w14:paraId="74FC1FD6" w14:textId="77777777" w:rsidTr="003C0FFF">
        <w:tc>
          <w:tcPr>
            <w:tcW w:w="2379" w:type="dxa"/>
          </w:tcPr>
          <w:p w14:paraId="5BC38AD3" w14:textId="2E86D2CE" w:rsidR="003C0FFF" w:rsidRPr="00684BB1" w:rsidRDefault="009A21A5" w:rsidP="005A5625">
            <w:pPr>
              <w:rPr>
                <w:rFonts w:asciiTheme="majorHAnsi" w:hAnsiTheme="majorHAnsi"/>
                <w:b/>
                <w:sz w:val="20"/>
                <w:szCs w:val="20"/>
              </w:rPr>
            </w:pPr>
            <w:proofErr w:type="spellStart"/>
            <w:r w:rsidRPr="00684BB1">
              <w:rPr>
                <w:rFonts w:asciiTheme="majorHAnsi" w:hAnsiTheme="majorHAnsi"/>
                <w:b/>
                <w:sz w:val="20"/>
                <w:szCs w:val="20"/>
              </w:rPr>
              <w:lastRenderedPageBreak/>
              <w:t>Request</w:t>
            </w:r>
            <w:proofErr w:type="spellEnd"/>
            <w:r w:rsidR="009E5E26" w:rsidRPr="00684BB1">
              <w:rPr>
                <w:rFonts w:asciiTheme="majorHAnsi" w:hAnsiTheme="majorHAnsi"/>
                <w:b/>
                <w:sz w:val="20"/>
                <w:szCs w:val="20"/>
              </w:rPr>
              <w:t xml:space="preserve"> </w:t>
            </w:r>
            <w:proofErr w:type="spellStart"/>
            <w:r w:rsidR="009E5E26" w:rsidRPr="00684BB1">
              <w:rPr>
                <w:rFonts w:asciiTheme="majorHAnsi" w:hAnsiTheme="majorHAnsi"/>
                <w:b/>
                <w:sz w:val="20"/>
                <w:szCs w:val="20"/>
              </w:rPr>
              <w:t>body</w:t>
            </w:r>
            <w:proofErr w:type="spellEnd"/>
          </w:p>
        </w:tc>
        <w:tc>
          <w:tcPr>
            <w:tcW w:w="6117" w:type="dxa"/>
          </w:tcPr>
          <w:p w14:paraId="1B1123F1" w14:textId="77777777"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B9C85ED" w14:textId="45CF4938"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w:t>
            </w:r>
            <w:r w:rsidR="00EE65E8" w:rsidRPr="00684BB1">
              <w:rPr>
                <w:rFonts w:asciiTheme="majorHAnsi" w:eastAsia="Times New Roman" w:hAnsiTheme="majorHAnsi"/>
                <w:color w:val="0451A5"/>
                <w:sz w:val="20"/>
                <w:szCs w:val="20"/>
              </w:rPr>
              <w:t>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 Pérez"</w:t>
            </w:r>
            <w:r w:rsidRPr="00684BB1">
              <w:rPr>
                <w:rFonts w:asciiTheme="majorHAnsi" w:eastAsia="Times New Roman" w:hAnsiTheme="majorHAnsi"/>
                <w:color w:val="000000"/>
                <w:sz w:val="20"/>
                <w:szCs w:val="20"/>
              </w:rPr>
              <w:t>,</w:t>
            </w:r>
          </w:p>
          <w:p w14:paraId="3ECAC9D6" w14:textId="77777777"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"email"</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"pepito@gmail.com"</w:t>
            </w:r>
            <w:r w:rsidRPr="00684BB1">
              <w:rPr>
                <w:rFonts w:asciiTheme="majorHAnsi" w:eastAsia="Times New Roman" w:hAnsiTheme="majorHAnsi"/>
                <w:color w:val="000000"/>
                <w:sz w:val="20"/>
                <w:szCs w:val="20"/>
              </w:rPr>
              <w:t>,</w:t>
            </w:r>
          </w:p>
          <w:p w14:paraId="04ADF096" w14:textId="67E13C8A"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00EE65E8" w:rsidRPr="00684BB1">
              <w:rPr>
                <w:rFonts w:asciiTheme="majorHAnsi" w:eastAsia="Times New Roman" w:hAnsiTheme="majorHAnsi"/>
                <w:color w:val="0451A5"/>
                <w:sz w:val="20"/>
                <w:szCs w:val="20"/>
              </w:rPr>
              <w:t>password</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"1234"</w:t>
            </w:r>
          </w:p>
          <w:p w14:paraId="77B1A461" w14:textId="1DC1DDD4" w:rsidR="009E5E26"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5170D5" w:rsidRPr="00684BB1" w14:paraId="6F416263" w14:textId="77777777" w:rsidTr="005170D5">
        <w:trPr>
          <w:trHeight w:val="80"/>
        </w:trPr>
        <w:tc>
          <w:tcPr>
            <w:tcW w:w="2379" w:type="dxa"/>
          </w:tcPr>
          <w:p w14:paraId="4320658B" w14:textId="3A686441" w:rsidR="005170D5" w:rsidRPr="00684BB1" w:rsidRDefault="005170D5" w:rsidP="005A5625">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22613912" w14:textId="77777777" w:rsidR="005170D5" w:rsidRPr="00684BB1" w:rsidRDefault="005170D5" w:rsidP="005A5625">
            <w:pPr>
              <w:rPr>
                <w:rFonts w:asciiTheme="majorHAnsi" w:hAnsiTheme="majorHAnsi"/>
                <w:b/>
                <w:sz w:val="20"/>
                <w:szCs w:val="20"/>
              </w:rPr>
            </w:pPr>
            <w:r w:rsidRPr="00684BB1">
              <w:rPr>
                <w:rFonts w:asciiTheme="majorHAnsi" w:hAnsiTheme="majorHAnsi"/>
                <w:b/>
                <w:sz w:val="20"/>
                <w:szCs w:val="20"/>
              </w:rPr>
              <w:t>Correcto:</w:t>
            </w:r>
          </w:p>
          <w:p w14:paraId="54D0BDEE" w14:textId="7B3F870E" w:rsidR="005170D5" w:rsidRPr="00684BB1" w:rsidRDefault="005170D5" w:rsidP="0014738E">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201</w:t>
            </w:r>
          </w:p>
          <w:p w14:paraId="7E283AC4" w14:textId="686361E5" w:rsidR="00905904" w:rsidRPr="00684BB1" w:rsidRDefault="00905904" w:rsidP="0014738E">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A63009A" w14:textId="77777777" w:rsidR="00905904" w:rsidRPr="00684BB1" w:rsidRDefault="00905904" w:rsidP="00C3035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31B15A5" w14:textId="210A7BE4" w:rsidR="00905904" w:rsidRPr="00684BB1" w:rsidRDefault="00905904" w:rsidP="00C3035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w:t>
            </w:r>
            <w:r w:rsidR="004A524B" w:rsidRPr="00684BB1">
              <w:rPr>
                <w:rFonts w:asciiTheme="majorHAnsi" w:eastAsia="Times New Roman" w:hAnsiTheme="majorHAnsi"/>
                <w:color w:val="0451A5"/>
                <w:sz w:val="20"/>
                <w:szCs w:val="20"/>
              </w:rPr>
              <w:t>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 Pérez"</w:t>
            </w:r>
            <w:r w:rsidRPr="00684BB1">
              <w:rPr>
                <w:rFonts w:asciiTheme="majorHAnsi" w:eastAsia="Times New Roman" w:hAnsiTheme="majorHAnsi"/>
                <w:color w:val="000000"/>
                <w:sz w:val="20"/>
                <w:szCs w:val="20"/>
              </w:rPr>
              <w:t>,</w:t>
            </w:r>
          </w:p>
          <w:p w14:paraId="011A44F8" w14:textId="77777777" w:rsidR="00905904" w:rsidRPr="00684BB1" w:rsidRDefault="00905904" w:rsidP="00C3035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"email"</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"pepito@gmail.com"</w:t>
            </w:r>
            <w:r w:rsidRPr="00684BB1">
              <w:rPr>
                <w:rFonts w:asciiTheme="majorHAnsi" w:eastAsia="Times New Roman" w:hAnsiTheme="majorHAnsi"/>
                <w:color w:val="000000"/>
                <w:sz w:val="20"/>
                <w:szCs w:val="20"/>
              </w:rPr>
              <w:t>,</w:t>
            </w:r>
          </w:p>
          <w:p w14:paraId="67D49264" w14:textId="2A3FABBA" w:rsidR="00905904" w:rsidRPr="00684BB1" w:rsidRDefault="00905904" w:rsidP="00C3035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"rol</w:t>
            </w:r>
            <w:r w:rsidR="004A524B" w:rsidRPr="00684BB1">
              <w:rPr>
                <w:rFonts w:asciiTheme="majorHAnsi" w:eastAsia="Times New Roman" w:hAnsiTheme="majorHAnsi"/>
                <w:color w:val="0451A5"/>
                <w:sz w:val="20"/>
                <w:szCs w:val="20"/>
              </w:rPr>
              <w:t>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"turista"</w:t>
            </w:r>
          </w:p>
          <w:p w14:paraId="6100FE4A" w14:textId="77777777" w:rsidR="00905904" w:rsidRPr="00684BB1" w:rsidRDefault="00905904" w:rsidP="00C3035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BAB57E5" w14:textId="77777777" w:rsidR="008A408F" w:rsidRPr="00684BB1" w:rsidRDefault="008A408F" w:rsidP="00905904">
            <w:pPr>
              <w:shd w:val="clear" w:color="auto" w:fill="FFFFFF"/>
              <w:spacing w:line="360" w:lineRule="atLeast"/>
              <w:rPr>
                <w:rFonts w:asciiTheme="majorHAnsi" w:eastAsia="Times New Roman" w:hAnsiTheme="majorHAnsi"/>
                <w:color w:val="000000"/>
                <w:sz w:val="20"/>
                <w:szCs w:val="20"/>
              </w:rPr>
            </w:pPr>
          </w:p>
          <w:p w14:paraId="3A1ED791" w14:textId="77777777" w:rsidR="008A408F" w:rsidRPr="00684BB1" w:rsidRDefault="008A408F" w:rsidP="008A408F">
            <w:pPr>
              <w:rPr>
                <w:rFonts w:asciiTheme="majorHAnsi" w:hAnsiTheme="majorHAnsi"/>
                <w:b/>
                <w:sz w:val="20"/>
                <w:szCs w:val="20"/>
              </w:rPr>
            </w:pPr>
            <w:r w:rsidRPr="00684BB1">
              <w:rPr>
                <w:rFonts w:asciiTheme="majorHAnsi" w:hAnsiTheme="majorHAnsi"/>
                <w:b/>
                <w:sz w:val="20"/>
                <w:szCs w:val="20"/>
              </w:rPr>
              <w:t xml:space="preserve">Incorrecto: </w:t>
            </w:r>
          </w:p>
          <w:p w14:paraId="4C40A46D" w14:textId="77777777" w:rsidR="008A408F" w:rsidRPr="00684BB1" w:rsidRDefault="008A408F" w:rsidP="008A408F">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66F0BFC3" w14:textId="77777777" w:rsidR="008A408F" w:rsidRPr="00684BB1" w:rsidRDefault="008A408F" w:rsidP="008A408F">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CF997B2" w14:textId="77777777" w:rsidR="008A408F" w:rsidRPr="00684BB1" w:rsidRDefault="008A408F" w:rsidP="006D452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3D6B2B" w14:textId="77777777" w:rsidR="008A408F" w:rsidRPr="00684BB1" w:rsidRDefault="008A408F" w:rsidP="006D452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4CE45944" w14:textId="22F41830" w:rsidR="005170D5" w:rsidRPr="00684BB1" w:rsidRDefault="008A408F" w:rsidP="00BE65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38140ACE" w14:textId="77777777" w:rsidR="00447517" w:rsidRPr="00684BB1" w:rsidRDefault="00447517" w:rsidP="005A5625">
      <w:pPr>
        <w:rPr>
          <w:rFonts w:asciiTheme="majorHAnsi" w:hAnsiTheme="majorHAnsi"/>
          <w:sz w:val="20"/>
          <w:szCs w:val="20"/>
        </w:rPr>
      </w:pPr>
    </w:p>
    <w:p w14:paraId="18E273FC" w14:textId="77777777"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2. Autenticación:</w:t>
      </w:r>
    </w:p>
    <w:p w14:paraId="6AF36CCA" w14:textId="77777777" w:rsidR="005A5625" w:rsidRPr="00684BB1" w:rsidRDefault="005A5625"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0B2DD9" w:rsidRPr="00684BB1" w14:paraId="44D9178E" w14:textId="77777777" w:rsidTr="004C78A0">
        <w:tc>
          <w:tcPr>
            <w:tcW w:w="2379" w:type="dxa"/>
          </w:tcPr>
          <w:p w14:paraId="31C64490"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1E412946" w14:textId="6A327925" w:rsidR="000B2DD9" w:rsidRPr="00684BB1" w:rsidRDefault="00153B79" w:rsidP="004C78A0">
            <w:pPr>
              <w:rPr>
                <w:rFonts w:asciiTheme="majorHAnsi" w:hAnsiTheme="majorHAnsi"/>
                <w:sz w:val="20"/>
                <w:szCs w:val="20"/>
              </w:rPr>
            </w:pPr>
            <w:r w:rsidRPr="00684BB1">
              <w:rPr>
                <w:rFonts w:asciiTheme="majorHAnsi" w:hAnsiTheme="majorHAnsi"/>
                <w:sz w:val="20"/>
                <w:szCs w:val="20"/>
              </w:rPr>
              <w:t>Autenticación de usuarios</w:t>
            </w:r>
          </w:p>
        </w:tc>
      </w:tr>
      <w:tr w:rsidR="000B2DD9" w:rsidRPr="00684BB1" w14:paraId="7E4ECD97" w14:textId="77777777" w:rsidTr="004C78A0">
        <w:tc>
          <w:tcPr>
            <w:tcW w:w="2379" w:type="dxa"/>
          </w:tcPr>
          <w:p w14:paraId="5769741B"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039821A1" w14:textId="194007A7" w:rsidR="000B2DD9" w:rsidRPr="00684BB1" w:rsidRDefault="00406064" w:rsidP="00153B79">
            <w:pPr>
              <w:rPr>
                <w:rFonts w:asciiTheme="majorHAnsi" w:hAnsiTheme="majorHAnsi"/>
                <w:sz w:val="20"/>
                <w:szCs w:val="20"/>
              </w:rPr>
            </w:pPr>
            <w:r w:rsidRPr="00684BB1">
              <w:rPr>
                <w:rFonts w:asciiTheme="majorHAnsi" w:hAnsiTheme="majorHAnsi"/>
                <w:sz w:val="20"/>
                <w:szCs w:val="20"/>
              </w:rPr>
              <w:t>/</w:t>
            </w:r>
            <w:proofErr w:type="spellStart"/>
            <w:r w:rsidR="00153B79" w:rsidRPr="00684BB1">
              <w:rPr>
                <w:rFonts w:asciiTheme="majorHAnsi" w:hAnsiTheme="majorHAnsi"/>
                <w:sz w:val="20"/>
                <w:szCs w:val="20"/>
              </w:rPr>
              <w:t>login</w:t>
            </w:r>
            <w:proofErr w:type="spellEnd"/>
          </w:p>
        </w:tc>
      </w:tr>
      <w:tr w:rsidR="000B2DD9" w:rsidRPr="00684BB1" w14:paraId="7B20D7A2" w14:textId="77777777" w:rsidTr="004C78A0">
        <w:tc>
          <w:tcPr>
            <w:tcW w:w="2379" w:type="dxa"/>
          </w:tcPr>
          <w:p w14:paraId="30320B39"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1C260F2C" w14:textId="0F8D6BBE" w:rsidR="000B2DD9" w:rsidRPr="00684BB1" w:rsidRDefault="000B2DD9" w:rsidP="00E60715">
            <w:pPr>
              <w:jc w:val="both"/>
              <w:rPr>
                <w:rFonts w:asciiTheme="majorHAnsi" w:hAnsiTheme="majorHAnsi"/>
                <w:sz w:val="20"/>
                <w:szCs w:val="20"/>
              </w:rPr>
            </w:pPr>
            <w:r w:rsidRPr="00684BB1">
              <w:rPr>
                <w:rFonts w:asciiTheme="majorHAnsi" w:hAnsiTheme="majorHAnsi"/>
                <w:sz w:val="20"/>
                <w:szCs w:val="20"/>
              </w:rPr>
              <w:t xml:space="preserve">El usuario registrado inicia sesión por medio de su email y su </w:t>
            </w:r>
            <w:r w:rsidR="00153B79" w:rsidRPr="00684BB1">
              <w:rPr>
                <w:rFonts w:asciiTheme="majorHAnsi" w:hAnsiTheme="majorHAnsi"/>
                <w:sz w:val="20"/>
                <w:szCs w:val="20"/>
              </w:rPr>
              <w:t>contraseña, con el fin de obtener un token.</w:t>
            </w:r>
          </w:p>
        </w:tc>
      </w:tr>
      <w:tr w:rsidR="000B2DD9" w:rsidRPr="00684BB1" w14:paraId="2A0E27C7" w14:textId="77777777" w:rsidTr="004C78A0">
        <w:tc>
          <w:tcPr>
            <w:tcW w:w="2379" w:type="dxa"/>
          </w:tcPr>
          <w:p w14:paraId="35FD5B16"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539C30EF" w14:textId="77777777" w:rsidR="000B2DD9" w:rsidRPr="00684BB1" w:rsidRDefault="000B2DD9" w:rsidP="004C78A0">
            <w:pPr>
              <w:rPr>
                <w:rFonts w:asciiTheme="majorHAnsi" w:hAnsiTheme="majorHAnsi"/>
                <w:sz w:val="20"/>
                <w:szCs w:val="20"/>
              </w:rPr>
            </w:pPr>
            <w:r w:rsidRPr="00684BB1">
              <w:rPr>
                <w:rFonts w:asciiTheme="majorHAnsi" w:hAnsiTheme="majorHAnsi"/>
                <w:sz w:val="20"/>
                <w:szCs w:val="20"/>
              </w:rPr>
              <w:t>POST</w:t>
            </w:r>
          </w:p>
        </w:tc>
      </w:tr>
      <w:tr w:rsidR="000B2DD9" w:rsidRPr="00684BB1" w14:paraId="60916467" w14:textId="77777777" w:rsidTr="004C78A0">
        <w:tc>
          <w:tcPr>
            <w:tcW w:w="2379" w:type="dxa"/>
          </w:tcPr>
          <w:p w14:paraId="7C18C6CB" w14:textId="77777777" w:rsidR="000B2DD9" w:rsidRPr="00684BB1" w:rsidRDefault="000B2DD9"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5D8F6137" w14:textId="63FFBB55" w:rsidR="000B2DD9" w:rsidRPr="00684BB1" w:rsidRDefault="00731FB7" w:rsidP="004C78A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AC73BD" w:rsidRPr="00684BB1" w14:paraId="327D61E7" w14:textId="77777777" w:rsidTr="004C78A0">
        <w:tc>
          <w:tcPr>
            <w:tcW w:w="2379" w:type="dxa"/>
          </w:tcPr>
          <w:p w14:paraId="58020B2E" w14:textId="0F219D9C"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6173CC9C" w14:textId="289D0462" w:rsidR="00AC73BD" w:rsidRPr="00684BB1" w:rsidRDefault="0046436F" w:rsidP="004C78A0">
            <w:pPr>
              <w:rPr>
                <w:rFonts w:asciiTheme="majorHAnsi" w:hAnsiTheme="majorHAnsi"/>
                <w:sz w:val="20"/>
                <w:szCs w:val="20"/>
              </w:rPr>
            </w:pPr>
            <w:r w:rsidRPr="00684BB1">
              <w:rPr>
                <w:rFonts w:asciiTheme="majorHAnsi" w:hAnsiTheme="majorHAnsi"/>
                <w:sz w:val="20"/>
                <w:szCs w:val="20"/>
              </w:rPr>
              <w:t>turista</w:t>
            </w:r>
            <w:r w:rsidR="00AC73BD" w:rsidRPr="00684BB1">
              <w:rPr>
                <w:rFonts w:asciiTheme="majorHAnsi" w:hAnsiTheme="majorHAnsi"/>
                <w:sz w:val="20"/>
                <w:szCs w:val="20"/>
              </w:rPr>
              <w:t>, administrador</w:t>
            </w:r>
          </w:p>
        </w:tc>
      </w:tr>
      <w:tr w:rsidR="000B2DD9" w:rsidRPr="00684BB1" w14:paraId="468D921A" w14:textId="77777777" w:rsidTr="004C78A0">
        <w:tc>
          <w:tcPr>
            <w:tcW w:w="2379" w:type="dxa"/>
          </w:tcPr>
          <w:p w14:paraId="44C5B310" w14:textId="77777777" w:rsidR="000B2DD9" w:rsidRPr="00684BB1" w:rsidRDefault="000B2DD9" w:rsidP="004C78A0">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6F733903" w14:textId="77777777" w:rsidR="000B2DD9" w:rsidRPr="00684BB1" w:rsidRDefault="000B2DD9"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60A08E6" w14:textId="59E5CCFB" w:rsidR="000B2DD9" w:rsidRPr="00684BB1" w:rsidRDefault="00521734"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451A5"/>
                <w:sz w:val="20"/>
                <w:szCs w:val="20"/>
              </w:rPr>
              <w:t xml:space="preserve">  </w:t>
            </w:r>
            <w:r w:rsidR="000B2DD9" w:rsidRPr="00684BB1">
              <w:rPr>
                <w:rFonts w:asciiTheme="majorHAnsi" w:eastAsia="Times New Roman" w:hAnsiTheme="majorHAnsi"/>
                <w:color w:val="0451A5"/>
                <w:sz w:val="20"/>
                <w:szCs w:val="20"/>
              </w:rPr>
              <w:t>"email"</w:t>
            </w:r>
            <w:r w:rsidR="000B2DD9" w:rsidRPr="00684BB1">
              <w:rPr>
                <w:rFonts w:asciiTheme="majorHAnsi" w:eastAsia="Times New Roman" w:hAnsiTheme="majorHAnsi"/>
                <w:color w:val="000000"/>
                <w:sz w:val="20"/>
                <w:szCs w:val="20"/>
              </w:rPr>
              <w:t xml:space="preserve">: </w:t>
            </w:r>
            <w:r w:rsidR="000B2DD9" w:rsidRPr="00684BB1">
              <w:rPr>
                <w:rFonts w:asciiTheme="majorHAnsi" w:eastAsia="Times New Roman" w:hAnsiTheme="majorHAnsi"/>
                <w:color w:val="A31515"/>
                <w:sz w:val="20"/>
                <w:szCs w:val="20"/>
              </w:rPr>
              <w:t>"pepito@gmail.com"</w:t>
            </w:r>
            <w:r w:rsidR="000B2DD9" w:rsidRPr="00684BB1">
              <w:rPr>
                <w:rFonts w:asciiTheme="majorHAnsi" w:eastAsia="Times New Roman" w:hAnsiTheme="majorHAnsi"/>
                <w:color w:val="000000"/>
                <w:sz w:val="20"/>
                <w:szCs w:val="20"/>
              </w:rPr>
              <w:t>,</w:t>
            </w:r>
          </w:p>
          <w:p w14:paraId="4A040FF5" w14:textId="07E42575" w:rsidR="000B2DD9" w:rsidRPr="00684BB1" w:rsidRDefault="000B2DD9"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00F12DDF" w:rsidRPr="00684BB1">
              <w:rPr>
                <w:rFonts w:asciiTheme="majorHAnsi" w:eastAsia="Times New Roman" w:hAnsiTheme="majorHAnsi"/>
                <w:color w:val="0451A5"/>
                <w:sz w:val="20"/>
                <w:szCs w:val="20"/>
              </w:rPr>
              <w:t>password</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"1234"</w:t>
            </w:r>
          </w:p>
          <w:p w14:paraId="7F7F0270" w14:textId="09BB5DEA" w:rsidR="000B2DD9" w:rsidRPr="00684BB1" w:rsidRDefault="000B2DD9"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0B2DD9" w:rsidRPr="00684BB1" w14:paraId="345A0676" w14:textId="77777777" w:rsidTr="004C78A0">
        <w:trPr>
          <w:trHeight w:val="80"/>
        </w:trPr>
        <w:tc>
          <w:tcPr>
            <w:tcW w:w="2379" w:type="dxa"/>
          </w:tcPr>
          <w:p w14:paraId="402ABC66"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428A5D70"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Correcto:</w:t>
            </w:r>
          </w:p>
          <w:p w14:paraId="512F56FF" w14:textId="6C7949AD" w:rsidR="000B2DD9" w:rsidRPr="00684BB1" w:rsidRDefault="000B641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200</w:t>
            </w:r>
          </w:p>
          <w:p w14:paraId="20294F27" w14:textId="77777777" w:rsidR="000B2DD9" w:rsidRPr="00684BB1" w:rsidRDefault="000B2DD9"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EE4430A" w14:textId="77777777" w:rsidR="009053DF" w:rsidRPr="00684BB1" w:rsidRDefault="009053DF" w:rsidP="009053DF">
            <w:pPr>
              <w:shd w:val="clear" w:color="auto" w:fill="FFFFFF"/>
              <w:rPr>
                <w:rFonts w:asciiTheme="majorHAnsi" w:eastAsia="Times New Roman" w:hAnsiTheme="majorHAnsi"/>
                <w:color w:val="000000"/>
                <w:sz w:val="20"/>
                <w:szCs w:val="20"/>
              </w:rPr>
            </w:pPr>
          </w:p>
          <w:p w14:paraId="6BCE4ED3" w14:textId="77777777" w:rsidR="000B2DD9" w:rsidRPr="00684BB1" w:rsidRDefault="000B2DD9" w:rsidP="009053D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37B010" w14:textId="6D3F7F45" w:rsidR="00FF0A2F" w:rsidRPr="00684BB1" w:rsidRDefault="000B2DD9" w:rsidP="009053DF">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000B6417"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004E05BF" w:rsidRPr="00684BB1">
              <w:rPr>
                <w:rFonts w:asciiTheme="majorHAnsi" w:eastAsia="Times New Roman" w:hAnsiTheme="majorHAnsi"/>
                <w:color w:val="A31515"/>
                <w:sz w:val="20"/>
                <w:szCs w:val="20"/>
              </w:rPr>
              <w:t>login</w:t>
            </w:r>
            <w:proofErr w:type="spellEnd"/>
            <w:r w:rsidR="004E05BF" w:rsidRPr="00684BB1">
              <w:rPr>
                <w:rFonts w:asciiTheme="majorHAnsi" w:eastAsia="Times New Roman" w:hAnsiTheme="majorHAnsi"/>
                <w:color w:val="A31515"/>
                <w:sz w:val="20"/>
                <w:szCs w:val="20"/>
              </w:rPr>
              <w:t xml:space="preserve"> </w:t>
            </w:r>
            <w:proofErr w:type="spellStart"/>
            <w:r w:rsidR="004E05BF" w:rsidRPr="00684BB1">
              <w:rPr>
                <w:rFonts w:asciiTheme="majorHAnsi" w:eastAsia="Times New Roman" w:hAnsiTheme="majorHAnsi"/>
                <w:color w:val="A31515"/>
                <w:sz w:val="20"/>
                <w:szCs w:val="20"/>
              </w:rPr>
              <w:t>success</w:t>
            </w:r>
            <w:proofErr w:type="spellEnd"/>
            <w:r w:rsidRPr="00684BB1">
              <w:rPr>
                <w:rFonts w:asciiTheme="majorHAnsi" w:eastAsia="Times New Roman" w:hAnsiTheme="majorHAnsi"/>
                <w:color w:val="A31515"/>
                <w:sz w:val="20"/>
                <w:szCs w:val="20"/>
              </w:rPr>
              <w:t>"</w:t>
            </w:r>
          </w:p>
          <w:p w14:paraId="324C61E4" w14:textId="77777777" w:rsidR="000B2DD9" w:rsidRPr="00684BB1" w:rsidRDefault="000B2DD9" w:rsidP="009053D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895B625" w14:textId="77777777" w:rsidR="006937C1" w:rsidRPr="00684BB1" w:rsidRDefault="006937C1" w:rsidP="004C78A0">
            <w:pPr>
              <w:shd w:val="clear" w:color="auto" w:fill="FFFFFF"/>
              <w:spacing w:line="360" w:lineRule="atLeast"/>
              <w:rPr>
                <w:rFonts w:asciiTheme="majorHAnsi" w:eastAsia="Times New Roman" w:hAnsiTheme="majorHAnsi"/>
                <w:color w:val="000000"/>
                <w:sz w:val="20"/>
                <w:szCs w:val="20"/>
              </w:rPr>
            </w:pPr>
          </w:p>
          <w:p w14:paraId="303FF2C2" w14:textId="77777777" w:rsidR="006937C1" w:rsidRPr="00684BB1" w:rsidRDefault="006937C1" w:rsidP="006937C1">
            <w:pPr>
              <w:rPr>
                <w:rFonts w:asciiTheme="majorHAnsi" w:hAnsiTheme="majorHAnsi"/>
                <w:b/>
                <w:sz w:val="20"/>
                <w:szCs w:val="20"/>
              </w:rPr>
            </w:pPr>
            <w:r w:rsidRPr="00684BB1">
              <w:rPr>
                <w:rFonts w:asciiTheme="majorHAnsi" w:hAnsiTheme="majorHAnsi"/>
                <w:b/>
                <w:sz w:val="20"/>
                <w:szCs w:val="20"/>
              </w:rPr>
              <w:t xml:space="preserve">Incorrecto: </w:t>
            </w:r>
            <w:r w:rsidRPr="00684BB1">
              <w:rPr>
                <w:rFonts w:asciiTheme="majorHAnsi" w:hAnsiTheme="majorHAnsi"/>
                <w:sz w:val="20"/>
                <w:szCs w:val="20"/>
              </w:rPr>
              <w:t>(Aplica para valores vacíos o incorrectos)</w:t>
            </w:r>
          </w:p>
          <w:p w14:paraId="2050D20C" w14:textId="68C3850F"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 xml:space="preserve">response status: </w:t>
            </w:r>
            <w:r w:rsidR="00DE3349" w:rsidRPr="00684BB1">
              <w:rPr>
                <w:rFonts w:asciiTheme="majorHAnsi" w:hAnsiTheme="majorHAnsi" w:cstheme="minorBidi"/>
                <w:color w:val="auto"/>
                <w:sz w:val="20"/>
                <w:szCs w:val="20"/>
                <w:lang w:val="es-ES_tradnl"/>
              </w:rPr>
              <w:t>401</w:t>
            </w:r>
          </w:p>
          <w:p w14:paraId="5796DA78" w14:textId="77777777"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1480BB4" w14:textId="77777777" w:rsidR="006937C1" w:rsidRPr="00684BB1" w:rsidRDefault="006937C1" w:rsidP="00D52A5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3F5D7A0" w14:textId="77777777" w:rsidR="006937C1" w:rsidRPr="00684BB1" w:rsidRDefault="006937C1" w:rsidP="00D52A5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invalid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login</w:t>
            </w:r>
            <w:proofErr w:type="spellEnd"/>
            <w:r w:rsidRPr="00684BB1">
              <w:rPr>
                <w:rFonts w:asciiTheme="majorHAnsi" w:eastAsia="Times New Roman" w:hAnsiTheme="majorHAnsi"/>
                <w:color w:val="A31515"/>
                <w:sz w:val="20"/>
                <w:szCs w:val="20"/>
              </w:rPr>
              <w:t>"</w:t>
            </w:r>
          </w:p>
          <w:p w14:paraId="375433F5" w14:textId="2B98D0A9" w:rsidR="000B2DD9" w:rsidRPr="00684BB1" w:rsidRDefault="006937C1" w:rsidP="00D52A5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1D99D67D" w14:textId="77777777" w:rsidR="000B2DD9" w:rsidRPr="00684BB1" w:rsidRDefault="000B2DD9"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BC3B0E" w:rsidRPr="00684BB1" w14:paraId="680A0A98" w14:textId="77777777" w:rsidTr="004C78A0">
        <w:tc>
          <w:tcPr>
            <w:tcW w:w="2379" w:type="dxa"/>
          </w:tcPr>
          <w:p w14:paraId="2378FF49" w14:textId="77777777" w:rsidR="00BC3B0E" w:rsidRPr="00684BB1" w:rsidRDefault="00BC3B0E"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73E66051" w14:textId="0F779B14" w:rsidR="00BC3B0E" w:rsidRPr="00684BB1" w:rsidRDefault="003A28B2" w:rsidP="004C78A0">
            <w:pPr>
              <w:rPr>
                <w:rFonts w:asciiTheme="majorHAnsi" w:hAnsiTheme="majorHAnsi"/>
                <w:sz w:val="20"/>
                <w:szCs w:val="20"/>
              </w:rPr>
            </w:pPr>
            <w:r w:rsidRPr="00684BB1">
              <w:rPr>
                <w:rFonts w:asciiTheme="majorHAnsi" w:hAnsiTheme="majorHAnsi"/>
                <w:sz w:val="20"/>
                <w:szCs w:val="20"/>
              </w:rPr>
              <w:t>Cierre de sesión</w:t>
            </w:r>
          </w:p>
        </w:tc>
      </w:tr>
      <w:tr w:rsidR="00BC3B0E" w:rsidRPr="00684BB1" w14:paraId="6DA13899" w14:textId="77777777" w:rsidTr="004C78A0">
        <w:tc>
          <w:tcPr>
            <w:tcW w:w="2379" w:type="dxa"/>
          </w:tcPr>
          <w:p w14:paraId="64455D22" w14:textId="77777777" w:rsidR="00BC3B0E" w:rsidRPr="00684BB1" w:rsidRDefault="00BC3B0E"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5412BB1D" w14:textId="487254BB" w:rsidR="00BC3B0E" w:rsidRPr="00684BB1" w:rsidRDefault="00406064" w:rsidP="004C78A0">
            <w:pPr>
              <w:rPr>
                <w:rFonts w:asciiTheme="majorHAnsi" w:hAnsiTheme="majorHAnsi"/>
                <w:sz w:val="20"/>
                <w:szCs w:val="20"/>
              </w:rPr>
            </w:pPr>
            <w:r w:rsidRPr="00684BB1">
              <w:rPr>
                <w:rFonts w:asciiTheme="majorHAnsi" w:hAnsiTheme="majorHAnsi"/>
                <w:sz w:val="20"/>
                <w:szCs w:val="20"/>
              </w:rPr>
              <w:t>/</w:t>
            </w:r>
            <w:proofErr w:type="spellStart"/>
            <w:r w:rsidR="00BC3B0E" w:rsidRPr="00684BB1">
              <w:rPr>
                <w:rFonts w:asciiTheme="majorHAnsi" w:hAnsiTheme="majorHAnsi"/>
                <w:sz w:val="20"/>
                <w:szCs w:val="20"/>
              </w:rPr>
              <w:t>log</w:t>
            </w:r>
            <w:r w:rsidR="003A28B2" w:rsidRPr="00684BB1">
              <w:rPr>
                <w:rFonts w:asciiTheme="majorHAnsi" w:hAnsiTheme="majorHAnsi"/>
                <w:sz w:val="20"/>
                <w:szCs w:val="20"/>
              </w:rPr>
              <w:t>out</w:t>
            </w:r>
            <w:proofErr w:type="spellEnd"/>
            <w:r w:rsidR="00044E76" w:rsidRPr="00684BB1">
              <w:rPr>
                <w:rFonts w:asciiTheme="majorHAnsi" w:hAnsiTheme="majorHAnsi" w:cs="Arial"/>
                <w:i/>
                <w:color w:val="000000" w:themeColor="text1"/>
                <w:sz w:val="20"/>
                <w:szCs w:val="20"/>
                <w:lang w:val="es-CO"/>
              </w:rPr>
              <w:t>?token={AUTHORIZATION_TOKEN}</w:t>
            </w:r>
          </w:p>
        </w:tc>
      </w:tr>
      <w:tr w:rsidR="00BC3B0E" w:rsidRPr="00684BB1" w14:paraId="5812FA76" w14:textId="77777777" w:rsidTr="004C78A0">
        <w:tc>
          <w:tcPr>
            <w:tcW w:w="2379" w:type="dxa"/>
          </w:tcPr>
          <w:p w14:paraId="5D054974" w14:textId="77777777" w:rsidR="00BC3B0E" w:rsidRPr="00684BB1" w:rsidRDefault="00BC3B0E"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5CEF0155" w14:textId="35958B20" w:rsidR="00BC3B0E" w:rsidRPr="00684BB1" w:rsidRDefault="003A28B2" w:rsidP="004C78A0">
            <w:pPr>
              <w:rPr>
                <w:rFonts w:asciiTheme="majorHAnsi" w:hAnsiTheme="majorHAnsi"/>
                <w:sz w:val="20"/>
                <w:szCs w:val="20"/>
              </w:rPr>
            </w:pPr>
            <w:r w:rsidRPr="00684BB1">
              <w:rPr>
                <w:rFonts w:asciiTheme="majorHAnsi" w:hAnsiTheme="majorHAnsi"/>
                <w:sz w:val="20"/>
                <w:szCs w:val="20"/>
              </w:rPr>
              <w:t>Se elimina la sesión del usuario autenticado y se destruye el token.</w:t>
            </w:r>
          </w:p>
        </w:tc>
      </w:tr>
      <w:tr w:rsidR="00BC3B0E" w:rsidRPr="00684BB1" w14:paraId="066FF086" w14:textId="77777777" w:rsidTr="004C78A0">
        <w:tc>
          <w:tcPr>
            <w:tcW w:w="2379" w:type="dxa"/>
          </w:tcPr>
          <w:p w14:paraId="6B1F5FE0" w14:textId="77777777" w:rsidR="00BC3B0E" w:rsidRPr="00684BB1" w:rsidRDefault="00BC3B0E"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2DADFA81" w14:textId="6EA9F912" w:rsidR="00BC3B0E" w:rsidRPr="00684BB1" w:rsidRDefault="004E05BF" w:rsidP="004C78A0">
            <w:pPr>
              <w:rPr>
                <w:rFonts w:asciiTheme="majorHAnsi" w:hAnsiTheme="majorHAnsi"/>
                <w:sz w:val="20"/>
                <w:szCs w:val="20"/>
              </w:rPr>
            </w:pPr>
            <w:r w:rsidRPr="00684BB1">
              <w:rPr>
                <w:rFonts w:asciiTheme="majorHAnsi" w:hAnsiTheme="majorHAnsi"/>
                <w:sz w:val="20"/>
                <w:szCs w:val="20"/>
              </w:rPr>
              <w:t>GET</w:t>
            </w:r>
          </w:p>
        </w:tc>
      </w:tr>
      <w:tr w:rsidR="00BC3B0E" w:rsidRPr="00684BB1" w14:paraId="32E23352" w14:textId="77777777" w:rsidTr="004C78A0">
        <w:tc>
          <w:tcPr>
            <w:tcW w:w="2379" w:type="dxa"/>
          </w:tcPr>
          <w:p w14:paraId="0F6AE700" w14:textId="77777777" w:rsidR="00BC3B0E" w:rsidRPr="00684BB1" w:rsidRDefault="00BC3B0E"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132CA5D2" w14:textId="77777777" w:rsidR="00BC3B0E" w:rsidRPr="00684BB1" w:rsidRDefault="00BC3B0E" w:rsidP="004C78A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D25120" w:rsidRPr="00684BB1" w14:paraId="768891D8" w14:textId="77777777" w:rsidTr="004C78A0">
        <w:tc>
          <w:tcPr>
            <w:tcW w:w="2379" w:type="dxa"/>
          </w:tcPr>
          <w:p w14:paraId="722FA31E" w14:textId="1E469EE9" w:rsidR="00D25120" w:rsidRPr="00684BB1" w:rsidRDefault="00D25120"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2891A58B" w14:textId="702F7F55" w:rsidR="00D25120" w:rsidRPr="00684BB1" w:rsidRDefault="0046436F" w:rsidP="004C78A0">
            <w:pPr>
              <w:rPr>
                <w:rFonts w:asciiTheme="majorHAnsi" w:hAnsiTheme="majorHAnsi"/>
                <w:sz w:val="20"/>
                <w:szCs w:val="20"/>
              </w:rPr>
            </w:pPr>
            <w:r w:rsidRPr="00684BB1">
              <w:rPr>
                <w:rFonts w:asciiTheme="majorHAnsi" w:hAnsiTheme="majorHAnsi"/>
                <w:sz w:val="20"/>
                <w:szCs w:val="20"/>
              </w:rPr>
              <w:t>turista</w:t>
            </w:r>
            <w:r w:rsidR="00D25120" w:rsidRPr="00684BB1">
              <w:rPr>
                <w:rFonts w:asciiTheme="majorHAnsi" w:hAnsiTheme="majorHAnsi"/>
                <w:sz w:val="20"/>
                <w:szCs w:val="20"/>
              </w:rPr>
              <w:t>, administrador</w:t>
            </w:r>
          </w:p>
        </w:tc>
      </w:tr>
      <w:tr w:rsidR="00D25120" w:rsidRPr="00684BB1" w14:paraId="348105E1" w14:textId="77777777" w:rsidTr="004C78A0">
        <w:tc>
          <w:tcPr>
            <w:tcW w:w="2379" w:type="dxa"/>
          </w:tcPr>
          <w:p w14:paraId="2AD795F3" w14:textId="77777777" w:rsidR="00D25120" w:rsidRPr="00684BB1" w:rsidRDefault="00D25120" w:rsidP="00BD50BE">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7745314B" w14:textId="0E68AB8B" w:rsidR="00D25120" w:rsidRPr="00684BB1" w:rsidRDefault="00D25120" w:rsidP="00BD50B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D25120" w:rsidRPr="00684BB1" w14:paraId="78E2A94B" w14:textId="77777777" w:rsidTr="004C78A0">
        <w:trPr>
          <w:trHeight w:val="80"/>
        </w:trPr>
        <w:tc>
          <w:tcPr>
            <w:tcW w:w="2379" w:type="dxa"/>
          </w:tcPr>
          <w:p w14:paraId="54CB577D" w14:textId="77777777" w:rsidR="00D25120" w:rsidRPr="00684BB1" w:rsidRDefault="00D25120"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17E82C95" w14:textId="77777777" w:rsidR="00D25120" w:rsidRPr="00684BB1" w:rsidRDefault="00D25120" w:rsidP="004C78A0">
            <w:pPr>
              <w:rPr>
                <w:rFonts w:asciiTheme="majorHAnsi" w:hAnsiTheme="majorHAnsi"/>
                <w:b/>
                <w:sz w:val="20"/>
                <w:szCs w:val="20"/>
              </w:rPr>
            </w:pPr>
            <w:r w:rsidRPr="00684BB1">
              <w:rPr>
                <w:rFonts w:asciiTheme="majorHAnsi" w:hAnsiTheme="majorHAnsi"/>
                <w:b/>
                <w:sz w:val="20"/>
                <w:szCs w:val="20"/>
              </w:rPr>
              <w:t>Correcto:</w:t>
            </w:r>
          </w:p>
          <w:p w14:paraId="4102FF42" w14:textId="77777777" w:rsidR="00D25120" w:rsidRPr="00684BB1" w:rsidRDefault="00D25120"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200</w:t>
            </w:r>
          </w:p>
          <w:p w14:paraId="2B076A7C" w14:textId="77777777" w:rsidR="00D25120" w:rsidRPr="00684BB1" w:rsidRDefault="00D25120"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68CD2EA" w14:textId="77777777" w:rsidR="00D25120" w:rsidRPr="00684BB1" w:rsidRDefault="00D25120"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38439DD" w14:textId="19F765BB" w:rsidR="00D25120" w:rsidRPr="00684BB1" w:rsidRDefault="00D25120" w:rsidP="001C7471">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logout</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success</w:t>
            </w:r>
            <w:proofErr w:type="spellEnd"/>
            <w:r w:rsidRPr="00684BB1">
              <w:rPr>
                <w:rFonts w:asciiTheme="majorHAnsi" w:eastAsia="Times New Roman" w:hAnsiTheme="majorHAnsi"/>
                <w:color w:val="A31515"/>
                <w:sz w:val="20"/>
                <w:szCs w:val="20"/>
              </w:rPr>
              <w:t>",</w:t>
            </w:r>
          </w:p>
          <w:p w14:paraId="32ACD1D7" w14:textId="77777777" w:rsidR="00D25120" w:rsidRPr="00684BB1" w:rsidRDefault="00D25120"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4E780C5" w14:textId="77777777" w:rsidR="00F35691" w:rsidRPr="00684BB1" w:rsidRDefault="00F35691" w:rsidP="001C7471">
            <w:pPr>
              <w:shd w:val="clear" w:color="auto" w:fill="FFFFFF"/>
              <w:rPr>
                <w:rFonts w:asciiTheme="majorHAnsi" w:eastAsia="Times New Roman" w:hAnsiTheme="majorHAnsi"/>
                <w:color w:val="000000"/>
                <w:sz w:val="20"/>
                <w:szCs w:val="20"/>
              </w:rPr>
            </w:pPr>
          </w:p>
          <w:p w14:paraId="632A5687" w14:textId="77777777" w:rsidR="00B90B00" w:rsidRPr="00684BB1" w:rsidRDefault="00B90B00" w:rsidP="00B90B00">
            <w:pPr>
              <w:rPr>
                <w:rFonts w:asciiTheme="majorHAnsi" w:hAnsiTheme="majorHAnsi"/>
                <w:b/>
                <w:sz w:val="20"/>
                <w:szCs w:val="20"/>
              </w:rPr>
            </w:pPr>
            <w:r w:rsidRPr="00684BB1">
              <w:rPr>
                <w:rFonts w:asciiTheme="majorHAnsi" w:hAnsiTheme="majorHAnsi"/>
                <w:b/>
                <w:sz w:val="20"/>
                <w:szCs w:val="20"/>
              </w:rPr>
              <w:t xml:space="preserve">Incorrecto: </w:t>
            </w:r>
          </w:p>
          <w:p w14:paraId="6A466A2F" w14:textId="77777777" w:rsidR="00B90B00" w:rsidRPr="00684BB1" w:rsidRDefault="00B90B00" w:rsidP="00B90B0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2A64718E" w14:textId="77777777" w:rsidR="00B90B00" w:rsidRPr="00684BB1" w:rsidRDefault="00B90B00" w:rsidP="00B90B0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A651E50" w14:textId="77777777" w:rsidR="00B90B00" w:rsidRPr="00684BB1" w:rsidRDefault="00B90B00" w:rsidP="00537E6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448D913" w14:textId="77777777" w:rsidR="00B90B00" w:rsidRPr="00684BB1" w:rsidRDefault="00B90B00" w:rsidP="00537E6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4A61EBE8" w14:textId="39BC8AF7" w:rsidR="006937C1" w:rsidRPr="00684BB1" w:rsidRDefault="00B90B00" w:rsidP="00537E6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12BF023" w14:textId="77777777" w:rsidR="00B90B00" w:rsidRPr="00684BB1" w:rsidRDefault="00B90B00" w:rsidP="00B90B00">
            <w:pPr>
              <w:shd w:val="clear" w:color="auto" w:fill="FFFFFF"/>
              <w:spacing w:line="360" w:lineRule="atLeast"/>
              <w:rPr>
                <w:rFonts w:asciiTheme="majorHAnsi" w:eastAsia="Times New Roman" w:hAnsiTheme="majorHAnsi"/>
                <w:color w:val="000000"/>
                <w:sz w:val="20"/>
                <w:szCs w:val="20"/>
              </w:rPr>
            </w:pPr>
          </w:p>
          <w:p w14:paraId="13BF399A" w14:textId="158B9B91" w:rsidR="006937C1" w:rsidRPr="00684BB1" w:rsidRDefault="003460E0" w:rsidP="006937C1">
            <w:pPr>
              <w:rPr>
                <w:rFonts w:asciiTheme="majorHAnsi" w:hAnsiTheme="majorHAnsi"/>
                <w:b/>
                <w:sz w:val="20"/>
                <w:szCs w:val="20"/>
              </w:rPr>
            </w:pPr>
            <w:r w:rsidRPr="00684BB1">
              <w:rPr>
                <w:rFonts w:asciiTheme="majorHAnsi" w:hAnsiTheme="majorHAnsi"/>
                <w:b/>
                <w:sz w:val="20"/>
                <w:szCs w:val="20"/>
              </w:rPr>
              <w:t>No autorizado</w:t>
            </w:r>
            <w:r w:rsidR="006937C1" w:rsidRPr="00684BB1">
              <w:rPr>
                <w:rFonts w:asciiTheme="majorHAnsi" w:hAnsiTheme="majorHAnsi"/>
                <w:b/>
                <w:sz w:val="20"/>
                <w:szCs w:val="20"/>
              </w:rPr>
              <w:t xml:space="preserve">: </w:t>
            </w:r>
            <w:r w:rsidR="006937C1" w:rsidRPr="00684BB1">
              <w:rPr>
                <w:rFonts w:asciiTheme="majorHAnsi" w:hAnsiTheme="majorHAnsi"/>
                <w:sz w:val="20"/>
                <w:szCs w:val="20"/>
              </w:rPr>
              <w:t>(Aplica para valores vacíos o incorrectos)</w:t>
            </w:r>
          </w:p>
          <w:p w14:paraId="2A1171DC" w14:textId="77777777"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7A49BF23" w14:textId="77777777"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A36A715" w14:textId="77777777" w:rsidR="006937C1" w:rsidRPr="00684BB1" w:rsidRDefault="006937C1"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DB4DD1F" w14:textId="77777777" w:rsidR="006937C1" w:rsidRPr="00684BB1" w:rsidRDefault="006937C1"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2AFAF701" w14:textId="2F43FAA6" w:rsidR="00D25120" w:rsidRPr="00684BB1" w:rsidRDefault="006937C1" w:rsidP="009542E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2E9D1803" w14:textId="77777777" w:rsidR="00537E6F" w:rsidRPr="00684BB1" w:rsidRDefault="00537E6F" w:rsidP="005A5625">
      <w:pPr>
        <w:rPr>
          <w:rFonts w:asciiTheme="majorHAnsi" w:hAnsiTheme="majorHAnsi"/>
          <w:sz w:val="20"/>
          <w:szCs w:val="20"/>
        </w:rPr>
      </w:pPr>
    </w:p>
    <w:p w14:paraId="5D5F136C" w14:textId="77777777" w:rsidR="00BC3B0E" w:rsidRPr="00684BB1" w:rsidRDefault="00BC3B0E" w:rsidP="005A5625">
      <w:pPr>
        <w:rPr>
          <w:rFonts w:asciiTheme="majorHAnsi" w:hAnsiTheme="majorHAnsi"/>
          <w:sz w:val="20"/>
          <w:szCs w:val="20"/>
        </w:rPr>
      </w:pPr>
    </w:p>
    <w:p w14:paraId="07111611" w14:textId="37C1F459" w:rsidR="005A5625" w:rsidRPr="00684BB1" w:rsidRDefault="005A5625" w:rsidP="00BE6CF5">
      <w:pPr>
        <w:rPr>
          <w:rFonts w:asciiTheme="majorHAnsi" w:hAnsiTheme="majorHAnsi"/>
          <w:b/>
          <w:sz w:val="20"/>
          <w:szCs w:val="20"/>
        </w:rPr>
      </w:pPr>
      <w:r w:rsidRPr="00684BB1">
        <w:rPr>
          <w:rFonts w:asciiTheme="majorHAnsi" w:hAnsiTheme="majorHAnsi"/>
          <w:b/>
          <w:sz w:val="20"/>
          <w:szCs w:val="20"/>
        </w:rPr>
        <w:t>3.     </w:t>
      </w:r>
      <w:r w:rsidR="004D2E0D" w:rsidRPr="00684BB1">
        <w:rPr>
          <w:rFonts w:asciiTheme="majorHAnsi" w:hAnsiTheme="majorHAnsi"/>
          <w:b/>
          <w:sz w:val="20"/>
          <w:szCs w:val="20"/>
        </w:rPr>
        <w:t>Regiones</w:t>
      </w:r>
      <w:r w:rsidRPr="00684BB1">
        <w:rPr>
          <w:rFonts w:asciiTheme="majorHAnsi" w:hAnsiTheme="majorHAnsi"/>
          <w:b/>
          <w:sz w:val="20"/>
          <w:szCs w:val="20"/>
        </w:rPr>
        <w:t>:</w:t>
      </w:r>
    </w:p>
    <w:p w14:paraId="7F4F2D87" w14:textId="77777777" w:rsidR="00AC73BD" w:rsidRPr="00684BB1" w:rsidRDefault="00AC73BD" w:rsidP="005A5625">
      <w:pPr>
        <w:pStyle w:val="Prrafodelista"/>
        <w:ind w:left="2320"/>
        <w:rPr>
          <w:rFonts w:asciiTheme="majorHAnsi" w:hAnsiTheme="majorHAnsi"/>
          <w:color w:val="auto"/>
          <w:sz w:val="20"/>
          <w:szCs w:val="20"/>
          <w:lang w:val="es-ES_tradnl"/>
        </w:rPr>
      </w:pPr>
    </w:p>
    <w:tbl>
      <w:tblPr>
        <w:tblStyle w:val="Tablaconcuadrcula"/>
        <w:tblW w:w="0" w:type="auto"/>
        <w:tblLook w:val="04A0" w:firstRow="1" w:lastRow="0" w:firstColumn="1" w:lastColumn="0" w:noHBand="0" w:noVBand="1"/>
      </w:tblPr>
      <w:tblGrid>
        <w:gridCol w:w="2379"/>
        <w:gridCol w:w="6117"/>
      </w:tblGrid>
      <w:tr w:rsidR="00AC73BD" w:rsidRPr="00684BB1" w14:paraId="5158151C" w14:textId="77777777" w:rsidTr="004C78A0">
        <w:tc>
          <w:tcPr>
            <w:tcW w:w="2379" w:type="dxa"/>
          </w:tcPr>
          <w:p w14:paraId="56AEEC8E" w14:textId="77777777"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0FB5ED2A" w14:textId="25B74D68" w:rsidR="00AC73BD" w:rsidRPr="00684BB1" w:rsidRDefault="00F85B39" w:rsidP="004C78A0">
            <w:pPr>
              <w:rPr>
                <w:rFonts w:asciiTheme="majorHAnsi" w:hAnsiTheme="majorHAnsi"/>
                <w:sz w:val="20"/>
                <w:szCs w:val="20"/>
              </w:rPr>
            </w:pPr>
            <w:r w:rsidRPr="00684BB1">
              <w:rPr>
                <w:rFonts w:asciiTheme="majorHAnsi" w:hAnsiTheme="majorHAnsi"/>
                <w:sz w:val="20"/>
                <w:szCs w:val="20"/>
              </w:rPr>
              <w:t>Listar t</w:t>
            </w:r>
            <w:r w:rsidR="007F4AFB" w:rsidRPr="00684BB1">
              <w:rPr>
                <w:rFonts w:asciiTheme="majorHAnsi" w:hAnsiTheme="majorHAnsi"/>
                <w:sz w:val="20"/>
                <w:szCs w:val="20"/>
              </w:rPr>
              <w:t xml:space="preserve">odas las </w:t>
            </w:r>
            <w:r w:rsidR="00B550A5" w:rsidRPr="00684BB1">
              <w:rPr>
                <w:rFonts w:asciiTheme="majorHAnsi" w:hAnsiTheme="majorHAnsi"/>
                <w:sz w:val="20"/>
                <w:szCs w:val="20"/>
              </w:rPr>
              <w:t>regiones</w:t>
            </w:r>
          </w:p>
        </w:tc>
      </w:tr>
      <w:tr w:rsidR="00AC73BD" w:rsidRPr="00684BB1" w14:paraId="2BF59B2D" w14:textId="77777777" w:rsidTr="004C78A0">
        <w:tc>
          <w:tcPr>
            <w:tcW w:w="2379" w:type="dxa"/>
          </w:tcPr>
          <w:p w14:paraId="3B2EBD7F" w14:textId="77777777"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0B288150" w14:textId="2DEE0DF5" w:rsidR="00AC73BD" w:rsidRPr="00684BB1" w:rsidRDefault="00CB397D" w:rsidP="004C78A0">
            <w:pPr>
              <w:rPr>
                <w:rFonts w:asciiTheme="majorHAnsi" w:hAnsiTheme="majorHAnsi"/>
                <w:sz w:val="20"/>
                <w:szCs w:val="20"/>
              </w:rPr>
            </w:pPr>
            <w:r w:rsidRPr="00684BB1">
              <w:rPr>
                <w:rFonts w:asciiTheme="majorHAnsi" w:hAnsiTheme="majorHAnsi"/>
                <w:sz w:val="20"/>
                <w:szCs w:val="20"/>
              </w:rPr>
              <w:t>/</w:t>
            </w:r>
            <w:r w:rsidR="004D2E0D" w:rsidRPr="00684BB1">
              <w:rPr>
                <w:rFonts w:asciiTheme="majorHAnsi" w:hAnsiTheme="majorHAnsi"/>
                <w:sz w:val="20"/>
                <w:szCs w:val="20"/>
              </w:rPr>
              <w:t>regiones</w:t>
            </w:r>
            <w:r w:rsidR="00851DD9" w:rsidRPr="00684BB1">
              <w:rPr>
                <w:rFonts w:asciiTheme="majorHAnsi" w:hAnsiTheme="majorHAnsi" w:cs="Arial"/>
                <w:i/>
                <w:color w:val="000000" w:themeColor="text1"/>
                <w:sz w:val="20"/>
                <w:szCs w:val="20"/>
                <w:lang w:val="es-CO"/>
              </w:rPr>
              <w:t>?token={AUTHORIZATION_TOKEN}</w:t>
            </w:r>
          </w:p>
        </w:tc>
      </w:tr>
      <w:tr w:rsidR="00AC73BD" w:rsidRPr="00684BB1" w14:paraId="018BD434" w14:textId="77777777" w:rsidTr="004C78A0">
        <w:tc>
          <w:tcPr>
            <w:tcW w:w="2379" w:type="dxa"/>
          </w:tcPr>
          <w:p w14:paraId="084EE145" w14:textId="77777777"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5524D853" w14:textId="2C19F0E1" w:rsidR="00AC73BD" w:rsidRPr="00684BB1" w:rsidRDefault="00AC73BD" w:rsidP="004D2E0D">
            <w:pPr>
              <w:rPr>
                <w:rFonts w:asciiTheme="majorHAnsi" w:hAnsiTheme="majorHAnsi"/>
                <w:sz w:val="20"/>
                <w:szCs w:val="20"/>
              </w:rPr>
            </w:pPr>
            <w:r w:rsidRPr="00684BB1">
              <w:rPr>
                <w:rFonts w:asciiTheme="majorHAnsi" w:hAnsiTheme="majorHAnsi"/>
                <w:sz w:val="20"/>
                <w:szCs w:val="20"/>
              </w:rPr>
              <w:t xml:space="preserve">El usuario lista todas las </w:t>
            </w:r>
            <w:r w:rsidR="004D2E0D" w:rsidRPr="00684BB1">
              <w:rPr>
                <w:rFonts w:asciiTheme="majorHAnsi" w:hAnsiTheme="majorHAnsi"/>
                <w:sz w:val="20"/>
                <w:szCs w:val="20"/>
              </w:rPr>
              <w:t>regiones</w:t>
            </w:r>
            <w:r w:rsidRPr="00684BB1">
              <w:rPr>
                <w:rFonts w:asciiTheme="majorHAnsi" w:hAnsiTheme="majorHAnsi"/>
                <w:sz w:val="20"/>
                <w:szCs w:val="20"/>
              </w:rPr>
              <w:t xml:space="preserve"> registradas en la base de datos.</w:t>
            </w:r>
          </w:p>
        </w:tc>
      </w:tr>
      <w:tr w:rsidR="00AC73BD" w:rsidRPr="00684BB1" w14:paraId="7B40A25E" w14:textId="77777777" w:rsidTr="004C78A0">
        <w:tc>
          <w:tcPr>
            <w:tcW w:w="2379" w:type="dxa"/>
          </w:tcPr>
          <w:p w14:paraId="6C587F84" w14:textId="77777777"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1A20E6BD" w14:textId="3F381334" w:rsidR="00AC73BD" w:rsidRPr="00684BB1" w:rsidRDefault="00A151CA" w:rsidP="004C78A0">
            <w:pPr>
              <w:rPr>
                <w:rFonts w:asciiTheme="majorHAnsi" w:hAnsiTheme="majorHAnsi"/>
                <w:sz w:val="20"/>
                <w:szCs w:val="20"/>
              </w:rPr>
            </w:pPr>
            <w:r w:rsidRPr="00684BB1">
              <w:rPr>
                <w:rFonts w:asciiTheme="majorHAnsi" w:hAnsiTheme="majorHAnsi"/>
                <w:sz w:val="20"/>
                <w:szCs w:val="20"/>
              </w:rPr>
              <w:t>GET</w:t>
            </w:r>
          </w:p>
        </w:tc>
      </w:tr>
      <w:tr w:rsidR="00AC73BD" w:rsidRPr="00684BB1" w14:paraId="61A7FEE2" w14:textId="77777777" w:rsidTr="004C78A0">
        <w:tc>
          <w:tcPr>
            <w:tcW w:w="2379" w:type="dxa"/>
          </w:tcPr>
          <w:p w14:paraId="79A1FBD0" w14:textId="77777777" w:rsidR="00AC73BD" w:rsidRPr="00684BB1" w:rsidRDefault="00AC73BD"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56464A94" w14:textId="77777777" w:rsidR="00AC73BD" w:rsidRPr="00684BB1" w:rsidRDefault="00AC73BD" w:rsidP="004C78A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C543D2" w:rsidRPr="00684BB1" w14:paraId="14EDCC83" w14:textId="77777777" w:rsidTr="004C78A0">
        <w:tc>
          <w:tcPr>
            <w:tcW w:w="2379" w:type="dxa"/>
          </w:tcPr>
          <w:p w14:paraId="008B7C0F" w14:textId="1E2AED57" w:rsidR="00C543D2" w:rsidRPr="00684BB1" w:rsidRDefault="00C543D2"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022307C5" w14:textId="0A2A2BCC" w:rsidR="00C543D2" w:rsidRPr="00684BB1" w:rsidRDefault="0084482A" w:rsidP="004C78A0">
            <w:pPr>
              <w:rPr>
                <w:rFonts w:asciiTheme="majorHAnsi" w:hAnsiTheme="majorHAnsi"/>
                <w:sz w:val="20"/>
                <w:szCs w:val="20"/>
              </w:rPr>
            </w:pPr>
            <w:r w:rsidRPr="00684BB1">
              <w:rPr>
                <w:rFonts w:asciiTheme="majorHAnsi" w:hAnsiTheme="majorHAnsi"/>
                <w:sz w:val="20"/>
                <w:szCs w:val="20"/>
              </w:rPr>
              <w:t>turista</w:t>
            </w:r>
            <w:r w:rsidR="00C543D2" w:rsidRPr="00684BB1">
              <w:rPr>
                <w:rFonts w:asciiTheme="majorHAnsi" w:hAnsiTheme="majorHAnsi"/>
                <w:sz w:val="20"/>
                <w:szCs w:val="20"/>
              </w:rPr>
              <w:t>, administrador</w:t>
            </w:r>
          </w:p>
        </w:tc>
      </w:tr>
      <w:tr w:rsidR="00C543D2" w:rsidRPr="00684BB1" w14:paraId="0F92F440" w14:textId="77777777" w:rsidTr="004C78A0">
        <w:tc>
          <w:tcPr>
            <w:tcW w:w="2379" w:type="dxa"/>
          </w:tcPr>
          <w:p w14:paraId="04EA0C41" w14:textId="77777777" w:rsidR="00C543D2" w:rsidRPr="00684BB1" w:rsidRDefault="00C543D2" w:rsidP="000750C8">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092946EF" w14:textId="1D7283F5" w:rsidR="00C543D2" w:rsidRPr="00684BB1" w:rsidRDefault="004B3730" w:rsidP="000750C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C543D2" w:rsidRPr="00684BB1" w14:paraId="751E20A2" w14:textId="77777777" w:rsidTr="004C78A0">
        <w:trPr>
          <w:trHeight w:val="80"/>
        </w:trPr>
        <w:tc>
          <w:tcPr>
            <w:tcW w:w="2379" w:type="dxa"/>
          </w:tcPr>
          <w:p w14:paraId="13B10249" w14:textId="77777777" w:rsidR="00C543D2" w:rsidRPr="00684BB1" w:rsidRDefault="00C543D2"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08B1657E" w14:textId="77777777" w:rsidR="00C543D2" w:rsidRPr="00684BB1" w:rsidRDefault="00C543D2" w:rsidP="004C78A0">
            <w:pPr>
              <w:rPr>
                <w:rFonts w:asciiTheme="majorHAnsi" w:hAnsiTheme="majorHAnsi"/>
                <w:b/>
                <w:sz w:val="20"/>
                <w:szCs w:val="20"/>
              </w:rPr>
            </w:pPr>
            <w:r w:rsidRPr="00684BB1">
              <w:rPr>
                <w:rFonts w:asciiTheme="majorHAnsi" w:hAnsiTheme="majorHAnsi"/>
                <w:b/>
                <w:sz w:val="20"/>
                <w:szCs w:val="20"/>
              </w:rPr>
              <w:t>Correcto:</w:t>
            </w:r>
          </w:p>
          <w:p w14:paraId="188F4461" w14:textId="77777777" w:rsidR="00C543D2" w:rsidRPr="00684BB1" w:rsidRDefault="00C543D2"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200</w:t>
            </w:r>
          </w:p>
          <w:p w14:paraId="4B3EFA28" w14:textId="77777777" w:rsidR="00C543D2" w:rsidRPr="00684BB1" w:rsidRDefault="00C543D2"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A0F9DDB" w14:textId="77777777" w:rsidR="00C543D2" w:rsidRPr="00684BB1" w:rsidRDefault="00C543D2" w:rsidP="00C173F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427C5C8" w14:textId="5B2129F5" w:rsidR="00C543D2" w:rsidRPr="00684BB1" w:rsidRDefault="00C543D2" w:rsidP="00C173F5">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002A1FDC"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002A1FDC"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r w:rsidR="002A1FDC" w:rsidRPr="00684BB1">
              <w:rPr>
                <w:rFonts w:asciiTheme="majorHAnsi" w:eastAsia="Times New Roman" w:hAnsiTheme="majorHAnsi"/>
                <w:color w:val="A31515"/>
                <w:sz w:val="20"/>
                <w:szCs w:val="20"/>
              </w:rPr>
              <w:t>,</w:t>
            </w:r>
          </w:p>
          <w:p w14:paraId="22538594" w14:textId="602F0926" w:rsidR="002A1FDC" w:rsidRPr="00684BB1" w:rsidRDefault="00C173F5" w:rsidP="00C173F5">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2A1FDC" w:rsidRPr="00684BB1">
              <w:rPr>
                <w:rFonts w:asciiTheme="majorHAnsi" w:eastAsia="Times New Roman" w:hAnsiTheme="majorHAnsi"/>
                <w:color w:val="0451A5"/>
                <w:sz w:val="20"/>
                <w:szCs w:val="20"/>
              </w:rPr>
              <w:t>"</w:t>
            </w:r>
            <w:proofErr w:type="spellStart"/>
            <w:r w:rsidR="002A1FDC" w:rsidRPr="00684BB1">
              <w:rPr>
                <w:rFonts w:asciiTheme="majorHAnsi" w:eastAsia="Times New Roman" w:hAnsiTheme="majorHAnsi"/>
                <w:color w:val="0451A5"/>
                <w:sz w:val="20"/>
                <w:szCs w:val="20"/>
              </w:rPr>
              <w:t>description</w:t>
            </w:r>
            <w:proofErr w:type="spellEnd"/>
            <w:r w:rsidR="002A1FDC" w:rsidRPr="00684BB1">
              <w:rPr>
                <w:rFonts w:asciiTheme="majorHAnsi" w:eastAsia="Times New Roman" w:hAnsiTheme="majorHAnsi"/>
                <w:color w:val="0451A5"/>
                <w:sz w:val="20"/>
                <w:szCs w:val="20"/>
              </w:rPr>
              <w:t>"</w:t>
            </w:r>
            <w:r w:rsidR="002A1FDC" w:rsidRPr="00684BB1">
              <w:rPr>
                <w:rFonts w:asciiTheme="majorHAnsi" w:eastAsia="Times New Roman" w:hAnsiTheme="majorHAnsi"/>
                <w:color w:val="000000"/>
                <w:sz w:val="20"/>
                <w:szCs w:val="20"/>
              </w:rPr>
              <w:t xml:space="preserve">: </w:t>
            </w:r>
            <w:r w:rsidR="00E02AFD" w:rsidRPr="00684BB1">
              <w:rPr>
                <w:rFonts w:asciiTheme="majorHAnsi" w:eastAsia="Times New Roman" w:hAnsiTheme="majorHAnsi"/>
                <w:color w:val="A31515"/>
                <w:sz w:val="20"/>
                <w:szCs w:val="20"/>
              </w:rPr>
              <w:t>"</w:t>
            </w:r>
            <w:proofErr w:type="spellStart"/>
            <w:r w:rsidR="00E02AFD" w:rsidRPr="00684BB1">
              <w:rPr>
                <w:rFonts w:asciiTheme="majorHAnsi" w:eastAsia="Times New Roman" w:hAnsiTheme="majorHAnsi"/>
                <w:color w:val="A31515"/>
                <w:sz w:val="20"/>
                <w:szCs w:val="20"/>
              </w:rPr>
              <w:t>lorem</w:t>
            </w:r>
            <w:proofErr w:type="spellEnd"/>
            <w:r w:rsidR="00E02AFD" w:rsidRPr="00684BB1">
              <w:rPr>
                <w:rFonts w:asciiTheme="majorHAnsi" w:eastAsia="Times New Roman" w:hAnsiTheme="majorHAnsi"/>
                <w:color w:val="A31515"/>
                <w:sz w:val="20"/>
                <w:szCs w:val="20"/>
              </w:rPr>
              <w:t xml:space="preserve"> </w:t>
            </w:r>
            <w:proofErr w:type="spellStart"/>
            <w:r w:rsidR="00E02AFD" w:rsidRPr="00684BB1">
              <w:rPr>
                <w:rFonts w:asciiTheme="majorHAnsi" w:eastAsia="Times New Roman" w:hAnsiTheme="majorHAnsi"/>
                <w:color w:val="A31515"/>
                <w:sz w:val="20"/>
                <w:szCs w:val="20"/>
              </w:rPr>
              <w:t>ipsum</w:t>
            </w:r>
            <w:proofErr w:type="spellEnd"/>
            <w:r w:rsidR="00E02AFD" w:rsidRPr="00684BB1">
              <w:rPr>
                <w:rFonts w:asciiTheme="majorHAnsi" w:eastAsia="Times New Roman" w:hAnsiTheme="majorHAnsi"/>
                <w:color w:val="A31515"/>
                <w:sz w:val="20"/>
                <w:szCs w:val="20"/>
              </w:rPr>
              <w:t xml:space="preserve"> …"</w:t>
            </w:r>
          </w:p>
          <w:p w14:paraId="14DB60BA" w14:textId="77777777" w:rsidR="00C543D2" w:rsidRPr="00684BB1" w:rsidRDefault="00C543D2" w:rsidP="00C173F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CFF6D0B" w14:textId="77777777" w:rsidR="002E114F" w:rsidRPr="00684BB1" w:rsidRDefault="002E114F" w:rsidP="00C173F5">
            <w:pPr>
              <w:shd w:val="clear" w:color="auto" w:fill="FFFFFF"/>
              <w:rPr>
                <w:rFonts w:asciiTheme="majorHAnsi" w:eastAsia="Times New Roman" w:hAnsiTheme="majorHAnsi"/>
                <w:color w:val="000000"/>
                <w:sz w:val="20"/>
                <w:szCs w:val="20"/>
              </w:rPr>
            </w:pPr>
          </w:p>
          <w:p w14:paraId="1248250E" w14:textId="77777777" w:rsidR="00A86AEF" w:rsidRPr="00684BB1" w:rsidRDefault="00A86AEF" w:rsidP="00C173F5">
            <w:pPr>
              <w:shd w:val="clear" w:color="auto" w:fill="FFFFFF"/>
              <w:rPr>
                <w:rFonts w:asciiTheme="majorHAnsi" w:eastAsia="Times New Roman" w:hAnsiTheme="majorHAnsi"/>
                <w:color w:val="000000"/>
                <w:sz w:val="20"/>
                <w:szCs w:val="20"/>
              </w:rPr>
            </w:pPr>
          </w:p>
          <w:p w14:paraId="74C241C1" w14:textId="77777777" w:rsidR="00A86AEF" w:rsidRPr="00684BB1" w:rsidRDefault="00A86AEF" w:rsidP="00C173F5">
            <w:pPr>
              <w:shd w:val="clear" w:color="auto" w:fill="FFFFFF"/>
              <w:rPr>
                <w:rFonts w:asciiTheme="majorHAnsi" w:eastAsia="Times New Roman" w:hAnsiTheme="majorHAnsi"/>
                <w:color w:val="000000"/>
                <w:sz w:val="20"/>
                <w:szCs w:val="20"/>
              </w:rPr>
            </w:pPr>
          </w:p>
          <w:p w14:paraId="4CC97795" w14:textId="77777777" w:rsidR="002E114F" w:rsidRPr="00684BB1" w:rsidRDefault="002E114F" w:rsidP="002E114F">
            <w:pPr>
              <w:rPr>
                <w:rFonts w:asciiTheme="majorHAnsi" w:hAnsiTheme="majorHAnsi"/>
                <w:b/>
                <w:sz w:val="20"/>
                <w:szCs w:val="20"/>
              </w:rPr>
            </w:pPr>
            <w:r w:rsidRPr="00684BB1">
              <w:rPr>
                <w:rFonts w:asciiTheme="majorHAnsi" w:hAnsiTheme="majorHAnsi"/>
                <w:b/>
                <w:sz w:val="20"/>
                <w:szCs w:val="20"/>
              </w:rPr>
              <w:lastRenderedPageBreak/>
              <w:t xml:space="preserve">Incorrecto: </w:t>
            </w:r>
          </w:p>
          <w:p w14:paraId="67FD7674" w14:textId="77777777" w:rsidR="002E114F" w:rsidRPr="00684BB1" w:rsidRDefault="002E114F" w:rsidP="002E114F">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01B62C7E" w14:textId="77777777" w:rsidR="002E114F" w:rsidRPr="00684BB1" w:rsidRDefault="002E114F" w:rsidP="002E114F">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4D583E9" w14:textId="77777777" w:rsidR="002E114F" w:rsidRPr="00684BB1" w:rsidRDefault="002E114F" w:rsidP="00AE2919">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326CF2" w14:textId="77777777" w:rsidR="002E114F" w:rsidRPr="00684BB1" w:rsidRDefault="002E114F" w:rsidP="00AE2919">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5E06FA9E" w14:textId="335485F8" w:rsidR="002E114F" w:rsidRPr="00684BB1" w:rsidRDefault="002E114F" w:rsidP="00AE2919">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C59030C" w14:textId="77777777" w:rsidR="00557064" w:rsidRPr="00684BB1" w:rsidRDefault="00557064" w:rsidP="004C78A0">
            <w:pPr>
              <w:shd w:val="clear" w:color="auto" w:fill="FFFFFF"/>
              <w:spacing w:line="360" w:lineRule="atLeast"/>
              <w:rPr>
                <w:rFonts w:asciiTheme="majorHAnsi" w:eastAsia="Times New Roman" w:hAnsiTheme="majorHAnsi"/>
                <w:color w:val="000000"/>
                <w:sz w:val="20"/>
                <w:szCs w:val="20"/>
              </w:rPr>
            </w:pPr>
          </w:p>
          <w:p w14:paraId="3CFADAB1" w14:textId="16EFD68D" w:rsidR="00557064" w:rsidRPr="00684BB1" w:rsidRDefault="00171554" w:rsidP="00557064">
            <w:pPr>
              <w:rPr>
                <w:rFonts w:asciiTheme="majorHAnsi" w:hAnsiTheme="majorHAnsi"/>
                <w:b/>
                <w:sz w:val="20"/>
                <w:szCs w:val="20"/>
              </w:rPr>
            </w:pPr>
            <w:r w:rsidRPr="00684BB1">
              <w:rPr>
                <w:rFonts w:asciiTheme="majorHAnsi" w:hAnsiTheme="majorHAnsi"/>
                <w:b/>
                <w:sz w:val="20"/>
                <w:szCs w:val="20"/>
              </w:rPr>
              <w:t>No autorizado</w:t>
            </w:r>
            <w:r w:rsidR="00557064" w:rsidRPr="00684BB1">
              <w:rPr>
                <w:rFonts w:asciiTheme="majorHAnsi" w:hAnsiTheme="majorHAnsi"/>
                <w:b/>
                <w:sz w:val="20"/>
                <w:szCs w:val="20"/>
              </w:rPr>
              <w:t xml:space="preserve">: </w:t>
            </w:r>
          </w:p>
          <w:p w14:paraId="7EA47B35" w14:textId="77777777" w:rsidR="00557064" w:rsidRPr="00684BB1" w:rsidRDefault="00557064" w:rsidP="00557064">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0717A854" w14:textId="77777777" w:rsidR="00557064" w:rsidRPr="00684BB1" w:rsidRDefault="00557064" w:rsidP="00557064">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1A14C99" w14:textId="77777777" w:rsidR="00557064" w:rsidRPr="00684BB1" w:rsidRDefault="00557064" w:rsidP="005342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4045842" w14:textId="77777777" w:rsidR="00557064" w:rsidRPr="00684BB1" w:rsidRDefault="00557064" w:rsidP="005342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3F1A7598" w14:textId="10A7FE78" w:rsidR="00C543D2" w:rsidRPr="00684BB1" w:rsidRDefault="00557064" w:rsidP="00DB1F4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1B92827D" w14:textId="77777777" w:rsidR="00AC73BD" w:rsidRPr="00684BB1" w:rsidRDefault="00AC73BD" w:rsidP="005A5625">
      <w:pPr>
        <w:pStyle w:val="Prrafodelista"/>
        <w:ind w:left="2320"/>
        <w:rPr>
          <w:rFonts w:asciiTheme="majorHAnsi" w:hAnsiTheme="majorHAnsi"/>
          <w:color w:val="auto"/>
          <w:sz w:val="20"/>
          <w:szCs w:val="20"/>
          <w:lang w:val="es-ES_tradnl"/>
        </w:rPr>
      </w:pPr>
    </w:p>
    <w:p w14:paraId="099EB22B" w14:textId="77777777" w:rsidR="00A96F9E" w:rsidRPr="00684BB1" w:rsidRDefault="00A96F9E" w:rsidP="00A96F9E">
      <w:pPr>
        <w:contextualSpacing/>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A96F9E" w:rsidRPr="00684BB1" w14:paraId="43F74AF0" w14:textId="77777777" w:rsidTr="004C78A0">
        <w:tc>
          <w:tcPr>
            <w:tcW w:w="2379" w:type="dxa"/>
          </w:tcPr>
          <w:p w14:paraId="2809E73C"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1EF8A5A4" w14:textId="4841B85C" w:rsidR="00A96F9E" w:rsidRPr="00684BB1" w:rsidRDefault="00E4350C" w:rsidP="004C78A0">
            <w:pPr>
              <w:rPr>
                <w:rFonts w:asciiTheme="majorHAnsi" w:hAnsiTheme="majorHAnsi"/>
                <w:sz w:val="20"/>
                <w:szCs w:val="20"/>
              </w:rPr>
            </w:pPr>
            <w:r w:rsidRPr="00684BB1">
              <w:rPr>
                <w:rFonts w:asciiTheme="majorHAnsi" w:hAnsiTheme="majorHAnsi"/>
                <w:sz w:val="20"/>
                <w:szCs w:val="20"/>
              </w:rPr>
              <w:t xml:space="preserve">Buscar una </w:t>
            </w:r>
            <w:r w:rsidR="00B550A5" w:rsidRPr="00684BB1">
              <w:rPr>
                <w:rFonts w:asciiTheme="majorHAnsi" w:hAnsiTheme="majorHAnsi"/>
                <w:sz w:val="20"/>
                <w:szCs w:val="20"/>
              </w:rPr>
              <w:t>región</w:t>
            </w:r>
          </w:p>
        </w:tc>
      </w:tr>
      <w:tr w:rsidR="00A96F9E" w:rsidRPr="00684BB1" w14:paraId="687536F8" w14:textId="77777777" w:rsidTr="004C78A0">
        <w:tc>
          <w:tcPr>
            <w:tcW w:w="2379" w:type="dxa"/>
          </w:tcPr>
          <w:p w14:paraId="0102A22C"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5D142250" w14:textId="5B6187BE" w:rsidR="00A96F9E" w:rsidRPr="00684BB1" w:rsidRDefault="00A86AEF" w:rsidP="004C78A0">
            <w:pPr>
              <w:rPr>
                <w:rFonts w:asciiTheme="majorHAnsi" w:hAnsiTheme="majorHAnsi"/>
                <w:sz w:val="20"/>
                <w:szCs w:val="20"/>
              </w:rPr>
            </w:pPr>
            <w:r w:rsidRPr="00684BB1">
              <w:rPr>
                <w:rFonts w:asciiTheme="majorHAnsi" w:hAnsiTheme="majorHAnsi"/>
                <w:sz w:val="20"/>
                <w:szCs w:val="20"/>
              </w:rPr>
              <w:t>/</w:t>
            </w:r>
            <w:r w:rsidR="004D2E0D" w:rsidRPr="00684BB1">
              <w:rPr>
                <w:rFonts w:asciiTheme="majorHAnsi" w:hAnsiTheme="majorHAnsi"/>
                <w:sz w:val="20"/>
                <w:szCs w:val="20"/>
              </w:rPr>
              <w:t>regiones</w:t>
            </w:r>
            <w:r w:rsidR="00E4350C" w:rsidRPr="00684BB1">
              <w:rPr>
                <w:rFonts w:asciiTheme="majorHAnsi" w:hAnsiTheme="majorHAnsi"/>
                <w:sz w:val="20"/>
                <w:szCs w:val="20"/>
              </w:rPr>
              <w:t>/{id}</w:t>
            </w:r>
            <w:r w:rsidR="00A96F9E" w:rsidRPr="00684BB1">
              <w:rPr>
                <w:rFonts w:asciiTheme="majorHAnsi" w:hAnsiTheme="majorHAnsi" w:cs="Arial"/>
                <w:i/>
                <w:color w:val="000000" w:themeColor="text1"/>
                <w:sz w:val="20"/>
                <w:szCs w:val="20"/>
                <w:lang w:val="es-CO"/>
              </w:rPr>
              <w:t>?token={AUTHORIZATION_TOKEN}</w:t>
            </w:r>
          </w:p>
        </w:tc>
      </w:tr>
      <w:tr w:rsidR="00A96F9E" w:rsidRPr="00684BB1" w14:paraId="58912012" w14:textId="77777777" w:rsidTr="004C78A0">
        <w:tc>
          <w:tcPr>
            <w:tcW w:w="2379" w:type="dxa"/>
          </w:tcPr>
          <w:p w14:paraId="73CAC093"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044B51E3" w14:textId="65D8E41E" w:rsidR="00A96F9E" w:rsidRPr="00684BB1" w:rsidRDefault="00A96F9E" w:rsidP="004C78A0">
            <w:pPr>
              <w:rPr>
                <w:rFonts w:asciiTheme="majorHAnsi" w:hAnsiTheme="majorHAnsi"/>
                <w:sz w:val="20"/>
                <w:szCs w:val="20"/>
              </w:rPr>
            </w:pPr>
            <w:r w:rsidRPr="00684BB1">
              <w:rPr>
                <w:rFonts w:asciiTheme="majorHAnsi" w:hAnsiTheme="majorHAnsi"/>
                <w:sz w:val="20"/>
                <w:szCs w:val="20"/>
              </w:rPr>
              <w:t xml:space="preserve">El usuario </w:t>
            </w:r>
            <w:r w:rsidR="00E4350C" w:rsidRPr="00684BB1">
              <w:rPr>
                <w:rFonts w:asciiTheme="majorHAnsi" w:hAnsiTheme="majorHAnsi"/>
                <w:sz w:val="20"/>
                <w:szCs w:val="20"/>
              </w:rPr>
              <w:t xml:space="preserve">consulta una </w:t>
            </w:r>
            <w:r w:rsidR="00B550A5" w:rsidRPr="00684BB1">
              <w:rPr>
                <w:rFonts w:asciiTheme="majorHAnsi" w:hAnsiTheme="majorHAnsi"/>
                <w:sz w:val="20"/>
                <w:szCs w:val="20"/>
              </w:rPr>
              <w:t>región</w:t>
            </w:r>
            <w:r w:rsidR="00641244" w:rsidRPr="00684BB1">
              <w:rPr>
                <w:rFonts w:asciiTheme="majorHAnsi" w:hAnsiTheme="majorHAnsi"/>
                <w:sz w:val="20"/>
                <w:szCs w:val="20"/>
              </w:rPr>
              <w:t xml:space="preserve"> registrada</w:t>
            </w:r>
            <w:r w:rsidRPr="00684BB1">
              <w:rPr>
                <w:rFonts w:asciiTheme="majorHAnsi" w:hAnsiTheme="majorHAnsi"/>
                <w:sz w:val="20"/>
                <w:szCs w:val="20"/>
              </w:rPr>
              <w:t xml:space="preserve"> en la base de datos.</w:t>
            </w:r>
          </w:p>
        </w:tc>
      </w:tr>
      <w:tr w:rsidR="00A96F9E" w:rsidRPr="00684BB1" w14:paraId="5E21DF20" w14:textId="77777777" w:rsidTr="004C78A0">
        <w:tc>
          <w:tcPr>
            <w:tcW w:w="2379" w:type="dxa"/>
          </w:tcPr>
          <w:p w14:paraId="52882BA1"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4CFE9834" w14:textId="77777777" w:rsidR="00A96F9E" w:rsidRPr="00684BB1" w:rsidRDefault="00A96F9E" w:rsidP="004C78A0">
            <w:pPr>
              <w:rPr>
                <w:rFonts w:asciiTheme="majorHAnsi" w:hAnsiTheme="majorHAnsi"/>
                <w:sz w:val="20"/>
                <w:szCs w:val="20"/>
              </w:rPr>
            </w:pPr>
            <w:r w:rsidRPr="00684BB1">
              <w:rPr>
                <w:rFonts w:asciiTheme="majorHAnsi" w:hAnsiTheme="majorHAnsi"/>
                <w:sz w:val="20"/>
                <w:szCs w:val="20"/>
              </w:rPr>
              <w:t>GET</w:t>
            </w:r>
          </w:p>
        </w:tc>
      </w:tr>
      <w:tr w:rsidR="00A96F9E" w:rsidRPr="00684BB1" w14:paraId="3CF3A9BE" w14:textId="77777777" w:rsidTr="004C78A0">
        <w:tc>
          <w:tcPr>
            <w:tcW w:w="2379" w:type="dxa"/>
          </w:tcPr>
          <w:p w14:paraId="5479BF77" w14:textId="77777777" w:rsidR="00A96F9E" w:rsidRPr="00684BB1" w:rsidRDefault="00A96F9E"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5DB32733" w14:textId="77777777" w:rsidR="00A96F9E" w:rsidRPr="00684BB1" w:rsidRDefault="00A96F9E" w:rsidP="004C78A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A96F9E" w:rsidRPr="00684BB1" w14:paraId="74388B72" w14:textId="77777777" w:rsidTr="004C78A0">
        <w:tc>
          <w:tcPr>
            <w:tcW w:w="2379" w:type="dxa"/>
          </w:tcPr>
          <w:p w14:paraId="6AC3AC2C"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6FB0FF21" w14:textId="1F3C626B" w:rsidR="00A96F9E" w:rsidRPr="00684BB1" w:rsidRDefault="00B536D1" w:rsidP="004C78A0">
            <w:pPr>
              <w:rPr>
                <w:rFonts w:asciiTheme="majorHAnsi" w:hAnsiTheme="majorHAnsi"/>
                <w:sz w:val="20"/>
                <w:szCs w:val="20"/>
              </w:rPr>
            </w:pPr>
            <w:r w:rsidRPr="00684BB1">
              <w:rPr>
                <w:rFonts w:asciiTheme="majorHAnsi" w:hAnsiTheme="majorHAnsi"/>
                <w:sz w:val="20"/>
                <w:szCs w:val="20"/>
              </w:rPr>
              <w:t>turista</w:t>
            </w:r>
            <w:r w:rsidR="00A96F9E" w:rsidRPr="00684BB1">
              <w:rPr>
                <w:rFonts w:asciiTheme="majorHAnsi" w:hAnsiTheme="majorHAnsi"/>
                <w:sz w:val="20"/>
                <w:szCs w:val="20"/>
              </w:rPr>
              <w:t>, administrador</w:t>
            </w:r>
          </w:p>
        </w:tc>
      </w:tr>
      <w:tr w:rsidR="00A96F9E" w:rsidRPr="00684BB1" w14:paraId="54C1FCF5" w14:textId="77777777" w:rsidTr="004C78A0">
        <w:tc>
          <w:tcPr>
            <w:tcW w:w="2379" w:type="dxa"/>
          </w:tcPr>
          <w:p w14:paraId="384A9B5C" w14:textId="77777777" w:rsidR="00A96F9E" w:rsidRPr="00684BB1" w:rsidRDefault="00A96F9E" w:rsidP="000750C8">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2136F782" w14:textId="77777777" w:rsidR="00A96F9E" w:rsidRPr="00684BB1" w:rsidRDefault="00A96F9E" w:rsidP="000750C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A96F9E" w:rsidRPr="00684BB1" w14:paraId="72A1EDB4" w14:textId="77777777" w:rsidTr="004C78A0">
        <w:trPr>
          <w:trHeight w:val="80"/>
        </w:trPr>
        <w:tc>
          <w:tcPr>
            <w:tcW w:w="2379" w:type="dxa"/>
          </w:tcPr>
          <w:p w14:paraId="31122ED4"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219B3D1B"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Correcto:</w:t>
            </w:r>
          </w:p>
          <w:p w14:paraId="5B83F03A" w14:textId="77777777" w:rsidR="00A96F9E" w:rsidRPr="00684BB1" w:rsidRDefault="00A96F9E"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200</w:t>
            </w:r>
          </w:p>
          <w:p w14:paraId="6FA3BC7B" w14:textId="77777777" w:rsidR="00A96F9E" w:rsidRPr="00684BB1" w:rsidRDefault="00A96F9E"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782AB99" w14:textId="77777777" w:rsidR="00A96F9E" w:rsidRPr="00684BB1" w:rsidRDefault="00A96F9E" w:rsidP="003E5CA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AFE0298" w14:textId="77777777" w:rsidR="00A96F9E" w:rsidRPr="00684BB1" w:rsidRDefault="00A96F9E" w:rsidP="003E5CA0">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2DB65E5B" w14:textId="05A72036" w:rsidR="00A96F9E" w:rsidRPr="00684BB1" w:rsidRDefault="00632361" w:rsidP="003E5CA0">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A96F9E" w:rsidRPr="00684BB1">
              <w:rPr>
                <w:rFonts w:asciiTheme="majorHAnsi" w:eastAsia="Times New Roman" w:hAnsiTheme="majorHAnsi"/>
                <w:color w:val="0451A5"/>
                <w:sz w:val="20"/>
                <w:szCs w:val="20"/>
              </w:rPr>
              <w:t>"</w:t>
            </w:r>
            <w:proofErr w:type="spellStart"/>
            <w:r w:rsidR="00A96F9E" w:rsidRPr="00684BB1">
              <w:rPr>
                <w:rFonts w:asciiTheme="majorHAnsi" w:eastAsia="Times New Roman" w:hAnsiTheme="majorHAnsi"/>
                <w:color w:val="0451A5"/>
                <w:sz w:val="20"/>
                <w:szCs w:val="20"/>
              </w:rPr>
              <w:t>description</w:t>
            </w:r>
            <w:proofErr w:type="spellEnd"/>
            <w:r w:rsidR="00A96F9E" w:rsidRPr="00684BB1">
              <w:rPr>
                <w:rFonts w:asciiTheme="majorHAnsi" w:eastAsia="Times New Roman" w:hAnsiTheme="majorHAnsi"/>
                <w:color w:val="0451A5"/>
                <w:sz w:val="20"/>
                <w:szCs w:val="20"/>
              </w:rPr>
              <w:t>"</w:t>
            </w:r>
            <w:r w:rsidR="00A96F9E" w:rsidRPr="00684BB1">
              <w:rPr>
                <w:rFonts w:asciiTheme="majorHAnsi" w:eastAsia="Times New Roman" w:hAnsiTheme="majorHAnsi"/>
                <w:color w:val="000000"/>
                <w:sz w:val="20"/>
                <w:szCs w:val="20"/>
              </w:rPr>
              <w:t xml:space="preserve">: </w:t>
            </w:r>
            <w:r w:rsidR="00292D97" w:rsidRPr="00684BB1">
              <w:rPr>
                <w:rFonts w:asciiTheme="majorHAnsi" w:eastAsia="Times New Roman" w:hAnsiTheme="majorHAnsi"/>
                <w:color w:val="A31515"/>
                <w:sz w:val="20"/>
                <w:szCs w:val="20"/>
              </w:rPr>
              <w:t>"</w:t>
            </w:r>
            <w:proofErr w:type="spellStart"/>
            <w:r w:rsidR="00292D97" w:rsidRPr="00684BB1">
              <w:rPr>
                <w:rFonts w:asciiTheme="majorHAnsi" w:eastAsia="Times New Roman" w:hAnsiTheme="majorHAnsi"/>
                <w:color w:val="A31515"/>
                <w:sz w:val="20"/>
                <w:szCs w:val="20"/>
              </w:rPr>
              <w:t>lorem</w:t>
            </w:r>
            <w:proofErr w:type="spellEnd"/>
            <w:r w:rsidR="00292D97" w:rsidRPr="00684BB1">
              <w:rPr>
                <w:rFonts w:asciiTheme="majorHAnsi" w:eastAsia="Times New Roman" w:hAnsiTheme="majorHAnsi"/>
                <w:color w:val="A31515"/>
                <w:sz w:val="20"/>
                <w:szCs w:val="20"/>
              </w:rPr>
              <w:t xml:space="preserve"> </w:t>
            </w:r>
            <w:proofErr w:type="spellStart"/>
            <w:r w:rsidR="00292D97" w:rsidRPr="00684BB1">
              <w:rPr>
                <w:rFonts w:asciiTheme="majorHAnsi" w:eastAsia="Times New Roman" w:hAnsiTheme="majorHAnsi"/>
                <w:color w:val="A31515"/>
                <w:sz w:val="20"/>
                <w:szCs w:val="20"/>
              </w:rPr>
              <w:t>ipsum</w:t>
            </w:r>
            <w:proofErr w:type="spellEnd"/>
            <w:r w:rsidR="00292D97" w:rsidRPr="00684BB1">
              <w:rPr>
                <w:rFonts w:asciiTheme="majorHAnsi" w:eastAsia="Times New Roman" w:hAnsiTheme="majorHAnsi"/>
                <w:color w:val="A31515"/>
                <w:sz w:val="20"/>
                <w:szCs w:val="20"/>
              </w:rPr>
              <w:t xml:space="preserve"> …"</w:t>
            </w:r>
          </w:p>
          <w:p w14:paraId="484E9A81" w14:textId="77777777" w:rsidR="00A96F9E" w:rsidRPr="00684BB1" w:rsidRDefault="00A96F9E" w:rsidP="003E5CA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A728141" w14:textId="77777777" w:rsidR="00A96F9E" w:rsidRPr="00684BB1" w:rsidRDefault="00A96F9E" w:rsidP="004C78A0">
            <w:pPr>
              <w:rPr>
                <w:rFonts w:asciiTheme="majorHAnsi" w:hAnsiTheme="majorHAnsi"/>
                <w:sz w:val="20"/>
                <w:szCs w:val="20"/>
              </w:rPr>
            </w:pPr>
          </w:p>
          <w:p w14:paraId="35D54998" w14:textId="77777777" w:rsidR="00903589" w:rsidRPr="00684BB1" w:rsidRDefault="00903589" w:rsidP="00903589">
            <w:pPr>
              <w:rPr>
                <w:rFonts w:asciiTheme="majorHAnsi" w:hAnsiTheme="majorHAnsi"/>
                <w:b/>
                <w:sz w:val="20"/>
                <w:szCs w:val="20"/>
              </w:rPr>
            </w:pPr>
            <w:r w:rsidRPr="00684BB1">
              <w:rPr>
                <w:rFonts w:asciiTheme="majorHAnsi" w:hAnsiTheme="majorHAnsi"/>
                <w:b/>
                <w:sz w:val="20"/>
                <w:szCs w:val="20"/>
              </w:rPr>
              <w:t xml:space="preserve">Incorrecto: </w:t>
            </w:r>
          </w:p>
          <w:p w14:paraId="527521C9"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729E067D"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36BEDE2" w14:textId="77777777" w:rsidR="00903589" w:rsidRPr="00684BB1" w:rsidRDefault="00903589" w:rsidP="00216E1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91D656" w14:textId="77777777" w:rsidR="00903589" w:rsidRPr="00684BB1" w:rsidRDefault="00903589" w:rsidP="00216E1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4BD875E9" w14:textId="77777777" w:rsidR="00903589" w:rsidRPr="00684BB1" w:rsidRDefault="00903589" w:rsidP="00216E1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8D7D771" w14:textId="77777777" w:rsidR="00216E1D" w:rsidRPr="00684BB1" w:rsidRDefault="00216E1D" w:rsidP="00216E1D">
            <w:pPr>
              <w:shd w:val="clear" w:color="auto" w:fill="FFFFFF"/>
              <w:rPr>
                <w:rFonts w:asciiTheme="majorHAnsi" w:eastAsia="Times New Roman" w:hAnsiTheme="majorHAnsi"/>
                <w:color w:val="000000"/>
                <w:sz w:val="20"/>
                <w:szCs w:val="20"/>
              </w:rPr>
            </w:pPr>
          </w:p>
          <w:p w14:paraId="13E59511" w14:textId="77777777" w:rsidR="00903589" w:rsidRPr="00684BB1" w:rsidRDefault="00903589" w:rsidP="00903589">
            <w:pPr>
              <w:rPr>
                <w:rFonts w:asciiTheme="majorHAnsi" w:hAnsiTheme="majorHAnsi"/>
                <w:b/>
                <w:sz w:val="20"/>
                <w:szCs w:val="20"/>
              </w:rPr>
            </w:pPr>
            <w:r w:rsidRPr="00684BB1">
              <w:rPr>
                <w:rFonts w:asciiTheme="majorHAnsi" w:hAnsiTheme="majorHAnsi"/>
                <w:b/>
                <w:sz w:val="20"/>
                <w:szCs w:val="20"/>
              </w:rPr>
              <w:t xml:space="preserve">No autorizado: </w:t>
            </w:r>
          </w:p>
          <w:p w14:paraId="699457BC"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7AF6A7BA"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38D8201" w14:textId="77777777" w:rsidR="00903589" w:rsidRPr="00684BB1" w:rsidRDefault="00903589" w:rsidP="00D4028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6C14EE2" w14:textId="50DD93DF" w:rsidR="00903589" w:rsidRPr="00684BB1" w:rsidRDefault="00903589" w:rsidP="00D4028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001C0B04"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0A8A31B7" w14:textId="6CC7CB52" w:rsidR="00903589" w:rsidRPr="00684BB1" w:rsidRDefault="00903589" w:rsidP="00D4028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4FB91D99" w14:textId="77777777" w:rsidR="005A5625" w:rsidRPr="00684BB1" w:rsidRDefault="005A5625" w:rsidP="003A2645">
      <w:pPr>
        <w:rPr>
          <w:rFonts w:asciiTheme="majorHAnsi" w:hAnsiTheme="majorHAnsi"/>
          <w:sz w:val="20"/>
          <w:szCs w:val="20"/>
        </w:rPr>
      </w:pPr>
    </w:p>
    <w:p w14:paraId="47A15CF7" w14:textId="77777777" w:rsidR="00A86AEF" w:rsidRPr="00684BB1" w:rsidRDefault="00A86AEF" w:rsidP="003A2645">
      <w:pPr>
        <w:rPr>
          <w:rFonts w:asciiTheme="majorHAnsi" w:hAnsiTheme="majorHAnsi"/>
          <w:sz w:val="20"/>
          <w:szCs w:val="20"/>
        </w:rPr>
      </w:pPr>
    </w:p>
    <w:p w14:paraId="14783A83" w14:textId="77777777" w:rsidR="00A86AEF" w:rsidRPr="00684BB1" w:rsidRDefault="00A86AEF" w:rsidP="003A2645">
      <w:pPr>
        <w:rPr>
          <w:rFonts w:asciiTheme="majorHAnsi" w:hAnsiTheme="majorHAnsi"/>
          <w:sz w:val="20"/>
          <w:szCs w:val="20"/>
        </w:rPr>
      </w:pPr>
    </w:p>
    <w:p w14:paraId="636971B4" w14:textId="77777777" w:rsidR="00A86AEF" w:rsidRPr="00684BB1" w:rsidRDefault="00A86AEF" w:rsidP="003A2645">
      <w:pPr>
        <w:rPr>
          <w:rFonts w:asciiTheme="majorHAnsi" w:hAnsiTheme="majorHAnsi"/>
          <w:sz w:val="20"/>
          <w:szCs w:val="20"/>
        </w:rPr>
      </w:pPr>
    </w:p>
    <w:p w14:paraId="5F3BF67B" w14:textId="77777777" w:rsidR="00A86AEF" w:rsidRPr="00684BB1" w:rsidRDefault="00A86AEF" w:rsidP="003A2645">
      <w:pPr>
        <w:rPr>
          <w:rFonts w:asciiTheme="majorHAnsi" w:hAnsiTheme="majorHAnsi"/>
          <w:sz w:val="20"/>
          <w:szCs w:val="20"/>
        </w:rPr>
      </w:pPr>
    </w:p>
    <w:p w14:paraId="4244D1C9" w14:textId="4739D78E" w:rsidR="005A5625" w:rsidRPr="00684BB1" w:rsidRDefault="005A5625"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D64352" w:rsidRPr="00684BB1" w14:paraId="4AF5EACD" w14:textId="77777777" w:rsidTr="004C78A0">
        <w:tc>
          <w:tcPr>
            <w:tcW w:w="2379" w:type="dxa"/>
          </w:tcPr>
          <w:p w14:paraId="1709A1A3" w14:textId="77777777" w:rsidR="00D64352" w:rsidRPr="00684BB1" w:rsidRDefault="00D64352" w:rsidP="004C78A0">
            <w:pPr>
              <w:rPr>
                <w:rFonts w:asciiTheme="majorHAnsi" w:hAnsiTheme="majorHAnsi"/>
                <w:b/>
                <w:sz w:val="20"/>
                <w:szCs w:val="20"/>
              </w:rPr>
            </w:pPr>
            <w:r w:rsidRPr="00684BB1">
              <w:rPr>
                <w:rFonts w:asciiTheme="majorHAnsi" w:hAnsiTheme="majorHAnsi"/>
                <w:b/>
                <w:sz w:val="20"/>
                <w:szCs w:val="20"/>
              </w:rPr>
              <w:lastRenderedPageBreak/>
              <w:t xml:space="preserve">Nombre del web </w:t>
            </w:r>
            <w:proofErr w:type="spellStart"/>
            <w:r w:rsidRPr="00684BB1">
              <w:rPr>
                <w:rFonts w:asciiTheme="majorHAnsi" w:hAnsiTheme="majorHAnsi"/>
                <w:b/>
                <w:sz w:val="20"/>
                <w:szCs w:val="20"/>
              </w:rPr>
              <w:t>service</w:t>
            </w:r>
            <w:proofErr w:type="spellEnd"/>
          </w:p>
        </w:tc>
        <w:tc>
          <w:tcPr>
            <w:tcW w:w="6117" w:type="dxa"/>
          </w:tcPr>
          <w:p w14:paraId="678A97FE" w14:textId="038A6178" w:rsidR="00D64352" w:rsidRPr="00684BB1" w:rsidRDefault="00B60A1F" w:rsidP="004C78A0">
            <w:pPr>
              <w:rPr>
                <w:rFonts w:asciiTheme="majorHAnsi" w:hAnsiTheme="majorHAnsi"/>
                <w:sz w:val="20"/>
                <w:szCs w:val="20"/>
              </w:rPr>
            </w:pPr>
            <w:r w:rsidRPr="00684BB1">
              <w:rPr>
                <w:rFonts w:asciiTheme="majorHAnsi" w:hAnsiTheme="majorHAnsi"/>
                <w:sz w:val="20"/>
                <w:szCs w:val="20"/>
              </w:rPr>
              <w:t>Crear</w:t>
            </w:r>
            <w:r w:rsidR="00D64352" w:rsidRPr="00684BB1">
              <w:rPr>
                <w:rFonts w:asciiTheme="majorHAnsi" w:hAnsiTheme="majorHAnsi"/>
                <w:sz w:val="20"/>
                <w:szCs w:val="20"/>
              </w:rPr>
              <w:t xml:space="preserve"> una </w:t>
            </w:r>
            <w:r w:rsidR="00B550A5" w:rsidRPr="00684BB1">
              <w:rPr>
                <w:rFonts w:asciiTheme="majorHAnsi" w:hAnsiTheme="majorHAnsi"/>
                <w:sz w:val="20"/>
                <w:szCs w:val="20"/>
              </w:rPr>
              <w:t>región</w:t>
            </w:r>
          </w:p>
        </w:tc>
      </w:tr>
      <w:tr w:rsidR="00D64352" w:rsidRPr="00684BB1" w14:paraId="1CD15329" w14:textId="77777777" w:rsidTr="004C78A0">
        <w:tc>
          <w:tcPr>
            <w:tcW w:w="2379" w:type="dxa"/>
          </w:tcPr>
          <w:p w14:paraId="573D9A28" w14:textId="77777777" w:rsidR="00D64352" w:rsidRPr="00684BB1" w:rsidRDefault="00D64352"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714FC8A5" w14:textId="1A6BC2B3" w:rsidR="00D64352" w:rsidRPr="00684BB1" w:rsidRDefault="00A86AEF" w:rsidP="004C78A0">
            <w:pPr>
              <w:rPr>
                <w:rFonts w:asciiTheme="majorHAnsi" w:hAnsiTheme="majorHAnsi"/>
                <w:sz w:val="20"/>
                <w:szCs w:val="20"/>
              </w:rPr>
            </w:pPr>
            <w:r w:rsidRPr="00684BB1">
              <w:rPr>
                <w:rFonts w:asciiTheme="majorHAnsi" w:hAnsiTheme="majorHAnsi"/>
                <w:sz w:val="20"/>
                <w:szCs w:val="20"/>
              </w:rPr>
              <w:t>/</w:t>
            </w:r>
            <w:r w:rsidR="004D2E0D" w:rsidRPr="00684BB1">
              <w:rPr>
                <w:rFonts w:asciiTheme="majorHAnsi" w:hAnsiTheme="majorHAnsi"/>
                <w:sz w:val="20"/>
                <w:szCs w:val="20"/>
              </w:rPr>
              <w:t>regiones</w:t>
            </w:r>
            <w:r w:rsidR="00D64352" w:rsidRPr="00684BB1">
              <w:rPr>
                <w:rFonts w:asciiTheme="majorHAnsi" w:hAnsiTheme="majorHAnsi" w:cs="Arial"/>
                <w:i/>
                <w:color w:val="000000" w:themeColor="text1"/>
                <w:sz w:val="20"/>
                <w:szCs w:val="20"/>
                <w:lang w:val="es-CO"/>
              </w:rPr>
              <w:t>?token={AUTHORIZATION_TOKEN}</w:t>
            </w:r>
          </w:p>
        </w:tc>
      </w:tr>
      <w:tr w:rsidR="00D64352" w:rsidRPr="00684BB1" w14:paraId="0A866050" w14:textId="77777777" w:rsidTr="004C78A0">
        <w:tc>
          <w:tcPr>
            <w:tcW w:w="2379" w:type="dxa"/>
          </w:tcPr>
          <w:p w14:paraId="2570110E" w14:textId="77777777" w:rsidR="00D64352" w:rsidRPr="00684BB1" w:rsidRDefault="00D64352"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7617CFA8" w14:textId="5078827B" w:rsidR="00D64352" w:rsidRPr="00684BB1" w:rsidRDefault="0024043A" w:rsidP="004C78A0">
            <w:pPr>
              <w:rPr>
                <w:rFonts w:asciiTheme="majorHAnsi" w:hAnsiTheme="majorHAnsi"/>
                <w:sz w:val="20"/>
                <w:szCs w:val="20"/>
              </w:rPr>
            </w:pPr>
            <w:r w:rsidRPr="00684BB1">
              <w:rPr>
                <w:rFonts w:asciiTheme="majorHAnsi" w:hAnsiTheme="majorHAnsi"/>
                <w:sz w:val="20"/>
                <w:szCs w:val="20"/>
              </w:rPr>
              <w:t xml:space="preserve">El administrador crea una nueva </w:t>
            </w:r>
            <w:r w:rsidR="00B550A5" w:rsidRPr="00684BB1">
              <w:rPr>
                <w:rFonts w:asciiTheme="majorHAnsi" w:hAnsiTheme="majorHAnsi"/>
                <w:sz w:val="20"/>
                <w:szCs w:val="20"/>
              </w:rPr>
              <w:t>región</w:t>
            </w:r>
            <w:r w:rsidRPr="00684BB1">
              <w:rPr>
                <w:rFonts w:asciiTheme="majorHAnsi" w:hAnsiTheme="majorHAnsi"/>
                <w:sz w:val="20"/>
                <w:szCs w:val="20"/>
              </w:rPr>
              <w:t>.  </w:t>
            </w:r>
          </w:p>
        </w:tc>
      </w:tr>
      <w:tr w:rsidR="00D64352" w:rsidRPr="00684BB1" w14:paraId="2ABC4CFA" w14:textId="77777777" w:rsidTr="004C78A0">
        <w:tc>
          <w:tcPr>
            <w:tcW w:w="2379" w:type="dxa"/>
          </w:tcPr>
          <w:p w14:paraId="60298F56" w14:textId="77777777" w:rsidR="00D64352" w:rsidRPr="00684BB1" w:rsidRDefault="00D64352"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356CD1E0" w14:textId="2499E0BF" w:rsidR="00D64352" w:rsidRPr="00684BB1" w:rsidRDefault="00974EA0" w:rsidP="004C78A0">
            <w:pPr>
              <w:rPr>
                <w:rFonts w:asciiTheme="majorHAnsi" w:hAnsiTheme="majorHAnsi"/>
                <w:sz w:val="20"/>
                <w:szCs w:val="20"/>
              </w:rPr>
            </w:pPr>
            <w:r w:rsidRPr="00684BB1">
              <w:rPr>
                <w:rFonts w:asciiTheme="majorHAnsi" w:hAnsiTheme="majorHAnsi"/>
                <w:sz w:val="20"/>
                <w:szCs w:val="20"/>
              </w:rPr>
              <w:t>POST</w:t>
            </w:r>
          </w:p>
        </w:tc>
      </w:tr>
      <w:tr w:rsidR="00D64352" w:rsidRPr="00684BB1" w14:paraId="2B63EE43" w14:textId="77777777" w:rsidTr="004C78A0">
        <w:tc>
          <w:tcPr>
            <w:tcW w:w="2379" w:type="dxa"/>
          </w:tcPr>
          <w:p w14:paraId="14E1DB0E" w14:textId="77777777" w:rsidR="00D64352" w:rsidRPr="00684BB1" w:rsidRDefault="00D64352"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379D5F75" w14:textId="77777777" w:rsidR="00D64352" w:rsidRPr="00684BB1" w:rsidRDefault="00D64352" w:rsidP="004C78A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D64352" w:rsidRPr="00684BB1" w14:paraId="6A4EBE72" w14:textId="77777777" w:rsidTr="004C78A0">
        <w:tc>
          <w:tcPr>
            <w:tcW w:w="2379" w:type="dxa"/>
          </w:tcPr>
          <w:p w14:paraId="33B84340" w14:textId="77777777" w:rsidR="00D64352" w:rsidRPr="00684BB1" w:rsidRDefault="00D64352"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3EF8CFF5" w14:textId="636FF1BB" w:rsidR="00D64352" w:rsidRPr="00684BB1" w:rsidRDefault="00D64352" w:rsidP="004C78A0">
            <w:pPr>
              <w:rPr>
                <w:rFonts w:asciiTheme="majorHAnsi" w:hAnsiTheme="majorHAnsi"/>
                <w:sz w:val="20"/>
                <w:szCs w:val="20"/>
              </w:rPr>
            </w:pPr>
            <w:r w:rsidRPr="00684BB1">
              <w:rPr>
                <w:rFonts w:asciiTheme="majorHAnsi" w:hAnsiTheme="majorHAnsi"/>
                <w:sz w:val="20"/>
                <w:szCs w:val="20"/>
              </w:rPr>
              <w:t>administrador</w:t>
            </w:r>
          </w:p>
        </w:tc>
      </w:tr>
      <w:tr w:rsidR="00D64352" w:rsidRPr="00684BB1" w14:paraId="10494039" w14:textId="77777777" w:rsidTr="004C78A0">
        <w:tc>
          <w:tcPr>
            <w:tcW w:w="2379" w:type="dxa"/>
          </w:tcPr>
          <w:p w14:paraId="69ED1073" w14:textId="77777777" w:rsidR="00D64352" w:rsidRPr="00684BB1" w:rsidRDefault="00D64352" w:rsidP="004C78A0">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174FCBAC" w14:textId="77777777" w:rsidR="00974EA0" w:rsidRPr="00684BB1" w:rsidRDefault="00974EA0" w:rsidP="00D4441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B4530E7" w14:textId="77777777" w:rsidR="00974EA0" w:rsidRPr="00684BB1" w:rsidRDefault="00974EA0" w:rsidP="00D44418">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587204F1" w14:textId="36BE09B2" w:rsidR="00974EA0" w:rsidRPr="00684BB1" w:rsidRDefault="00D44418" w:rsidP="00D44418">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974EA0" w:rsidRPr="00684BB1">
              <w:rPr>
                <w:rFonts w:asciiTheme="majorHAnsi" w:eastAsia="Times New Roman" w:hAnsiTheme="majorHAnsi"/>
                <w:color w:val="0451A5"/>
                <w:sz w:val="20"/>
                <w:szCs w:val="20"/>
              </w:rPr>
              <w:t>"</w:t>
            </w:r>
            <w:proofErr w:type="spellStart"/>
            <w:r w:rsidR="00974EA0" w:rsidRPr="00684BB1">
              <w:rPr>
                <w:rFonts w:asciiTheme="majorHAnsi" w:eastAsia="Times New Roman" w:hAnsiTheme="majorHAnsi"/>
                <w:color w:val="0451A5"/>
                <w:sz w:val="20"/>
                <w:szCs w:val="20"/>
              </w:rPr>
              <w:t>description</w:t>
            </w:r>
            <w:proofErr w:type="spellEnd"/>
            <w:r w:rsidR="00974EA0" w:rsidRPr="00684BB1">
              <w:rPr>
                <w:rFonts w:asciiTheme="majorHAnsi" w:eastAsia="Times New Roman" w:hAnsiTheme="majorHAnsi"/>
                <w:color w:val="0451A5"/>
                <w:sz w:val="20"/>
                <w:szCs w:val="20"/>
              </w:rPr>
              <w:t>"</w:t>
            </w:r>
            <w:r w:rsidR="00974EA0" w:rsidRPr="00684BB1">
              <w:rPr>
                <w:rFonts w:asciiTheme="majorHAnsi" w:eastAsia="Times New Roman" w:hAnsiTheme="majorHAnsi"/>
                <w:color w:val="000000"/>
                <w:sz w:val="20"/>
                <w:szCs w:val="20"/>
              </w:rPr>
              <w:t xml:space="preserve">: </w:t>
            </w:r>
            <w:r w:rsidR="00C55396" w:rsidRPr="00684BB1">
              <w:rPr>
                <w:rFonts w:asciiTheme="majorHAnsi" w:eastAsia="Times New Roman" w:hAnsiTheme="majorHAnsi"/>
                <w:color w:val="A31515"/>
                <w:sz w:val="20"/>
                <w:szCs w:val="20"/>
              </w:rPr>
              <w:t>"</w:t>
            </w:r>
            <w:proofErr w:type="spellStart"/>
            <w:r w:rsidR="00C55396" w:rsidRPr="00684BB1">
              <w:rPr>
                <w:rFonts w:asciiTheme="majorHAnsi" w:eastAsia="Times New Roman" w:hAnsiTheme="majorHAnsi"/>
                <w:color w:val="A31515"/>
                <w:sz w:val="20"/>
                <w:szCs w:val="20"/>
              </w:rPr>
              <w:t>lorem</w:t>
            </w:r>
            <w:proofErr w:type="spellEnd"/>
            <w:r w:rsidR="00C55396" w:rsidRPr="00684BB1">
              <w:rPr>
                <w:rFonts w:asciiTheme="majorHAnsi" w:eastAsia="Times New Roman" w:hAnsiTheme="majorHAnsi"/>
                <w:color w:val="A31515"/>
                <w:sz w:val="20"/>
                <w:szCs w:val="20"/>
              </w:rPr>
              <w:t xml:space="preserve"> </w:t>
            </w:r>
            <w:proofErr w:type="spellStart"/>
            <w:r w:rsidR="00C55396" w:rsidRPr="00684BB1">
              <w:rPr>
                <w:rFonts w:asciiTheme="majorHAnsi" w:eastAsia="Times New Roman" w:hAnsiTheme="majorHAnsi"/>
                <w:color w:val="A31515"/>
                <w:sz w:val="20"/>
                <w:szCs w:val="20"/>
              </w:rPr>
              <w:t>ipsum</w:t>
            </w:r>
            <w:proofErr w:type="spellEnd"/>
            <w:r w:rsidR="00C55396" w:rsidRPr="00684BB1">
              <w:rPr>
                <w:rFonts w:asciiTheme="majorHAnsi" w:eastAsia="Times New Roman" w:hAnsiTheme="majorHAnsi"/>
                <w:color w:val="A31515"/>
                <w:sz w:val="20"/>
                <w:szCs w:val="20"/>
              </w:rPr>
              <w:t xml:space="preserve"> …"</w:t>
            </w:r>
          </w:p>
          <w:p w14:paraId="469D0157" w14:textId="1BC84154" w:rsidR="00D64352" w:rsidRPr="00684BB1" w:rsidRDefault="00974EA0" w:rsidP="00D4441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D64352" w:rsidRPr="00684BB1" w14:paraId="5EF0E493" w14:textId="77777777" w:rsidTr="004C78A0">
        <w:trPr>
          <w:trHeight w:val="80"/>
        </w:trPr>
        <w:tc>
          <w:tcPr>
            <w:tcW w:w="2379" w:type="dxa"/>
          </w:tcPr>
          <w:p w14:paraId="65318779" w14:textId="77777777" w:rsidR="00D64352" w:rsidRPr="00684BB1" w:rsidRDefault="00D64352"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382712B6" w14:textId="77777777" w:rsidR="00D64352" w:rsidRPr="00684BB1" w:rsidRDefault="00D64352" w:rsidP="004C78A0">
            <w:pPr>
              <w:rPr>
                <w:rFonts w:asciiTheme="majorHAnsi" w:hAnsiTheme="majorHAnsi"/>
                <w:b/>
                <w:sz w:val="20"/>
                <w:szCs w:val="20"/>
              </w:rPr>
            </w:pPr>
            <w:r w:rsidRPr="00684BB1">
              <w:rPr>
                <w:rFonts w:asciiTheme="majorHAnsi" w:hAnsiTheme="majorHAnsi"/>
                <w:b/>
                <w:sz w:val="20"/>
                <w:szCs w:val="20"/>
              </w:rPr>
              <w:t>Correcto:</w:t>
            </w:r>
          </w:p>
          <w:p w14:paraId="4E059D38" w14:textId="1461F835" w:rsidR="00D64352" w:rsidRPr="00684BB1" w:rsidRDefault="00974EA0"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201</w:t>
            </w:r>
          </w:p>
          <w:p w14:paraId="486D43A9" w14:textId="77777777" w:rsidR="00D64352" w:rsidRPr="00684BB1" w:rsidRDefault="00D64352"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22C98DD4" w14:textId="77777777" w:rsidR="00D64352" w:rsidRPr="00684BB1" w:rsidRDefault="00D64352" w:rsidP="00D1051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4A69DFC" w14:textId="43C078A4" w:rsidR="00D64352" w:rsidRPr="00684BB1" w:rsidRDefault="00D64352" w:rsidP="00D1051A">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00974EA0"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00974EA0" w:rsidRPr="00684BB1">
              <w:rPr>
                <w:rFonts w:asciiTheme="majorHAnsi" w:eastAsia="Times New Roman" w:hAnsiTheme="majorHAnsi"/>
                <w:color w:val="A31515"/>
                <w:sz w:val="20"/>
                <w:szCs w:val="20"/>
              </w:rPr>
              <w:t>created</w:t>
            </w:r>
            <w:proofErr w:type="spellEnd"/>
            <w:r w:rsidR="00974EA0" w:rsidRPr="00684BB1">
              <w:rPr>
                <w:rFonts w:asciiTheme="majorHAnsi" w:eastAsia="Times New Roman" w:hAnsiTheme="majorHAnsi"/>
                <w:color w:val="A31515"/>
                <w:sz w:val="20"/>
                <w:szCs w:val="20"/>
              </w:rPr>
              <w:t xml:space="preserve"> </w:t>
            </w:r>
            <w:proofErr w:type="spellStart"/>
            <w:r w:rsidR="00974EA0" w:rsidRPr="00684BB1">
              <w:rPr>
                <w:rFonts w:asciiTheme="majorHAnsi" w:eastAsia="Times New Roman" w:hAnsiTheme="majorHAnsi"/>
                <w:color w:val="A31515"/>
                <w:sz w:val="20"/>
                <w:szCs w:val="20"/>
              </w:rPr>
              <w:t>success</w:t>
            </w:r>
            <w:proofErr w:type="spellEnd"/>
            <w:r w:rsidRPr="00684BB1">
              <w:rPr>
                <w:rFonts w:asciiTheme="majorHAnsi" w:eastAsia="Times New Roman" w:hAnsiTheme="majorHAnsi"/>
                <w:color w:val="A31515"/>
                <w:sz w:val="20"/>
                <w:szCs w:val="20"/>
              </w:rPr>
              <w:t>"</w:t>
            </w:r>
          </w:p>
          <w:p w14:paraId="6707CAB9" w14:textId="77777777" w:rsidR="00D64352" w:rsidRPr="00684BB1" w:rsidRDefault="00D64352" w:rsidP="00D1051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EA4D400" w14:textId="77777777" w:rsidR="00D64352" w:rsidRPr="00684BB1" w:rsidRDefault="00D64352" w:rsidP="004C78A0">
            <w:pPr>
              <w:rPr>
                <w:rFonts w:asciiTheme="majorHAnsi" w:hAnsiTheme="majorHAnsi"/>
                <w:sz w:val="20"/>
                <w:szCs w:val="20"/>
              </w:rPr>
            </w:pPr>
          </w:p>
          <w:p w14:paraId="4465EDF3" w14:textId="77777777" w:rsidR="0028287E" w:rsidRPr="00684BB1" w:rsidRDefault="0028287E" w:rsidP="0028287E">
            <w:pPr>
              <w:rPr>
                <w:rFonts w:asciiTheme="majorHAnsi" w:hAnsiTheme="majorHAnsi"/>
                <w:b/>
                <w:sz w:val="20"/>
                <w:szCs w:val="20"/>
              </w:rPr>
            </w:pPr>
            <w:r w:rsidRPr="00684BB1">
              <w:rPr>
                <w:rFonts w:asciiTheme="majorHAnsi" w:hAnsiTheme="majorHAnsi"/>
                <w:b/>
                <w:sz w:val="20"/>
                <w:szCs w:val="20"/>
              </w:rPr>
              <w:t xml:space="preserve">Incorrecto: </w:t>
            </w:r>
          </w:p>
          <w:p w14:paraId="15665720" w14:textId="77777777" w:rsidR="0028287E" w:rsidRPr="00684BB1" w:rsidRDefault="0028287E" w:rsidP="0028287E">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122923EB" w14:textId="77777777" w:rsidR="0028287E" w:rsidRPr="00684BB1" w:rsidRDefault="0028287E" w:rsidP="0028287E">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F53B82D" w14:textId="77777777" w:rsidR="0028287E" w:rsidRPr="00684BB1" w:rsidRDefault="0028287E" w:rsidP="00D1051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9CD6CF7" w14:textId="77777777" w:rsidR="0028287E" w:rsidRPr="00684BB1" w:rsidRDefault="0028287E" w:rsidP="00D1051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38DA18AC" w14:textId="77777777" w:rsidR="0028287E" w:rsidRPr="00684BB1" w:rsidRDefault="0028287E" w:rsidP="00D1051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908B6C9" w14:textId="77777777" w:rsidR="00903589" w:rsidRPr="00684BB1" w:rsidRDefault="00903589" w:rsidP="0028287E">
            <w:pPr>
              <w:shd w:val="clear" w:color="auto" w:fill="FFFFFF"/>
              <w:spacing w:line="360" w:lineRule="atLeast"/>
              <w:rPr>
                <w:rFonts w:asciiTheme="majorHAnsi" w:eastAsia="Times New Roman" w:hAnsiTheme="majorHAnsi"/>
                <w:color w:val="000000"/>
                <w:sz w:val="20"/>
                <w:szCs w:val="20"/>
              </w:rPr>
            </w:pPr>
          </w:p>
          <w:p w14:paraId="59C6537E" w14:textId="77777777" w:rsidR="00903589" w:rsidRPr="00684BB1" w:rsidRDefault="00903589" w:rsidP="00903589">
            <w:pPr>
              <w:rPr>
                <w:rFonts w:asciiTheme="majorHAnsi" w:hAnsiTheme="majorHAnsi"/>
                <w:b/>
                <w:sz w:val="20"/>
                <w:szCs w:val="20"/>
              </w:rPr>
            </w:pPr>
            <w:r w:rsidRPr="00684BB1">
              <w:rPr>
                <w:rFonts w:asciiTheme="majorHAnsi" w:hAnsiTheme="majorHAnsi"/>
                <w:b/>
                <w:sz w:val="20"/>
                <w:szCs w:val="20"/>
              </w:rPr>
              <w:t xml:space="preserve">No autorizado: </w:t>
            </w:r>
          </w:p>
          <w:p w14:paraId="287DDDAB"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7FADBB3D"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6F5165C" w14:textId="77777777" w:rsidR="00903589" w:rsidRPr="00684BB1" w:rsidRDefault="00903589" w:rsidP="00D60F1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367A35C" w14:textId="77777777" w:rsidR="00903589" w:rsidRPr="00684BB1" w:rsidRDefault="00903589" w:rsidP="00D60F1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30F916EA" w14:textId="0D5F5C33" w:rsidR="0028287E" w:rsidRPr="00684BB1" w:rsidRDefault="00903589" w:rsidP="00D60F1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3DBDA5D1" w14:textId="77777777" w:rsidR="0088606B" w:rsidRPr="00684BB1" w:rsidRDefault="0088606B" w:rsidP="005A5625">
      <w:pPr>
        <w:rPr>
          <w:rFonts w:asciiTheme="majorHAnsi" w:hAnsiTheme="majorHAnsi"/>
          <w:sz w:val="20"/>
          <w:szCs w:val="20"/>
        </w:rPr>
      </w:pPr>
    </w:p>
    <w:p w14:paraId="2F8F09CF" w14:textId="77777777" w:rsidR="0088606B" w:rsidRPr="00684BB1" w:rsidRDefault="0088606B"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2C4937" w:rsidRPr="00684BB1" w14:paraId="4068A405" w14:textId="77777777" w:rsidTr="004C78A0">
        <w:tc>
          <w:tcPr>
            <w:tcW w:w="2379" w:type="dxa"/>
          </w:tcPr>
          <w:p w14:paraId="0F332611"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3848155F" w14:textId="4166C217" w:rsidR="002C4937" w:rsidRPr="00684BB1" w:rsidRDefault="00E00FE4" w:rsidP="004C78A0">
            <w:pPr>
              <w:rPr>
                <w:rFonts w:asciiTheme="majorHAnsi" w:hAnsiTheme="majorHAnsi"/>
                <w:sz w:val="20"/>
                <w:szCs w:val="20"/>
              </w:rPr>
            </w:pPr>
            <w:r w:rsidRPr="00684BB1">
              <w:rPr>
                <w:rFonts w:asciiTheme="majorHAnsi" w:hAnsiTheme="majorHAnsi"/>
                <w:sz w:val="20"/>
                <w:szCs w:val="20"/>
              </w:rPr>
              <w:t>Actualizar</w:t>
            </w:r>
            <w:r w:rsidR="002C4937" w:rsidRPr="00684BB1">
              <w:rPr>
                <w:rFonts w:asciiTheme="majorHAnsi" w:hAnsiTheme="majorHAnsi"/>
                <w:sz w:val="20"/>
                <w:szCs w:val="20"/>
              </w:rPr>
              <w:t xml:space="preserve"> una </w:t>
            </w:r>
            <w:r w:rsidR="00B550A5" w:rsidRPr="00684BB1">
              <w:rPr>
                <w:rFonts w:asciiTheme="majorHAnsi" w:hAnsiTheme="majorHAnsi"/>
                <w:sz w:val="20"/>
                <w:szCs w:val="20"/>
              </w:rPr>
              <w:t>región</w:t>
            </w:r>
          </w:p>
        </w:tc>
      </w:tr>
      <w:tr w:rsidR="002C4937" w:rsidRPr="00684BB1" w14:paraId="6BBC4C0B" w14:textId="77777777" w:rsidTr="004C78A0">
        <w:tc>
          <w:tcPr>
            <w:tcW w:w="2379" w:type="dxa"/>
          </w:tcPr>
          <w:p w14:paraId="09692ABD"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22993CC0" w14:textId="331903BA" w:rsidR="002C4937" w:rsidRPr="00684BB1" w:rsidRDefault="00A86AEF" w:rsidP="004C78A0">
            <w:pPr>
              <w:rPr>
                <w:rFonts w:asciiTheme="majorHAnsi" w:hAnsiTheme="majorHAnsi"/>
                <w:sz w:val="20"/>
                <w:szCs w:val="20"/>
              </w:rPr>
            </w:pPr>
            <w:r w:rsidRPr="00684BB1">
              <w:rPr>
                <w:rFonts w:asciiTheme="majorHAnsi" w:hAnsiTheme="majorHAnsi"/>
                <w:sz w:val="20"/>
                <w:szCs w:val="20"/>
              </w:rPr>
              <w:t>/</w:t>
            </w:r>
            <w:r w:rsidR="004D2E0D" w:rsidRPr="00684BB1">
              <w:rPr>
                <w:rFonts w:asciiTheme="majorHAnsi" w:hAnsiTheme="majorHAnsi"/>
                <w:sz w:val="20"/>
                <w:szCs w:val="20"/>
              </w:rPr>
              <w:t>regiones</w:t>
            </w:r>
            <w:r w:rsidR="00BA114A" w:rsidRPr="00684BB1">
              <w:rPr>
                <w:rFonts w:asciiTheme="majorHAnsi" w:hAnsiTheme="majorHAnsi"/>
                <w:sz w:val="20"/>
                <w:szCs w:val="20"/>
              </w:rPr>
              <w:t>/{id}</w:t>
            </w:r>
            <w:r w:rsidR="002C4937" w:rsidRPr="00684BB1">
              <w:rPr>
                <w:rFonts w:asciiTheme="majorHAnsi" w:hAnsiTheme="majorHAnsi" w:cs="Arial"/>
                <w:i/>
                <w:color w:val="000000" w:themeColor="text1"/>
                <w:sz w:val="20"/>
                <w:szCs w:val="20"/>
                <w:lang w:val="es-CO"/>
              </w:rPr>
              <w:t>?token={AUTHORIZATION_TOKEN}</w:t>
            </w:r>
          </w:p>
        </w:tc>
      </w:tr>
      <w:tr w:rsidR="002C4937" w:rsidRPr="00684BB1" w14:paraId="79E1480D" w14:textId="77777777" w:rsidTr="004C78A0">
        <w:tc>
          <w:tcPr>
            <w:tcW w:w="2379" w:type="dxa"/>
          </w:tcPr>
          <w:p w14:paraId="31BE27FA"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67105D89" w14:textId="4F55C7AA" w:rsidR="002C4937" w:rsidRPr="00684BB1" w:rsidRDefault="002C4937" w:rsidP="00AA72AE">
            <w:pPr>
              <w:rPr>
                <w:rFonts w:asciiTheme="majorHAnsi" w:hAnsiTheme="majorHAnsi"/>
                <w:sz w:val="20"/>
                <w:szCs w:val="20"/>
              </w:rPr>
            </w:pPr>
            <w:r w:rsidRPr="00684BB1">
              <w:rPr>
                <w:rFonts w:asciiTheme="majorHAnsi" w:hAnsiTheme="majorHAnsi"/>
                <w:sz w:val="20"/>
                <w:szCs w:val="20"/>
              </w:rPr>
              <w:t xml:space="preserve">El administrador </w:t>
            </w:r>
            <w:r w:rsidR="00AA72AE" w:rsidRPr="00684BB1">
              <w:rPr>
                <w:rFonts w:asciiTheme="majorHAnsi" w:hAnsiTheme="majorHAnsi"/>
                <w:sz w:val="20"/>
                <w:szCs w:val="20"/>
              </w:rPr>
              <w:t>modifica una</w:t>
            </w:r>
            <w:r w:rsidRPr="00684BB1">
              <w:rPr>
                <w:rFonts w:asciiTheme="majorHAnsi" w:hAnsiTheme="majorHAnsi"/>
                <w:sz w:val="20"/>
                <w:szCs w:val="20"/>
              </w:rPr>
              <w:t xml:space="preserve"> </w:t>
            </w:r>
            <w:r w:rsidR="00B550A5" w:rsidRPr="00684BB1">
              <w:rPr>
                <w:rFonts w:asciiTheme="majorHAnsi" w:hAnsiTheme="majorHAnsi"/>
                <w:sz w:val="20"/>
                <w:szCs w:val="20"/>
              </w:rPr>
              <w:t>región</w:t>
            </w:r>
            <w:r w:rsidR="00AA72AE" w:rsidRPr="00684BB1">
              <w:rPr>
                <w:rFonts w:asciiTheme="majorHAnsi" w:hAnsiTheme="majorHAnsi"/>
                <w:sz w:val="20"/>
                <w:szCs w:val="20"/>
              </w:rPr>
              <w:t xml:space="preserve"> existente</w:t>
            </w:r>
            <w:r w:rsidRPr="00684BB1">
              <w:rPr>
                <w:rFonts w:asciiTheme="majorHAnsi" w:hAnsiTheme="majorHAnsi"/>
                <w:sz w:val="20"/>
                <w:szCs w:val="20"/>
              </w:rPr>
              <w:t>.  </w:t>
            </w:r>
          </w:p>
        </w:tc>
      </w:tr>
      <w:tr w:rsidR="002C4937" w:rsidRPr="00684BB1" w14:paraId="1F9AF035" w14:textId="77777777" w:rsidTr="004C78A0">
        <w:tc>
          <w:tcPr>
            <w:tcW w:w="2379" w:type="dxa"/>
          </w:tcPr>
          <w:p w14:paraId="52962185"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6490BC76" w14:textId="6B768196" w:rsidR="002C4937" w:rsidRPr="00684BB1" w:rsidRDefault="002C4937" w:rsidP="004C78A0">
            <w:pPr>
              <w:rPr>
                <w:rFonts w:asciiTheme="majorHAnsi" w:hAnsiTheme="majorHAnsi"/>
                <w:sz w:val="20"/>
                <w:szCs w:val="20"/>
              </w:rPr>
            </w:pPr>
            <w:r w:rsidRPr="00684BB1">
              <w:rPr>
                <w:rFonts w:asciiTheme="majorHAnsi" w:hAnsiTheme="majorHAnsi"/>
                <w:sz w:val="20"/>
                <w:szCs w:val="20"/>
              </w:rPr>
              <w:t>P</w:t>
            </w:r>
            <w:r w:rsidR="00C5543D" w:rsidRPr="00684BB1">
              <w:rPr>
                <w:rFonts w:asciiTheme="majorHAnsi" w:hAnsiTheme="majorHAnsi"/>
                <w:sz w:val="20"/>
                <w:szCs w:val="20"/>
              </w:rPr>
              <w:t>UT/PATCH</w:t>
            </w:r>
          </w:p>
        </w:tc>
      </w:tr>
      <w:tr w:rsidR="002C4937" w:rsidRPr="00684BB1" w14:paraId="71F6C58C" w14:textId="77777777" w:rsidTr="004C78A0">
        <w:tc>
          <w:tcPr>
            <w:tcW w:w="2379" w:type="dxa"/>
          </w:tcPr>
          <w:p w14:paraId="15FDE5F7" w14:textId="77777777" w:rsidR="002C4937" w:rsidRPr="00684BB1" w:rsidRDefault="002C4937"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486BFDDC" w14:textId="77777777" w:rsidR="002C4937" w:rsidRPr="00684BB1" w:rsidRDefault="002C4937" w:rsidP="004C78A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2C4937" w:rsidRPr="00684BB1" w14:paraId="3F931659" w14:textId="77777777" w:rsidTr="004C78A0">
        <w:tc>
          <w:tcPr>
            <w:tcW w:w="2379" w:type="dxa"/>
          </w:tcPr>
          <w:p w14:paraId="230589E4"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2687B763" w14:textId="77777777" w:rsidR="002C4937" w:rsidRPr="00684BB1" w:rsidRDefault="002C4937" w:rsidP="004C78A0">
            <w:pPr>
              <w:rPr>
                <w:rFonts w:asciiTheme="majorHAnsi" w:hAnsiTheme="majorHAnsi"/>
                <w:sz w:val="20"/>
                <w:szCs w:val="20"/>
              </w:rPr>
            </w:pPr>
            <w:r w:rsidRPr="00684BB1">
              <w:rPr>
                <w:rFonts w:asciiTheme="majorHAnsi" w:hAnsiTheme="majorHAnsi"/>
                <w:sz w:val="20"/>
                <w:szCs w:val="20"/>
              </w:rPr>
              <w:t>administrador</w:t>
            </w:r>
          </w:p>
        </w:tc>
      </w:tr>
      <w:tr w:rsidR="002C4937" w:rsidRPr="00684BB1" w14:paraId="310DAE3B" w14:textId="77777777" w:rsidTr="004C78A0">
        <w:tc>
          <w:tcPr>
            <w:tcW w:w="2379" w:type="dxa"/>
          </w:tcPr>
          <w:p w14:paraId="08CD35D1" w14:textId="77777777" w:rsidR="002C4937" w:rsidRPr="00684BB1" w:rsidRDefault="002C4937" w:rsidP="004C78A0">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43965277" w14:textId="77777777" w:rsidR="002C4937" w:rsidRPr="00684BB1" w:rsidRDefault="002C4937" w:rsidP="005745C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8E67A44" w14:textId="5C5FA607" w:rsidR="002C4937" w:rsidRPr="00684BB1" w:rsidRDefault="005745C4" w:rsidP="005745C4">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2C4937" w:rsidRPr="00684BB1">
              <w:rPr>
                <w:rFonts w:asciiTheme="majorHAnsi" w:eastAsia="Times New Roman" w:hAnsiTheme="majorHAnsi"/>
                <w:color w:val="0451A5"/>
                <w:sz w:val="20"/>
                <w:szCs w:val="20"/>
              </w:rPr>
              <w:t>"</w:t>
            </w:r>
            <w:proofErr w:type="spellStart"/>
            <w:r w:rsidR="002C4937" w:rsidRPr="00684BB1">
              <w:rPr>
                <w:rFonts w:asciiTheme="majorHAnsi" w:eastAsia="Times New Roman" w:hAnsiTheme="majorHAnsi"/>
                <w:color w:val="0451A5"/>
                <w:sz w:val="20"/>
                <w:szCs w:val="20"/>
              </w:rPr>
              <w:t>name</w:t>
            </w:r>
            <w:proofErr w:type="spellEnd"/>
            <w:r w:rsidR="002C4937" w:rsidRPr="00684BB1">
              <w:rPr>
                <w:rFonts w:asciiTheme="majorHAnsi" w:eastAsia="Times New Roman" w:hAnsiTheme="majorHAnsi"/>
                <w:color w:val="0451A5"/>
                <w:sz w:val="20"/>
                <w:szCs w:val="20"/>
              </w:rPr>
              <w:t>"</w:t>
            </w:r>
            <w:r w:rsidR="002C4937" w:rsidRPr="00684BB1">
              <w:rPr>
                <w:rFonts w:asciiTheme="majorHAnsi" w:eastAsia="Times New Roman" w:hAnsiTheme="majorHAnsi"/>
                <w:color w:val="000000"/>
                <w:sz w:val="20"/>
                <w:szCs w:val="20"/>
              </w:rPr>
              <w:t xml:space="preserve">: </w:t>
            </w:r>
            <w:r w:rsidR="002C4937" w:rsidRPr="00684BB1">
              <w:rPr>
                <w:rFonts w:asciiTheme="majorHAnsi" w:eastAsia="Times New Roman" w:hAnsiTheme="majorHAnsi"/>
                <w:color w:val="A31515"/>
                <w:sz w:val="20"/>
                <w:szCs w:val="20"/>
              </w:rPr>
              <w:t>"</w:t>
            </w:r>
            <w:proofErr w:type="spellStart"/>
            <w:r w:rsidR="002C4937" w:rsidRPr="00684BB1">
              <w:rPr>
                <w:rFonts w:asciiTheme="majorHAnsi" w:eastAsia="Times New Roman" w:hAnsiTheme="majorHAnsi"/>
                <w:color w:val="A31515"/>
                <w:sz w:val="20"/>
                <w:szCs w:val="20"/>
              </w:rPr>
              <w:t>lorem</w:t>
            </w:r>
            <w:proofErr w:type="spellEnd"/>
            <w:r w:rsidR="002C4937" w:rsidRPr="00684BB1">
              <w:rPr>
                <w:rFonts w:asciiTheme="majorHAnsi" w:eastAsia="Times New Roman" w:hAnsiTheme="majorHAnsi"/>
                <w:color w:val="A31515"/>
                <w:sz w:val="20"/>
                <w:szCs w:val="20"/>
              </w:rPr>
              <w:t>",</w:t>
            </w:r>
          </w:p>
          <w:p w14:paraId="3CED7724" w14:textId="7549E607" w:rsidR="002C4937" w:rsidRPr="00684BB1" w:rsidRDefault="005745C4" w:rsidP="005745C4">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2C4937" w:rsidRPr="00684BB1">
              <w:rPr>
                <w:rFonts w:asciiTheme="majorHAnsi" w:eastAsia="Times New Roman" w:hAnsiTheme="majorHAnsi"/>
                <w:color w:val="0451A5"/>
                <w:sz w:val="20"/>
                <w:szCs w:val="20"/>
              </w:rPr>
              <w:t>"</w:t>
            </w:r>
            <w:proofErr w:type="spellStart"/>
            <w:r w:rsidR="002C4937" w:rsidRPr="00684BB1">
              <w:rPr>
                <w:rFonts w:asciiTheme="majorHAnsi" w:eastAsia="Times New Roman" w:hAnsiTheme="majorHAnsi"/>
                <w:color w:val="0451A5"/>
                <w:sz w:val="20"/>
                <w:szCs w:val="20"/>
              </w:rPr>
              <w:t>description</w:t>
            </w:r>
            <w:proofErr w:type="spellEnd"/>
            <w:r w:rsidR="002C4937" w:rsidRPr="00684BB1">
              <w:rPr>
                <w:rFonts w:asciiTheme="majorHAnsi" w:eastAsia="Times New Roman" w:hAnsiTheme="majorHAnsi"/>
                <w:color w:val="0451A5"/>
                <w:sz w:val="20"/>
                <w:szCs w:val="20"/>
              </w:rPr>
              <w:t>"</w:t>
            </w:r>
            <w:r w:rsidR="002C4937"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ipsum</w:t>
            </w:r>
            <w:proofErr w:type="spellEnd"/>
            <w:r w:rsidRPr="00684BB1">
              <w:rPr>
                <w:rFonts w:asciiTheme="majorHAnsi" w:eastAsia="Times New Roman" w:hAnsiTheme="majorHAnsi"/>
                <w:color w:val="A31515"/>
                <w:sz w:val="20"/>
                <w:szCs w:val="20"/>
              </w:rPr>
              <w:t xml:space="preserve"> …"</w:t>
            </w:r>
          </w:p>
          <w:p w14:paraId="17E46BF1" w14:textId="5A35C8A7" w:rsidR="002C4937" w:rsidRPr="00684BB1" w:rsidRDefault="002C4937" w:rsidP="005745C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2C4937" w:rsidRPr="00684BB1" w14:paraId="2C657D05" w14:textId="77777777" w:rsidTr="004C78A0">
        <w:trPr>
          <w:trHeight w:val="80"/>
        </w:trPr>
        <w:tc>
          <w:tcPr>
            <w:tcW w:w="2379" w:type="dxa"/>
          </w:tcPr>
          <w:p w14:paraId="74E1D151"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1627FFFF"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Correcto:</w:t>
            </w:r>
          </w:p>
          <w:p w14:paraId="17949EF3"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201</w:t>
            </w:r>
          </w:p>
          <w:p w14:paraId="3BA2846E"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4BF339F" w14:textId="77777777" w:rsidR="002C4937" w:rsidRPr="00684BB1" w:rsidRDefault="002C4937" w:rsidP="005A4E9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62C356E" w14:textId="1F5AF61B" w:rsidR="002C4937" w:rsidRPr="00684BB1" w:rsidRDefault="002C4937" w:rsidP="005A4E97">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004E05DC" w:rsidRPr="00684BB1">
              <w:rPr>
                <w:rFonts w:asciiTheme="majorHAnsi" w:eastAsia="Times New Roman" w:hAnsiTheme="majorHAnsi"/>
                <w:color w:val="A31515"/>
                <w:sz w:val="20"/>
                <w:szCs w:val="20"/>
              </w:rPr>
              <w:t>upda</w:t>
            </w:r>
            <w:r w:rsidRPr="00684BB1">
              <w:rPr>
                <w:rFonts w:asciiTheme="majorHAnsi" w:eastAsia="Times New Roman" w:hAnsiTheme="majorHAnsi"/>
                <w:color w:val="A31515"/>
                <w:sz w:val="20"/>
                <w:szCs w:val="20"/>
              </w:rPr>
              <w:t>ted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success</w:t>
            </w:r>
            <w:proofErr w:type="spellEnd"/>
            <w:r w:rsidRPr="00684BB1">
              <w:rPr>
                <w:rFonts w:asciiTheme="majorHAnsi" w:eastAsia="Times New Roman" w:hAnsiTheme="majorHAnsi"/>
                <w:color w:val="A31515"/>
                <w:sz w:val="20"/>
                <w:szCs w:val="20"/>
              </w:rPr>
              <w:t>"</w:t>
            </w:r>
          </w:p>
          <w:p w14:paraId="390A6832" w14:textId="77777777" w:rsidR="002C4937" w:rsidRPr="00684BB1" w:rsidRDefault="002C4937" w:rsidP="005A4E9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F4C1895" w14:textId="77777777" w:rsidR="002C4937" w:rsidRPr="00684BB1" w:rsidRDefault="002C4937" w:rsidP="004C78A0">
            <w:pPr>
              <w:rPr>
                <w:rFonts w:asciiTheme="majorHAnsi" w:hAnsiTheme="majorHAnsi"/>
                <w:sz w:val="20"/>
                <w:szCs w:val="20"/>
              </w:rPr>
            </w:pPr>
          </w:p>
          <w:p w14:paraId="055804D8"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lastRenderedPageBreak/>
              <w:t xml:space="preserve">Incorrecto: </w:t>
            </w:r>
          </w:p>
          <w:p w14:paraId="1CBE777C"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51FA9F8C"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6C78CFD" w14:textId="77777777" w:rsidR="002C4937" w:rsidRPr="00684BB1" w:rsidRDefault="002C4937" w:rsidP="00A4449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0787232" w14:textId="77777777" w:rsidR="002C4937" w:rsidRPr="00684BB1" w:rsidRDefault="002C4937" w:rsidP="00A4449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27C1A90E" w14:textId="77777777" w:rsidR="002C4937" w:rsidRPr="00684BB1" w:rsidRDefault="002C4937" w:rsidP="00A4449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B7F3D1A" w14:textId="77777777" w:rsidR="002C4937" w:rsidRPr="00684BB1" w:rsidRDefault="002C4937" w:rsidP="004C78A0">
            <w:pPr>
              <w:shd w:val="clear" w:color="auto" w:fill="FFFFFF"/>
              <w:spacing w:line="360" w:lineRule="atLeast"/>
              <w:rPr>
                <w:rFonts w:asciiTheme="majorHAnsi" w:eastAsia="Times New Roman" w:hAnsiTheme="majorHAnsi"/>
                <w:color w:val="000000"/>
                <w:sz w:val="20"/>
                <w:szCs w:val="20"/>
              </w:rPr>
            </w:pPr>
          </w:p>
          <w:p w14:paraId="6B57EA91"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 xml:space="preserve">No autorizado: </w:t>
            </w:r>
          </w:p>
          <w:p w14:paraId="26CEB636"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63310111"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A02E601" w14:textId="77777777" w:rsidR="002C4937" w:rsidRPr="00684BB1" w:rsidRDefault="002C4937" w:rsidP="002E2FE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C3EA5BC" w14:textId="77777777" w:rsidR="002C4937" w:rsidRPr="00684BB1" w:rsidRDefault="002C4937" w:rsidP="002E2FE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22F50249" w14:textId="75AB7E2F" w:rsidR="002C4937" w:rsidRPr="00684BB1" w:rsidRDefault="002C4937" w:rsidP="009070E3">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54388315" w14:textId="77777777" w:rsidR="00D64352" w:rsidRPr="00684BB1" w:rsidRDefault="00D64352" w:rsidP="005A5625">
      <w:pPr>
        <w:rPr>
          <w:rFonts w:asciiTheme="majorHAnsi" w:hAnsiTheme="majorHAnsi"/>
          <w:sz w:val="20"/>
          <w:szCs w:val="20"/>
        </w:rPr>
      </w:pPr>
    </w:p>
    <w:p w14:paraId="6530D36D" w14:textId="628D7DFD"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4.     </w:t>
      </w:r>
      <w:r w:rsidR="00300294" w:rsidRPr="00684BB1">
        <w:rPr>
          <w:rFonts w:asciiTheme="majorHAnsi" w:hAnsiTheme="majorHAnsi"/>
          <w:b/>
          <w:sz w:val="20"/>
          <w:szCs w:val="20"/>
        </w:rPr>
        <w:t>Platos</w:t>
      </w:r>
      <w:r w:rsidRPr="00684BB1">
        <w:rPr>
          <w:rFonts w:asciiTheme="majorHAnsi" w:hAnsiTheme="majorHAnsi"/>
          <w:b/>
          <w:sz w:val="20"/>
          <w:szCs w:val="20"/>
        </w:rPr>
        <w:t>:</w:t>
      </w:r>
    </w:p>
    <w:p w14:paraId="7BDEC34F" w14:textId="6BAA0002" w:rsidR="005A5625" w:rsidRPr="00684BB1" w:rsidRDefault="005A5625" w:rsidP="00594224">
      <w:pPr>
        <w:pStyle w:val="Prrafodelista"/>
        <w:ind w:left="2148"/>
        <w:contextualSpacing/>
        <w:rPr>
          <w:rFonts w:asciiTheme="majorHAnsi" w:hAnsiTheme="majorHAnsi"/>
          <w:color w:val="auto"/>
          <w:sz w:val="20"/>
          <w:szCs w:val="20"/>
          <w:lang w:val="es-ES_tradnl"/>
        </w:rPr>
      </w:pPr>
    </w:p>
    <w:tbl>
      <w:tblPr>
        <w:tblStyle w:val="Tablaconcuadrcula"/>
        <w:tblW w:w="0" w:type="auto"/>
        <w:tblLook w:val="04A0" w:firstRow="1" w:lastRow="0" w:firstColumn="1" w:lastColumn="0" w:noHBand="0" w:noVBand="1"/>
      </w:tblPr>
      <w:tblGrid>
        <w:gridCol w:w="2379"/>
        <w:gridCol w:w="6117"/>
      </w:tblGrid>
      <w:tr w:rsidR="000E2289" w:rsidRPr="00684BB1" w14:paraId="4BEEA186" w14:textId="77777777" w:rsidTr="004C78A0">
        <w:tc>
          <w:tcPr>
            <w:tcW w:w="2379" w:type="dxa"/>
          </w:tcPr>
          <w:p w14:paraId="1FD4CF82"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42297808" w14:textId="7AE5FF3E" w:rsidR="000E2289" w:rsidRPr="00684BB1" w:rsidRDefault="000E2289" w:rsidP="00502C01">
            <w:pPr>
              <w:rPr>
                <w:rFonts w:asciiTheme="majorHAnsi" w:hAnsiTheme="majorHAnsi"/>
                <w:sz w:val="20"/>
                <w:szCs w:val="20"/>
              </w:rPr>
            </w:pPr>
            <w:r w:rsidRPr="00684BB1">
              <w:rPr>
                <w:rFonts w:asciiTheme="majorHAnsi" w:hAnsiTheme="majorHAnsi"/>
                <w:sz w:val="20"/>
                <w:szCs w:val="20"/>
              </w:rPr>
              <w:t xml:space="preserve">Listar </w:t>
            </w:r>
            <w:r w:rsidR="00502C01" w:rsidRPr="00684BB1">
              <w:rPr>
                <w:rFonts w:asciiTheme="majorHAnsi" w:hAnsiTheme="majorHAnsi"/>
                <w:sz w:val="20"/>
                <w:szCs w:val="20"/>
              </w:rPr>
              <w:t xml:space="preserve">todos los </w:t>
            </w:r>
            <w:r w:rsidR="00300294" w:rsidRPr="00684BB1">
              <w:rPr>
                <w:rFonts w:asciiTheme="majorHAnsi" w:hAnsiTheme="majorHAnsi"/>
                <w:sz w:val="20"/>
                <w:szCs w:val="20"/>
              </w:rPr>
              <w:t>platos</w:t>
            </w:r>
          </w:p>
        </w:tc>
      </w:tr>
      <w:tr w:rsidR="000E2289" w:rsidRPr="00684BB1" w14:paraId="7227329C" w14:textId="77777777" w:rsidTr="004C78A0">
        <w:tc>
          <w:tcPr>
            <w:tcW w:w="2379" w:type="dxa"/>
          </w:tcPr>
          <w:p w14:paraId="1CB76A9F"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4382208A" w14:textId="61B0C0F9" w:rsidR="000E2289" w:rsidRPr="00684BB1" w:rsidRDefault="00A86AEF" w:rsidP="00F13877">
            <w:pPr>
              <w:rPr>
                <w:rFonts w:asciiTheme="majorHAnsi" w:hAnsiTheme="majorHAnsi"/>
                <w:sz w:val="20"/>
                <w:szCs w:val="20"/>
              </w:rPr>
            </w:pPr>
            <w:r w:rsidRPr="00684BB1">
              <w:rPr>
                <w:rFonts w:asciiTheme="majorHAnsi" w:hAnsiTheme="majorHAnsi"/>
                <w:sz w:val="20"/>
                <w:szCs w:val="20"/>
              </w:rPr>
              <w:t>/</w:t>
            </w:r>
            <w:r w:rsidR="00300294" w:rsidRPr="00684BB1">
              <w:rPr>
                <w:rFonts w:asciiTheme="majorHAnsi" w:hAnsiTheme="majorHAnsi"/>
                <w:sz w:val="20"/>
                <w:szCs w:val="20"/>
              </w:rPr>
              <w:t>platos</w:t>
            </w:r>
            <w:r w:rsidR="000E2289" w:rsidRPr="00684BB1">
              <w:rPr>
                <w:rFonts w:asciiTheme="majorHAnsi" w:hAnsiTheme="majorHAnsi" w:cs="Arial"/>
                <w:i/>
                <w:color w:val="000000" w:themeColor="text1"/>
                <w:sz w:val="20"/>
                <w:szCs w:val="20"/>
                <w:lang w:val="es-CO"/>
              </w:rPr>
              <w:t>?token={AUTHORIZATION_TOKEN}</w:t>
            </w:r>
          </w:p>
        </w:tc>
      </w:tr>
      <w:tr w:rsidR="000E2289" w:rsidRPr="00684BB1" w14:paraId="14389662" w14:textId="77777777" w:rsidTr="004C78A0">
        <w:tc>
          <w:tcPr>
            <w:tcW w:w="2379" w:type="dxa"/>
          </w:tcPr>
          <w:p w14:paraId="64CD7AC3"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1ABB0842" w14:textId="4CC85952" w:rsidR="000E2289" w:rsidRPr="00684BB1" w:rsidRDefault="000E2289" w:rsidP="00D1422E">
            <w:pPr>
              <w:rPr>
                <w:rFonts w:asciiTheme="majorHAnsi" w:hAnsiTheme="majorHAnsi"/>
                <w:sz w:val="20"/>
                <w:szCs w:val="20"/>
              </w:rPr>
            </w:pPr>
            <w:r w:rsidRPr="00684BB1">
              <w:rPr>
                <w:rFonts w:asciiTheme="majorHAnsi" w:hAnsiTheme="majorHAnsi"/>
                <w:sz w:val="20"/>
                <w:szCs w:val="20"/>
              </w:rPr>
              <w:t xml:space="preserve">El usuario lista todos los </w:t>
            </w:r>
            <w:r w:rsidR="00300294" w:rsidRPr="00684BB1">
              <w:rPr>
                <w:rFonts w:asciiTheme="majorHAnsi" w:hAnsiTheme="majorHAnsi"/>
                <w:sz w:val="20"/>
                <w:szCs w:val="20"/>
              </w:rPr>
              <w:t>platos</w:t>
            </w:r>
            <w:r w:rsidRPr="00684BB1">
              <w:rPr>
                <w:rFonts w:asciiTheme="majorHAnsi" w:hAnsiTheme="majorHAnsi"/>
                <w:sz w:val="20"/>
                <w:szCs w:val="20"/>
              </w:rPr>
              <w:t xml:space="preserve"> registrados en la base de datos.</w:t>
            </w:r>
          </w:p>
        </w:tc>
      </w:tr>
      <w:tr w:rsidR="000E2289" w:rsidRPr="00684BB1" w14:paraId="4CAE36E9" w14:textId="77777777" w:rsidTr="004C78A0">
        <w:tc>
          <w:tcPr>
            <w:tcW w:w="2379" w:type="dxa"/>
          </w:tcPr>
          <w:p w14:paraId="59EDEF3D"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17FFD57F" w14:textId="77777777" w:rsidR="000E2289" w:rsidRPr="00684BB1" w:rsidRDefault="000E2289" w:rsidP="004C78A0">
            <w:pPr>
              <w:rPr>
                <w:rFonts w:asciiTheme="majorHAnsi" w:hAnsiTheme="majorHAnsi"/>
                <w:sz w:val="20"/>
                <w:szCs w:val="20"/>
              </w:rPr>
            </w:pPr>
            <w:r w:rsidRPr="00684BB1">
              <w:rPr>
                <w:rFonts w:asciiTheme="majorHAnsi" w:hAnsiTheme="majorHAnsi"/>
                <w:sz w:val="20"/>
                <w:szCs w:val="20"/>
              </w:rPr>
              <w:t>GET</w:t>
            </w:r>
          </w:p>
        </w:tc>
      </w:tr>
      <w:tr w:rsidR="000E2289" w:rsidRPr="00684BB1" w14:paraId="52F769D6" w14:textId="77777777" w:rsidTr="004C78A0">
        <w:tc>
          <w:tcPr>
            <w:tcW w:w="2379" w:type="dxa"/>
          </w:tcPr>
          <w:p w14:paraId="527D7750" w14:textId="77777777" w:rsidR="000E2289" w:rsidRPr="00684BB1" w:rsidRDefault="000E2289"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32571CC4" w14:textId="77777777" w:rsidR="000E2289" w:rsidRPr="00684BB1" w:rsidRDefault="000E2289" w:rsidP="004C78A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0E2289" w:rsidRPr="00684BB1" w14:paraId="5B17D9DE" w14:textId="77777777" w:rsidTr="004C78A0">
        <w:tc>
          <w:tcPr>
            <w:tcW w:w="2379" w:type="dxa"/>
          </w:tcPr>
          <w:p w14:paraId="78A42063"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4B7B7A83" w14:textId="77777777" w:rsidR="000E2289" w:rsidRPr="00684BB1" w:rsidRDefault="000E2289" w:rsidP="004C78A0">
            <w:pPr>
              <w:rPr>
                <w:rFonts w:asciiTheme="majorHAnsi" w:hAnsiTheme="majorHAnsi"/>
                <w:sz w:val="20"/>
                <w:szCs w:val="20"/>
              </w:rPr>
            </w:pPr>
            <w:r w:rsidRPr="00684BB1">
              <w:rPr>
                <w:rFonts w:asciiTheme="majorHAnsi" w:hAnsiTheme="majorHAnsi"/>
                <w:sz w:val="20"/>
                <w:szCs w:val="20"/>
              </w:rPr>
              <w:t>turista, administrador</w:t>
            </w:r>
          </w:p>
        </w:tc>
      </w:tr>
      <w:tr w:rsidR="000E2289" w:rsidRPr="00684BB1" w14:paraId="53483068" w14:textId="77777777" w:rsidTr="004C78A0">
        <w:tc>
          <w:tcPr>
            <w:tcW w:w="2379" w:type="dxa"/>
          </w:tcPr>
          <w:p w14:paraId="3D0DF12A" w14:textId="77777777" w:rsidR="000E2289" w:rsidRPr="00684BB1" w:rsidRDefault="000E2289" w:rsidP="003B1E91">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5AE9B817" w14:textId="77777777" w:rsidR="000E2289" w:rsidRPr="00684BB1" w:rsidRDefault="000E2289" w:rsidP="003B1E9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0E2289" w:rsidRPr="00684BB1" w14:paraId="1F3DAF3D" w14:textId="77777777" w:rsidTr="004C78A0">
        <w:trPr>
          <w:trHeight w:val="80"/>
        </w:trPr>
        <w:tc>
          <w:tcPr>
            <w:tcW w:w="2379" w:type="dxa"/>
          </w:tcPr>
          <w:p w14:paraId="1375EEC2"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2E554E50"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Correcto:</w:t>
            </w:r>
          </w:p>
          <w:p w14:paraId="19AA11A1" w14:textId="77777777" w:rsidR="000E2289" w:rsidRPr="00684BB1" w:rsidRDefault="000E2289"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200</w:t>
            </w:r>
          </w:p>
          <w:p w14:paraId="2C731AAA" w14:textId="77777777" w:rsidR="000E2289" w:rsidRPr="00684BB1" w:rsidRDefault="000E2289"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6D2C90B" w14:textId="77777777" w:rsidR="000E2289" w:rsidRPr="00684BB1" w:rsidRDefault="000E2289" w:rsidP="006F488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F778A4D" w14:textId="77777777" w:rsidR="000E2289" w:rsidRPr="00684BB1" w:rsidRDefault="000E2289" w:rsidP="006F4884">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5801ADF9" w14:textId="1520CC32" w:rsidR="000E2289" w:rsidRPr="00684BB1" w:rsidRDefault="006F4884" w:rsidP="006F4884">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0E2289" w:rsidRPr="00684BB1">
              <w:rPr>
                <w:rFonts w:asciiTheme="majorHAnsi" w:eastAsia="Times New Roman" w:hAnsiTheme="majorHAnsi"/>
                <w:color w:val="0451A5"/>
                <w:sz w:val="20"/>
                <w:szCs w:val="20"/>
              </w:rPr>
              <w:t>"</w:t>
            </w:r>
            <w:proofErr w:type="spellStart"/>
            <w:r w:rsidR="000E2289" w:rsidRPr="00684BB1">
              <w:rPr>
                <w:rFonts w:asciiTheme="majorHAnsi" w:eastAsia="Times New Roman" w:hAnsiTheme="majorHAnsi"/>
                <w:color w:val="0451A5"/>
                <w:sz w:val="20"/>
                <w:szCs w:val="20"/>
              </w:rPr>
              <w:t>description</w:t>
            </w:r>
            <w:proofErr w:type="spellEnd"/>
            <w:r w:rsidR="000E2289" w:rsidRPr="00684BB1">
              <w:rPr>
                <w:rFonts w:asciiTheme="majorHAnsi" w:eastAsia="Times New Roman" w:hAnsiTheme="majorHAnsi"/>
                <w:color w:val="0451A5"/>
                <w:sz w:val="20"/>
                <w:szCs w:val="20"/>
              </w:rPr>
              <w:t>"</w:t>
            </w:r>
            <w:r w:rsidR="000E2289" w:rsidRPr="00684BB1">
              <w:rPr>
                <w:rFonts w:asciiTheme="majorHAnsi" w:eastAsia="Times New Roman" w:hAnsiTheme="majorHAnsi"/>
                <w:color w:val="000000"/>
                <w:sz w:val="20"/>
                <w:szCs w:val="20"/>
              </w:rPr>
              <w:t xml:space="preserve">: </w:t>
            </w:r>
            <w:r w:rsidR="000E2289" w:rsidRPr="00684BB1">
              <w:rPr>
                <w:rFonts w:asciiTheme="majorHAnsi" w:eastAsia="Times New Roman" w:hAnsiTheme="majorHAnsi"/>
                <w:color w:val="A31515"/>
                <w:sz w:val="20"/>
                <w:szCs w:val="20"/>
              </w:rPr>
              <w:t>"</w:t>
            </w:r>
            <w:proofErr w:type="spellStart"/>
            <w:r w:rsidR="000E2289" w:rsidRPr="00684BB1">
              <w:rPr>
                <w:rFonts w:asciiTheme="majorHAnsi" w:eastAsia="Times New Roman" w:hAnsiTheme="majorHAnsi"/>
                <w:color w:val="A31515"/>
                <w:sz w:val="20"/>
                <w:szCs w:val="20"/>
              </w:rPr>
              <w:t>lorem</w:t>
            </w:r>
            <w:proofErr w:type="spellEnd"/>
            <w:r w:rsidR="000E2289" w:rsidRPr="00684BB1">
              <w:rPr>
                <w:rFonts w:asciiTheme="majorHAnsi" w:eastAsia="Times New Roman" w:hAnsiTheme="majorHAnsi"/>
                <w:color w:val="A31515"/>
                <w:sz w:val="20"/>
                <w:szCs w:val="20"/>
              </w:rPr>
              <w:t xml:space="preserve"> </w:t>
            </w:r>
            <w:proofErr w:type="spellStart"/>
            <w:r w:rsidR="000E2289" w:rsidRPr="00684BB1">
              <w:rPr>
                <w:rFonts w:asciiTheme="majorHAnsi" w:eastAsia="Times New Roman" w:hAnsiTheme="majorHAnsi"/>
                <w:color w:val="A31515"/>
                <w:sz w:val="20"/>
                <w:szCs w:val="20"/>
              </w:rPr>
              <w:t>ipsum</w:t>
            </w:r>
            <w:proofErr w:type="spellEnd"/>
            <w:r w:rsidR="000E2289" w:rsidRPr="00684BB1">
              <w:rPr>
                <w:rFonts w:asciiTheme="majorHAnsi" w:eastAsia="Times New Roman" w:hAnsiTheme="majorHAnsi"/>
                <w:color w:val="A31515"/>
                <w:sz w:val="20"/>
                <w:szCs w:val="20"/>
              </w:rPr>
              <w:t xml:space="preserve"> …",</w:t>
            </w:r>
          </w:p>
          <w:p w14:paraId="5C90964D" w14:textId="26466073" w:rsidR="00EA791B" w:rsidRPr="00684BB1" w:rsidRDefault="006F4884" w:rsidP="006F4884">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EA791B" w:rsidRPr="00684BB1">
              <w:rPr>
                <w:rFonts w:asciiTheme="majorHAnsi" w:eastAsia="Times New Roman" w:hAnsiTheme="majorHAnsi"/>
                <w:color w:val="0451A5"/>
                <w:sz w:val="20"/>
                <w:szCs w:val="20"/>
              </w:rPr>
              <w:t>"</w:t>
            </w:r>
            <w:proofErr w:type="spellStart"/>
            <w:r w:rsidR="00EA791B" w:rsidRPr="00684BB1">
              <w:rPr>
                <w:rFonts w:asciiTheme="majorHAnsi" w:eastAsia="Times New Roman" w:hAnsiTheme="majorHAnsi"/>
                <w:color w:val="0451A5"/>
                <w:sz w:val="20"/>
                <w:szCs w:val="20"/>
              </w:rPr>
              <w:t>image</w:t>
            </w:r>
            <w:proofErr w:type="spellEnd"/>
            <w:r w:rsidR="00EA791B" w:rsidRPr="00684BB1">
              <w:rPr>
                <w:rFonts w:asciiTheme="majorHAnsi" w:eastAsia="Times New Roman" w:hAnsiTheme="majorHAnsi"/>
                <w:color w:val="0451A5"/>
                <w:sz w:val="20"/>
                <w:szCs w:val="20"/>
              </w:rPr>
              <w:t>"</w:t>
            </w:r>
            <w:r w:rsidR="00EA791B" w:rsidRPr="00684BB1">
              <w:rPr>
                <w:rFonts w:asciiTheme="majorHAnsi" w:eastAsia="Times New Roman" w:hAnsiTheme="majorHAnsi"/>
                <w:color w:val="000000"/>
                <w:sz w:val="20"/>
                <w:szCs w:val="20"/>
              </w:rPr>
              <w:t xml:space="preserve">: </w:t>
            </w:r>
            <w:proofErr w:type="spellStart"/>
            <w:r w:rsidR="00EA791B" w:rsidRPr="00684BB1">
              <w:rPr>
                <w:rFonts w:asciiTheme="majorHAnsi" w:eastAsia="Times New Roman" w:hAnsiTheme="majorHAnsi"/>
                <w:color w:val="A31515"/>
                <w:sz w:val="20"/>
                <w:szCs w:val="20"/>
              </w:rPr>
              <w:t>url</w:t>
            </w:r>
            <w:proofErr w:type="spellEnd"/>
            <w:r w:rsidR="00EA791B" w:rsidRPr="00684BB1">
              <w:rPr>
                <w:rFonts w:asciiTheme="majorHAnsi" w:eastAsia="Times New Roman" w:hAnsiTheme="majorHAnsi"/>
                <w:color w:val="A31515"/>
                <w:sz w:val="20"/>
                <w:szCs w:val="20"/>
              </w:rPr>
              <w:t>,</w:t>
            </w:r>
          </w:p>
          <w:p w14:paraId="04E7D0D8" w14:textId="7F1F4C96" w:rsidR="000A240E" w:rsidRPr="00684BB1" w:rsidRDefault="006F4884" w:rsidP="006F488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451A5"/>
                <w:sz w:val="20"/>
                <w:szCs w:val="20"/>
              </w:rPr>
              <w:t xml:space="preserve">  </w:t>
            </w:r>
            <w:r w:rsidR="000A240E" w:rsidRPr="00684BB1">
              <w:rPr>
                <w:rFonts w:asciiTheme="majorHAnsi" w:eastAsia="Times New Roman" w:hAnsiTheme="majorHAnsi"/>
                <w:color w:val="0451A5"/>
                <w:sz w:val="20"/>
                <w:szCs w:val="20"/>
              </w:rPr>
              <w:t>"</w:t>
            </w:r>
            <w:proofErr w:type="spellStart"/>
            <w:r w:rsidR="00300294" w:rsidRPr="00684BB1">
              <w:rPr>
                <w:rFonts w:asciiTheme="majorHAnsi" w:eastAsia="Times New Roman" w:hAnsiTheme="majorHAnsi"/>
                <w:color w:val="0451A5"/>
                <w:sz w:val="20"/>
                <w:szCs w:val="20"/>
              </w:rPr>
              <w:t>region</w:t>
            </w:r>
            <w:proofErr w:type="spellEnd"/>
            <w:r w:rsidR="000A240E" w:rsidRPr="00684BB1">
              <w:rPr>
                <w:rFonts w:asciiTheme="majorHAnsi" w:eastAsia="Times New Roman" w:hAnsiTheme="majorHAnsi"/>
                <w:color w:val="0451A5"/>
                <w:sz w:val="20"/>
                <w:szCs w:val="20"/>
              </w:rPr>
              <w:t>"</w:t>
            </w:r>
            <w:r w:rsidR="000A240E" w:rsidRPr="00684BB1">
              <w:rPr>
                <w:rFonts w:asciiTheme="majorHAnsi" w:eastAsia="Times New Roman" w:hAnsiTheme="majorHAnsi"/>
                <w:color w:val="000000"/>
                <w:sz w:val="20"/>
                <w:szCs w:val="20"/>
              </w:rPr>
              <w:t>: {</w:t>
            </w:r>
          </w:p>
          <w:p w14:paraId="4C43B307" w14:textId="0ABF6933" w:rsidR="000A240E" w:rsidRPr="00684BB1" w:rsidRDefault="000A240E" w:rsidP="006F488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006F4884"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0A3A2640" w14:textId="6C3382B2" w:rsidR="000A240E" w:rsidRPr="00684BB1" w:rsidRDefault="000A240E" w:rsidP="006F488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006F4884"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00000"/>
                <w:sz w:val="20"/>
                <w:szCs w:val="20"/>
              </w:rPr>
              <w:t>}</w:t>
            </w:r>
          </w:p>
          <w:p w14:paraId="537C08FD" w14:textId="77777777" w:rsidR="000E2289" w:rsidRPr="00684BB1" w:rsidRDefault="000E2289" w:rsidP="006F488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872F10B" w14:textId="77777777" w:rsidR="00846D68" w:rsidRPr="00684BB1" w:rsidRDefault="00846D68" w:rsidP="004C78A0">
            <w:pPr>
              <w:shd w:val="clear" w:color="auto" w:fill="FFFFFF"/>
              <w:spacing w:line="360" w:lineRule="atLeast"/>
              <w:rPr>
                <w:rFonts w:asciiTheme="majorHAnsi" w:eastAsia="Times New Roman" w:hAnsiTheme="majorHAnsi"/>
                <w:color w:val="000000"/>
                <w:sz w:val="20"/>
                <w:szCs w:val="20"/>
              </w:rPr>
            </w:pPr>
          </w:p>
          <w:p w14:paraId="34C79049" w14:textId="77777777" w:rsidR="00846D68" w:rsidRPr="00684BB1" w:rsidRDefault="00846D68" w:rsidP="00846D68">
            <w:pPr>
              <w:rPr>
                <w:rFonts w:asciiTheme="majorHAnsi" w:hAnsiTheme="majorHAnsi"/>
                <w:b/>
                <w:sz w:val="20"/>
                <w:szCs w:val="20"/>
              </w:rPr>
            </w:pPr>
            <w:r w:rsidRPr="00684BB1">
              <w:rPr>
                <w:rFonts w:asciiTheme="majorHAnsi" w:hAnsiTheme="majorHAnsi"/>
                <w:b/>
                <w:sz w:val="20"/>
                <w:szCs w:val="20"/>
              </w:rPr>
              <w:t xml:space="preserve">Incorrecto: </w:t>
            </w:r>
          </w:p>
          <w:p w14:paraId="66F7041A" w14:textId="77777777"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2D655381" w14:textId="77777777"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23415195" w14:textId="77777777" w:rsidR="00846D68" w:rsidRPr="00684BB1" w:rsidRDefault="00846D68" w:rsidP="006116B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BE3932E" w14:textId="77777777" w:rsidR="00846D68" w:rsidRPr="00684BB1" w:rsidRDefault="00846D68" w:rsidP="006116B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0491FB38" w14:textId="77777777" w:rsidR="00846D68" w:rsidRPr="00684BB1" w:rsidRDefault="00846D68" w:rsidP="006116B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F5F4CF6" w14:textId="77777777" w:rsidR="00846D68" w:rsidRPr="00684BB1" w:rsidRDefault="00846D68" w:rsidP="00846D68">
            <w:pPr>
              <w:shd w:val="clear" w:color="auto" w:fill="FFFFFF"/>
              <w:spacing w:line="360" w:lineRule="atLeast"/>
              <w:rPr>
                <w:rFonts w:asciiTheme="majorHAnsi" w:eastAsia="Times New Roman" w:hAnsiTheme="majorHAnsi"/>
                <w:color w:val="000000"/>
                <w:sz w:val="20"/>
                <w:szCs w:val="20"/>
              </w:rPr>
            </w:pPr>
          </w:p>
          <w:p w14:paraId="36186D5B" w14:textId="77777777" w:rsidR="00846D68" w:rsidRPr="00684BB1" w:rsidRDefault="00846D68" w:rsidP="00846D68">
            <w:pPr>
              <w:rPr>
                <w:rFonts w:asciiTheme="majorHAnsi" w:hAnsiTheme="majorHAnsi"/>
                <w:b/>
                <w:sz w:val="20"/>
                <w:szCs w:val="20"/>
              </w:rPr>
            </w:pPr>
            <w:r w:rsidRPr="00684BB1">
              <w:rPr>
                <w:rFonts w:asciiTheme="majorHAnsi" w:hAnsiTheme="majorHAnsi"/>
                <w:b/>
                <w:sz w:val="20"/>
                <w:szCs w:val="20"/>
              </w:rPr>
              <w:t xml:space="preserve">No autorizado: </w:t>
            </w:r>
          </w:p>
          <w:p w14:paraId="62281CCA" w14:textId="77777777"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37E55E54" w14:textId="77777777"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5609A66" w14:textId="77777777" w:rsidR="00846D68" w:rsidRPr="00684BB1" w:rsidRDefault="00846D68" w:rsidP="00470EF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6102BC0" w14:textId="77777777" w:rsidR="00846D68" w:rsidRPr="00684BB1" w:rsidRDefault="00846D68" w:rsidP="00470EF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5871C274" w14:textId="7BAC70FB" w:rsidR="000E2289" w:rsidRPr="00684BB1" w:rsidRDefault="00846D68" w:rsidP="00470EF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44FC8264" w14:textId="77777777" w:rsidR="00A86AEF" w:rsidRPr="00684BB1" w:rsidRDefault="00A86AEF"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9F6577" w:rsidRPr="00684BB1" w14:paraId="2DBDB6DD" w14:textId="77777777" w:rsidTr="00626C70">
        <w:tc>
          <w:tcPr>
            <w:tcW w:w="2379" w:type="dxa"/>
          </w:tcPr>
          <w:p w14:paraId="241C969B"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77CA7A2B" w14:textId="4A041725" w:rsidR="009F6577" w:rsidRPr="00684BB1" w:rsidRDefault="009F6577" w:rsidP="009F6577">
            <w:pPr>
              <w:rPr>
                <w:rFonts w:asciiTheme="majorHAnsi" w:hAnsiTheme="majorHAnsi"/>
                <w:sz w:val="20"/>
                <w:szCs w:val="20"/>
              </w:rPr>
            </w:pPr>
            <w:r w:rsidRPr="00684BB1">
              <w:rPr>
                <w:rFonts w:asciiTheme="majorHAnsi" w:hAnsiTheme="majorHAnsi"/>
                <w:sz w:val="20"/>
                <w:szCs w:val="20"/>
              </w:rPr>
              <w:t xml:space="preserve">Buscar un </w:t>
            </w:r>
            <w:r w:rsidR="00300294" w:rsidRPr="00684BB1">
              <w:rPr>
                <w:rFonts w:asciiTheme="majorHAnsi" w:hAnsiTheme="majorHAnsi"/>
                <w:sz w:val="20"/>
                <w:szCs w:val="20"/>
              </w:rPr>
              <w:t>plato</w:t>
            </w:r>
          </w:p>
        </w:tc>
      </w:tr>
      <w:tr w:rsidR="009F6577" w:rsidRPr="00684BB1" w14:paraId="68C2876C" w14:textId="77777777" w:rsidTr="00626C70">
        <w:tc>
          <w:tcPr>
            <w:tcW w:w="2379" w:type="dxa"/>
          </w:tcPr>
          <w:p w14:paraId="621CFDD8"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URI</w:t>
            </w:r>
          </w:p>
        </w:tc>
        <w:tc>
          <w:tcPr>
            <w:tcW w:w="6117" w:type="dxa"/>
          </w:tcPr>
          <w:p w14:paraId="0D434534" w14:textId="0BE0EF53" w:rsidR="009F6577" w:rsidRPr="00684BB1" w:rsidRDefault="002D58DB" w:rsidP="009F6577">
            <w:pPr>
              <w:rPr>
                <w:rFonts w:asciiTheme="majorHAnsi" w:hAnsiTheme="majorHAnsi"/>
                <w:sz w:val="20"/>
                <w:szCs w:val="20"/>
              </w:rPr>
            </w:pPr>
            <w:r w:rsidRPr="00684BB1">
              <w:rPr>
                <w:rFonts w:asciiTheme="majorHAnsi" w:hAnsiTheme="majorHAnsi"/>
                <w:sz w:val="20"/>
                <w:szCs w:val="20"/>
              </w:rPr>
              <w:t>/</w:t>
            </w:r>
            <w:r w:rsidR="00300294" w:rsidRPr="00684BB1">
              <w:rPr>
                <w:rFonts w:asciiTheme="majorHAnsi" w:hAnsiTheme="majorHAnsi"/>
                <w:sz w:val="20"/>
                <w:szCs w:val="20"/>
              </w:rPr>
              <w:t>platos</w:t>
            </w:r>
            <w:r w:rsidR="009F6577" w:rsidRPr="00684BB1">
              <w:rPr>
                <w:rFonts w:asciiTheme="majorHAnsi" w:hAnsiTheme="majorHAnsi"/>
                <w:sz w:val="20"/>
                <w:szCs w:val="20"/>
              </w:rPr>
              <w:t>/{id}</w:t>
            </w:r>
            <w:r w:rsidR="009F6577" w:rsidRPr="00684BB1">
              <w:rPr>
                <w:rFonts w:asciiTheme="majorHAnsi" w:hAnsiTheme="majorHAnsi" w:cs="Arial"/>
                <w:i/>
                <w:color w:val="000000" w:themeColor="text1"/>
                <w:sz w:val="20"/>
                <w:szCs w:val="20"/>
                <w:lang w:val="es-CO"/>
              </w:rPr>
              <w:t>?token={AUTHORIZATION_TOKEN}</w:t>
            </w:r>
          </w:p>
        </w:tc>
      </w:tr>
      <w:tr w:rsidR="009F6577" w:rsidRPr="00684BB1" w14:paraId="1B00FF54" w14:textId="77777777" w:rsidTr="00626C70">
        <w:tc>
          <w:tcPr>
            <w:tcW w:w="2379" w:type="dxa"/>
          </w:tcPr>
          <w:p w14:paraId="09D22888"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16DC42F2" w14:textId="7998DD6F" w:rsidR="009F6577" w:rsidRPr="00684BB1" w:rsidRDefault="009F6577" w:rsidP="00626C70">
            <w:pPr>
              <w:rPr>
                <w:rFonts w:asciiTheme="majorHAnsi" w:hAnsiTheme="majorHAnsi"/>
                <w:sz w:val="20"/>
                <w:szCs w:val="20"/>
              </w:rPr>
            </w:pPr>
            <w:r w:rsidRPr="00684BB1">
              <w:rPr>
                <w:rFonts w:asciiTheme="majorHAnsi" w:hAnsiTheme="majorHAnsi"/>
                <w:sz w:val="20"/>
                <w:szCs w:val="20"/>
              </w:rPr>
              <w:t xml:space="preserve">El usuario consulta un </w:t>
            </w:r>
            <w:r w:rsidR="00300294" w:rsidRPr="00684BB1">
              <w:rPr>
                <w:rFonts w:asciiTheme="majorHAnsi" w:hAnsiTheme="majorHAnsi"/>
                <w:sz w:val="20"/>
                <w:szCs w:val="20"/>
              </w:rPr>
              <w:t>plato</w:t>
            </w:r>
            <w:r w:rsidRPr="00684BB1">
              <w:rPr>
                <w:rFonts w:asciiTheme="majorHAnsi" w:hAnsiTheme="majorHAnsi"/>
                <w:sz w:val="20"/>
                <w:szCs w:val="20"/>
              </w:rPr>
              <w:t xml:space="preserve"> registrado en la base de datos.</w:t>
            </w:r>
          </w:p>
        </w:tc>
      </w:tr>
      <w:tr w:rsidR="009F6577" w:rsidRPr="00684BB1" w14:paraId="24A65845" w14:textId="77777777" w:rsidTr="00626C70">
        <w:tc>
          <w:tcPr>
            <w:tcW w:w="2379" w:type="dxa"/>
          </w:tcPr>
          <w:p w14:paraId="105002F3"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688DD80D" w14:textId="77777777" w:rsidR="009F6577" w:rsidRPr="00684BB1" w:rsidRDefault="009F6577" w:rsidP="00626C70">
            <w:pPr>
              <w:rPr>
                <w:rFonts w:asciiTheme="majorHAnsi" w:hAnsiTheme="majorHAnsi"/>
                <w:sz w:val="20"/>
                <w:szCs w:val="20"/>
              </w:rPr>
            </w:pPr>
            <w:r w:rsidRPr="00684BB1">
              <w:rPr>
                <w:rFonts w:asciiTheme="majorHAnsi" w:hAnsiTheme="majorHAnsi"/>
                <w:sz w:val="20"/>
                <w:szCs w:val="20"/>
              </w:rPr>
              <w:t>GET</w:t>
            </w:r>
          </w:p>
        </w:tc>
      </w:tr>
      <w:tr w:rsidR="009F6577" w:rsidRPr="00684BB1" w14:paraId="191377BE" w14:textId="77777777" w:rsidTr="00626C70">
        <w:tc>
          <w:tcPr>
            <w:tcW w:w="2379" w:type="dxa"/>
          </w:tcPr>
          <w:p w14:paraId="1C9517F9" w14:textId="77777777" w:rsidR="009F6577" w:rsidRPr="00684BB1" w:rsidRDefault="009F6577" w:rsidP="00626C7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1EC57B2F" w14:textId="77777777" w:rsidR="009F6577" w:rsidRPr="00684BB1" w:rsidRDefault="009F6577" w:rsidP="00626C7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9F6577" w:rsidRPr="00684BB1" w14:paraId="28E622EF" w14:textId="77777777" w:rsidTr="00626C70">
        <w:tc>
          <w:tcPr>
            <w:tcW w:w="2379" w:type="dxa"/>
          </w:tcPr>
          <w:p w14:paraId="1AE57A4F"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7091EAB5" w14:textId="77777777" w:rsidR="009F6577" w:rsidRPr="00684BB1" w:rsidRDefault="009F6577" w:rsidP="00626C70">
            <w:pPr>
              <w:rPr>
                <w:rFonts w:asciiTheme="majorHAnsi" w:hAnsiTheme="majorHAnsi"/>
                <w:sz w:val="20"/>
                <w:szCs w:val="20"/>
              </w:rPr>
            </w:pPr>
            <w:r w:rsidRPr="00684BB1">
              <w:rPr>
                <w:rFonts w:asciiTheme="majorHAnsi" w:hAnsiTheme="majorHAnsi"/>
                <w:sz w:val="20"/>
                <w:szCs w:val="20"/>
              </w:rPr>
              <w:t>turista, administrador</w:t>
            </w:r>
          </w:p>
        </w:tc>
      </w:tr>
      <w:tr w:rsidR="009F6577" w:rsidRPr="00684BB1" w14:paraId="11026006" w14:textId="77777777" w:rsidTr="00626C70">
        <w:tc>
          <w:tcPr>
            <w:tcW w:w="2379" w:type="dxa"/>
          </w:tcPr>
          <w:p w14:paraId="1FD6E3FF" w14:textId="77777777" w:rsidR="009F6577" w:rsidRPr="00684BB1" w:rsidRDefault="009F6577" w:rsidP="003B1E91">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11F577D2" w14:textId="77777777" w:rsidR="009F6577" w:rsidRPr="00684BB1" w:rsidRDefault="009F6577" w:rsidP="003B1E9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9F6577" w:rsidRPr="00684BB1" w14:paraId="662B6A2E" w14:textId="77777777" w:rsidTr="00626C70">
        <w:trPr>
          <w:trHeight w:val="80"/>
        </w:trPr>
        <w:tc>
          <w:tcPr>
            <w:tcW w:w="2379" w:type="dxa"/>
          </w:tcPr>
          <w:p w14:paraId="232A8A84"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3210B69B"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Correcto:</w:t>
            </w:r>
          </w:p>
          <w:p w14:paraId="463A2B2E"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200</w:t>
            </w:r>
          </w:p>
          <w:p w14:paraId="40975981"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095182E2" w14:textId="77777777" w:rsidR="009F6577" w:rsidRPr="00684BB1" w:rsidRDefault="009F6577" w:rsidP="00532C0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716C37D" w14:textId="77777777" w:rsidR="009F6577" w:rsidRPr="00684BB1" w:rsidRDefault="009F6577" w:rsidP="00532C0E">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5F564C67" w14:textId="5806FEDF" w:rsidR="009F6577" w:rsidRPr="00684BB1" w:rsidRDefault="00532C0E" w:rsidP="00532C0E">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9F6577" w:rsidRPr="00684BB1">
              <w:rPr>
                <w:rFonts w:asciiTheme="majorHAnsi" w:eastAsia="Times New Roman" w:hAnsiTheme="majorHAnsi"/>
                <w:color w:val="0451A5"/>
                <w:sz w:val="20"/>
                <w:szCs w:val="20"/>
              </w:rPr>
              <w:t>"</w:t>
            </w:r>
            <w:proofErr w:type="spellStart"/>
            <w:r w:rsidR="009F6577" w:rsidRPr="00684BB1">
              <w:rPr>
                <w:rFonts w:asciiTheme="majorHAnsi" w:eastAsia="Times New Roman" w:hAnsiTheme="majorHAnsi"/>
                <w:color w:val="0451A5"/>
                <w:sz w:val="20"/>
                <w:szCs w:val="20"/>
              </w:rPr>
              <w:t>description</w:t>
            </w:r>
            <w:proofErr w:type="spellEnd"/>
            <w:r w:rsidR="009F6577" w:rsidRPr="00684BB1">
              <w:rPr>
                <w:rFonts w:asciiTheme="majorHAnsi" w:eastAsia="Times New Roman" w:hAnsiTheme="majorHAnsi"/>
                <w:color w:val="0451A5"/>
                <w:sz w:val="20"/>
                <w:szCs w:val="20"/>
              </w:rPr>
              <w:t>"</w:t>
            </w:r>
            <w:r w:rsidR="009F6577" w:rsidRPr="00684BB1">
              <w:rPr>
                <w:rFonts w:asciiTheme="majorHAnsi" w:eastAsia="Times New Roman" w:hAnsiTheme="majorHAnsi"/>
                <w:color w:val="000000"/>
                <w:sz w:val="20"/>
                <w:szCs w:val="20"/>
              </w:rPr>
              <w:t xml:space="preserve">: </w:t>
            </w:r>
            <w:r w:rsidR="009F6577" w:rsidRPr="00684BB1">
              <w:rPr>
                <w:rFonts w:asciiTheme="majorHAnsi" w:eastAsia="Times New Roman" w:hAnsiTheme="majorHAnsi"/>
                <w:color w:val="A31515"/>
                <w:sz w:val="20"/>
                <w:szCs w:val="20"/>
              </w:rPr>
              <w:t>"</w:t>
            </w:r>
            <w:proofErr w:type="spellStart"/>
            <w:r w:rsidR="009F6577" w:rsidRPr="00684BB1">
              <w:rPr>
                <w:rFonts w:asciiTheme="majorHAnsi" w:eastAsia="Times New Roman" w:hAnsiTheme="majorHAnsi"/>
                <w:color w:val="A31515"/>
                <w:sz w:val="20"/>
                <w:szCs w:val="20"/>
              </w:rPr>
              <w:t>lorem</w:t>
            </w:r>
            <w:proofErr w:type="spellEnd"/>
            <w:r w:rsidR="009F6577" w:rsidRPr="00684BB1">
              <w:rPr>
                <w:rFonts w:asciiTheme="majorHAnsi" w:eastAsia="Times New Roman" w:hAnsiTheme="majorHAnsi"/>
                <w:color w:val="A31515"/>
                <w:sz w:val="20"/>
                <w:szCs w:val="20"/>
              </w:rPr>
              <w:t xml:space="preserve"> </w:t>
            </w:r>
            <w:proofErr w:type="spellStart"/>
            <w:r w:rsidR="009F6577" w:rsidRPr="00684BB1">
              <w:rPr>
                <w:rFonts w:asciiTheme="majorHAnsi" w:eastAsia="Times New Roman" w:hAnsiTheme="majorHAnsi"/>
                <w:color w:val="A31515"/>
                <w:sz w:val="20"/>
                <w:szCs w:val="20"/>
              </w:rPr>
              <w:t>ipsum</w:t>
            </w:r>
            <w:proofErr w:type="spellEnd"/>
            <w:r w:rsidR="009F6577" w:rsidRPr="00684BB1">
              <w:rPr>
                <w:rFonts w:asciiTheme="majorHAnsi" w:eastAsia="Times New Roman" w:hAnsiTheme="majorHAnsi"/>
                <w:color w:val="A31515"/>
                <w:sz w:val="20"/>
                <w:szCs w:val="20"/>
              </w:rPr>
              <w:t xml:space="preserve"> …",</w:t>
            </w:r>
          </w:p>
          <w:p w14:paraId="7B792003" w14:textId="1F6CA1A2" w:rsidR="00EA791B" w:rsidRPr="00684BB1" w:rsidRDefault="00532C0E" w:rsidP="00532C0E">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EA791B" w:rsidRPr="00684BB1">
              <w:rPr>
                <w:rFonts w:asciiTheme="majorHAnsi" w:eastAsia="Times New Roman" w:hAnsiTheme="majorHAnsi"/>
                <w:color w:val="0451A5"/>
                <w:sz w:val="20"/>
                <w:szCs w:val="20"/>
              </w:rPr>
              <w:t>"</w:t>
            </w:r>
            <w:proofErr w:type="spellStart"/>
            <w:r w:rsidR="00EA791B" w:rsidRPr="00684BB1">
              <w:rPr>
                <w:rFonts w:asciiTheme="majorHAnsi" w:eastAsia="Times New Roman" w:hAnsiTheme="majorHAnsi"/>
                <w:color w:val="0451A5"/>
                <w:sz w:val="20"/>
                <w:szCs w:val="20"/>
              </w:rPr>
              <w:t>image</w:t>
            </w:r>
            <w:proofErr w:type="spellEnd"/>
            <w:r w:rsidR="00EA791B" w:rsidRPr="00684BB1">
              <w:rPr>
                <w:rFonts w:asciiTheme="majorHAnsi" w:eastAsia="Times New Roman" w:hAnsiTheme="majorHAnsi"/>
                <w:color w:val="0451A5"/>
                <w:sz w:val="20"/>
                <w:szCs w:val="20"/>
              </w:rPr>
              <w:t>"</w:t>
            </w:r>
            <w:r w:rsidR="00EA791B" w:rsidRPr="00684BB1">
              <w:rPr>
                <w:rFonts w:asciiTheme="majorHAnsi" w:eastAsia="Times New Roman" w:hAnsiTheme="majorHAnsi"/>
                <w:color w:val="000000"/>
                <w:sz w:val="20"/>
                <w:szCs w:val="20"/>
              </w:rPr>
              <w:t xml:space="preserve">: </w:t>
            </w:r>
            <w:proofErr w:type="spellStart"/>
            <w:r w:rsidR="00EA791B" w:rsidRPr="00684BB1">
              <w:rPr>
                <w:rFonts w:asciiTheme="majorHAnsi" w:eastAsia="Times New Roman" w:hAnsiTheme="majorHAnsi"/>
                <w:color w:val="A31515"/>
                <w:sz w:val="20"/>
                <w:szCs w:val="20"/>
              </w:rPr>
              <w:t>url</w:t>
            </w:r>
            <w:proofErr w:type="spellEnd"/>
            <w:r w:rsidR="00EA791B" w:rsidRPr="00684BB1">
              <w:rPr>
                <w:rFonts w:asciiTheme="majorHAnsi" w:eastAsia="Times New Roman" w:hAnsiTheme="majorHAnsi"/>
                <w:color w:val="A31515"/>
                <w:sz w:val="20"/>
                <w:szCs w:val="20"/>
              </w:rPr>
              <w:t>,</w:t>
            </w:r>
          </w:p>
          <w:p w14:paraId="0C0AADA4" w14:textId="0ED4FB76" w:rsidR="00986FCA" w:rsidRPr="00684BB1" w:rsidRDefault="00532C0E" w:rsidP="00532C0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451A5"/>
                <w:sz w:val="20"/>
                <w:szCs w:val="20"/>
              </w:rPr>
              <w:t xml:space="preserve">  </w:t>
            </w:r>
            <w:r w:rsidR="00986FCA" w:rsidRPr="00684BB1">
              <w:rPr>
                <w:rFonts w:asciiTheme="majorHAnsi" w:eastAsia="Times New Roman" w:hAnsiTheme="majorHAnsi"/>
                <w:color w:val="0451A5"/>
                <w:sz w:val="20"/>
                <w:szCs w:val="20"/>
              </w:rPr>
              <w:t>"</w:t>
            </w:r>
            <w:proofErr w:type="spellStart"/>
            <w:r w:rsidR="00300294" w:rsidRPr="00684BB1">
              <w:rPr>
                <w:rFonts w:asciiTheme="majorHAnsi" w:eastAsia="Times New Roman" w:hAnsiTheme="majorHAnsi"/>
                <w:color w:val="0451A5"/>
                <w:sz w:val="20"/>
                <w:szCs w:val="20"/>
              </w:rPr>
              <w:t>region</w:t>
            </w:r>
            <w:proofErr w:type="spellEnd"/>
            <w:r w:rsidR="00986FCA" w:rsidRPr="00684BB1">
              <w:rPr>
                <w:rFonts w:asciiTheme="majorHAnsi" w:eastAsia="Times New Roman" w:hAnsiTheme="majorHAnsi"/>
                <w:color w:val="0451A5"/>
                <w:sz w:val="20"/>
                <w:szCs w:val="20"/>
              </w:rPr>
              <w:t>"</w:t>
            </w:r>
            <w:r w:rsidR="00986FCA" w:rsidRPr="00684BB1">
              <w:rPr>
                <w:rFonts w:asciiTheme="majorHAnsi" w:eastAsia="Times New Roman" w:hAnsiTheme="majorHAnsi"/>
                <w:color w:val="000000"/>
                <w:sz w:val="20"/>
                <w:szCs w:val="20"/>
              </w:rPr>
              <w:t>: {</w:t>
            </w:r>
          </w:p>
          <w:p w14:paraId="10B41B56" w14:textId="72D442CC" w:rsidR="00986FCA" w:rsidRPr="00684BB1" w:rsidRDefault="00986FCA" w:rsidP="00532C0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00532C0E"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688972E7" w14:textId="54137F7F" w:rsidR="00986FCA" w:rsidRPr="00684BB1" w:rsidRDefault="00986FCA" w:rsidP="00532C0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00532C0E"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00000"/>
                <w:sz w:val="20"/>
                <w:szCs w:val="20"/>
              </w:rPr>
              <w:t>}</w:t>
            </w:r>
          </w:p>
          <w:p w14:paraId="7C09FEC0" w14:textId="77777777" w:rsidR="00986FCA" w:rsidRPr="00684BB1" w:rsidRDefault="00986FCA" w:rsidP="00532C0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F74FF97" w14:textId="77777777" w:rsidR="009F6577" w:rsidRPr="00684BB1" w:rsidRDefault="009F6577" w:rsidP="00626C70">
            <w:pPr>
              <w:rPr>
                <w:rFonts w:asciiTheme="majorHAnsi" w:hAnsiTheme="majorHAnsi"/>
                <w:sz w:val="20"/>
                <w:szCs w:val="20"/>
              </w:rPr>
            </w:pPr>
          </w:p>
          <w:p w14:paraId="767E32AC"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 xml:space="preserve">Incorrecto: </w:t>
            </w:r>
          </w:p>
          <w:p w14:paraId="626AE333"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399AF8F7"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094DE29E" w14:textId="77777777" w:rsidR="009F6577" w:rsidRPr="00684BB1" w:rsidRDefault="009F6577" w:rsidP="00FB1D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BFB746F" w14:textId="77777777" w:rsidR="009F6577" w:rsidRPr="00684BB1" w:rsidRDefault="009F6577" w:rsidP="00FB1D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48AE802B" w14:textId="77777777" w:rsidR="009F6577" w:rsidRPr="00684BB1" w:rsidRDefault="009F6577" w:rsidP="00FB1D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4C83580" w14:textId="77777777" w:rsidR="00405230" w:rsidRPr="00684BB1" w:rsidRDefault="00405230" w:rsidP="00FB1D47">
            <w:pPr>
              <w:shd w:val="clear" w:color="auto" w:fill="FFFFFF"/>
              <w:rPr>
                <w:rFonts w:asciiTheme="majorHAnsi" w:eastAsia="Times New Roman" w:hAnsiTheme="majorHAnsi"/>
                <w:color w:val="000000"/>
                <w:sz w:val="20"/>
                <w:szCs w:val="20"/>
              </w:rPr>
            </w:pPr>
          </w:p>
          <w:p w14:paraId="7FB94896" w14:textId="77777777" w:rsidR="00405230" w:rsidRPr="00684BB1" w:rsidRDefault="00405230" w:rsidP="00FB1D47">
            <w:pPr>
              <w:shd w:val="clear" w:color="auto" w:fill="FFFFFF"/>
              <w:rPr>
                <w:rFonts w:asciiTheme="majorHAnsi" w:eastAsia="Times New Roman" w:hAnsiTheme="majorHAnsi"/>
                <w:color w:val="000000"/>
                <w:sz w:val="20"/>
                <w:szCs w:val="20"/>
              </w:rPr>
            </w:pPr>
          </w:p>
          <w:p w14:paraId="6977D426"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 xml:space="preserve">No autorizado: </w:t>
            </w:r>
          </w:p>
          <w:p w14:paraId="3512B08A"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290B65D7"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54EBC6D" w14:textId="77777777" w:rsidR="009F6577" w:rsidRPr="00684BB1" w:rsidRDefault="009F6577" w:rsidP="00EF593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89F7AD7" w14:textId="77777777" w:rsidR="009F6577" w:rsidRPr="00684BB1" w:rsidRDefault="009F6577" w:rsidP="00EF593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1CA7A32B" w14:textId="79BB21EB" w:rsidR="009F6577" w:rsidRPr="00684BB1" w:rsidRDefault="009F6577" w:rsidP="00EF593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3AB7469C" w14:textId="77777777" w:rsidR="009F6577" w:rsidRDefault="009F6577" w:rsidP="005A5625">
      <w:pPr>
        <w:rPr>
          <w:rFonts w:asciiTheme="majorHAnsi" w:hAnsiTheme="majorHAnsi"/>
          <w:sz w:val="20"/>
          <w:szCs w:val="20"/>
        </w:rPr>
      </w:pPr>
    </w:p>
    <w:p w14:paraId="50C28F0E" w14:textId="77777777" w:rsidR="000F0304" w:rsidRPr="00684BB1" w:rsidRDefault="000F0304" w:rsidP="005A5625">
      <w:pPr>
        <w:rPr>
          <w:rFonts w:asciiTheme="majorHAnsi" w:hAnsiTheme="majorHAnsi"/>
          <w:sz w:val="20"/>
          <w:szCs w:val="20"/>
        </w:rPr>
      </w:pPr>
    </w:p>
    <w:p w14:paraId="6285BE51" w14:textId="77777777" w:rsidR="00F916D6" w:rsidRPr="00684BB1" w:rsidRDefault="00F916D6" w:rsidP="00F916D6">
      <w:pPr>
        <w:contextualSpacing/>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F916D6" w:rsidRPr="00684BB1" w14:paraId="65959BC2" w14:textId="77777777" w:rsidTr="00626C70">
        <w:tc>
          <w:tcPr>
            <w:tcW w:w="2379" w:type="dxa"/>
          </w:tcPr>
          <w:p w14:paraId="62C9D224"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738F9009" w14:textId="10A6DCA9" w:rsidR="00F916D6" w:rsidRPr="00684BB1" w:rsidRDefault="00F916D6" w:rsidP="004923DF">
            <w:pPr>
              <w:rPr>
                <w:rFonts w:asciiTheme="majorHAnsi" w:hAnsiTheme="majorHAnsi"/>
                <w:sz w:val="20"/>
                <w:szCs w:val="20"/>
              </w:rPr>
            </w:pPr>
            <w:r w:rsidRPr="00684BB1">
              <w:rPr>
                <w:rFonts w:asciiTheme="majorHAnsi" w:hAnsiTheme="majorHAnsi"/>
                <w:sz w:val="20"/>
                <w:szCs w:val="20"/>
              </w:rPr>
              <w:t xml:space="preserve">Crear </w:t>
            </w:r>
            <w:r w:rsidR="004923DF" w:rsidRPr="00684BB1">
              <w:rPr>
                <w:rFonts w:asciiTheme="majorHAnsi" w:hAnsiTheme="majorHAnsi"/>
                <w:sz w:val="20"/>
                <w:szCs w:val="20"/>
              </w:rPr>
              <w:t xml:space="preserve">un nuevo </w:t>
            </w:r>
            <w:r w:rsidR="00300294" w:rsidRPr="00684BB1">
              <w:rPr>
                <w:rFonts w:asciiTheme="majorHAnsi" w:hAnsiTheme="majorHAnsi"/>
                <w:sz w:val="20"/>
                <w:szCs w:val="20"/>
              </w:rPr>
              <w:t>plato</w:t>
            </w:r>
          </w:p>
        </w:tc>
      </w:tr>
      <w:tr w:rsidR="00F916D6" w:rsidRPr="00684BB1" w14:paraId="3DADBDDC" w14:textId="77777777" w:rsidTr="00626C70">
        <w:tc>
          <w:tcPr>
            <w:tcW w:w="2379" w:type="dxa"/>
          </w:tcPr>
          <w:p w14:paraId="3785504C"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URI</w:t>
            </w:r>
          </w:p>
        </w:tc>
        <w:tc>
          <w:tcPr>
            <w:tcW w:w="6117" w:type="dxa"/>
          </w:tcPr>
          <w:p w14:paraId="10663FE4" w14:textId="7C39D0E6" w:rsidR="00F916D6" w:rsidRPr="00684BB1" w:rsidRDefault="00300294" w:rsidP="004923DF">
            <w:pPr>
              <w:rPr>
                <w:rFonts w:asciiTheme="majorHAnsi" w:hAnsiTheme="majorHAnsi"/>
                <w:sz w:val="20"/>
                <w:szCs w:val="20"/>
              </w:rPr>
            </w:pPr>
            <w:r w:rsidRPr="00684BB1">
              <w:rPr>
                <w:rFonts w:asciiTheme="majorHAnsi" w:hAnsiTheme="majorHAnsi"/>
                <w:sz w:val="20"/>
                <w:szCs w:val="20"/>
              </w:rPr>
              <w:t>/platos</w:t>
            </w:r>
            <w:r w:rsidR="00F916D6" w:rsidRPr="00684BB1">
              <w:rPr>
                <w:rFonts w:asciiTheme="majorHAnsi" w:hAnsiTheme="majorHAnsi" w:cs="Arial"/>
                <w:i/>
                <w:color w:val="000000" w:themeColor="text1"/>
                <w:sz w:val="20"/>
                <w:szCs w:val="20"/>
                <w:lang w:val="es-CO"/>
              </w:rPr>
              <w:t>?token={AUTHORIZATION_TOKEN}</w:t>
            </w:r>
          </w:p>
        </w:tc>
      </w:tr>
      <w:tr w:rsidR="00F916D6" w:rsidRPr="00684BB1" w14:paraId="2D2A88CC" w14:textId="77777777" w:rsidTr="00626C70">
        <w:tc>
          <w:tcPr>
            <w:tcW w:w="2379" w:type="dxa"/>
          </w:tcPr>
          <w:p w14:paraId="4D5964F5"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7982E224" w14:textId="04AD228D" w:rsidR="00F916D6" w:rsidRPr="00684BB1" w:rsidRDefault="00F916D6" w:rsidP="004923DF">
            <w:pPr>
              <w:rPr>
                <w:rFonts w:asciiTheme="majorHAnsi" w:hAnsiTheme="majorHAnsi"/>
                <w:sz w:val="20"/>
                <w:szCs w:val="20"/>
              </w:rPr>
            </w:pPr>
            <w:r w:rsidRPr="00684BB1">
              <w:rPr>
                <w:rFonts w:asciiTheme="majorHAnsi" w:hAnsiTheme="majorHAnsi"/>
                <w:sz w:val="20"/>
                <w:szCs w:val="20"/>
              </w:rPr>
              <w:t xml:space="preserve">El </w:t>
            </w:r>
            <w:r w:rsidR="004923DF" w:rsidRPr="00684BB1">
              <w:rPr>
                <w:rFonts w:asciiTheme="majorHAnsi" w:hAnsiTheme="majorHAnsi"/>
                <w:sz w:val="20"/>
                <w:szCs w:val="20"/>
              </w:rPr>
              <w:t>usuario</w:t>
            </w:r>
            <w:r w:rsidRPr="00684BB1">
              <w:rPr>
                <w:rFonts w:asciiTheme="majorHAnsi" w:hAnsiTheme="majorHAnsi"/>
                <w:sz w:val="20"/>
                <w:szCs w:val="20"/>
              </w:rPr>
              <w:t xml:space="preserve"> crea una </w:t>
            </w:r>
            <w:r w:rsidR="004923DF" w:rsidRPr="00684BB1">
              <w:rPr>
                <w:rFonts w:asciiTheme="majorHAnsi" w:hAnsiTheme="majorHAnsi"/>
                <w:sz w:val="20"/>
                <w:szCs w:val="20"/>
              </w:rPr>
              <w:t xml:space="preserve">nuevo </w:t>
            </w:r>
            <w:r w:rsidR="00300294" w:rsidRPr="00684BB1">
              <w:rPr>
                <w:rFonts w:asciiTheme="majorHAnsi" w:hAnsiTheme="majorHAnsi"/>
                <w:sz w:val="20"/>
                <w:szCs w:val="20"/>
              </w:rPr>
              <w:t>plato</w:t>
            </w:r>
            <w:r w:rsidR="004923DF" w:rsidRPr="00684BB1">
              <w:rPr>
                <w:rFonts w:asciiTheme="majorHAnsi" w:hAnsiTheme="majorHAnsi"/>
                <w:sz w:val="20"/>
                <w:szCs w:val="20"/>
              </w:rPr>
              <w:t xml:space="preserve">, asociado a la respectiva </w:t>
            </w:r>
            <w:r w:rsidR="00B550A5" w:rsidRPr="00684BB1">
              <w:rPr>
                <w:rFonts w:asciiTheme="majorHAnsi" w:hAnsiTheme="majorHAnsi"/>
                <w:sz w:val="20"/>
                <w:szCs w:val="20"/>
              </w:rPr>
              <w:t>región</w:t>
            </w:r>
            <w:r w:rsidRPr="00684BB1">
              <w:rPr>
                <w:rFonts w:asciiTheme="majorHAnsi" w:hAnsiTheme="majorHAnsi"/>
                <w:sz w:val="20"/>
                <w:szCs w:val="20"/>
              </w:rPr>
              <w:t>.  </w:t>
            </w:r>
          </w:p>
        </w:tc>
      </w:tr>
      <w:tr w:rsidR="00F916D6" w:rsidRPr="00684BB1" w14:paraId="3332958A" w14:textId="77777777" w:rsidTr="00626C70">
        <w:tc>
          <w:tcPr>
            <w:tcW w:w="2379" w:type="dxa"/>
          </w:tcPr>
          <w:p w14:paraId="53CECE8D"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3FD6EC43" w14:textId="77777777" w:rsidR="00F916D6" w:rsidRPr="00684BB1" w:rsidRDefault="00F916D6" w:rsidP="00626C70">
            <w:pPr>
              <w:rPr>
                <w:rFonts w:asciiTheme="majorHAnsi" w:hAnsiTheme="majorHAnsi"/>
                <w:sz w:val="20"/>
                <w:szCs w:val="20"/>
              </w:rPr>
            </w:pPr>
            <w:r w:rsidRPr="00684BB1">
              <w:rPr>
                <w:rFonts w:asciiTheme="majorHAnsi" w:hAnsiTheme="majorHAnsi"/>
                <w:sz w:val="20"/>
                <w:szCs w:val="20"/>
              </w:rPr>
              <w:t>POST</w:t>
            </w:r>
          </w:p>
        </w:tc>
      </w:tr>
      <w:tr w:rsidR="00F916D6" w:rsidRPr="00684BB1" w14:paraId="3CE3CFB5" w14:textId="77777777" w:rsidTr="00626C70">
        <w:tc>
          <w:tcPr>
            <w:tcW w:w="2379" w:type="dxa"/>
          </w:tcPr>
          <w:p w14:paraId="369FA8BF" w14:textId="77777777" w:rsidR="00F916D6" w:rsidRPr="00684BB1" w:rsidRDefault="00F916D6" w:rsidP="00626C7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26198A85" w14:textId="77777777" w:rsidR="00F916D6" w:rsidRPr="00684BB1" w:rsidRDefault="00F916D6" w:rsidP="00626C7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F916D6" w:rsidRPr="00684BB1" w14:paraId="684D76CD" w14:textId="77777777" w:rsidTr="00626C70">
        <w:tc>
          <w:tcPr>
            <w:tcW w:w="2379" w:type="dxa"/>
          </w:tcPr>
          <w:p w14:paraId="0AA41FDC"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5566EAE0" w14:textId="36DF1D1E" w:rsidR="00F916D6" w:rsidRPr="00684BB1" w:rsidRDefault="001B7BA6" w:rsidP="00626C70">
            <w:pPr>
              <w:rPr>
                <w:rFonts w:asciiTheme="majorHAnsi" w:hAnsiTheme="majorHAnsi"/>
                <w:sz w:val="20"/>
                <w:szCs w:val="20"/>
              </w:rPr>
            </w:pPr>
            <w:r w:rsidRPr="00684BB1">
              <w:rPr>
                <w:rFonts w:asciiTheme="majorHAnsi" w:hAnsiTheme="majorHAnsi"/>
                <w:sz w:val="20"/>
                <w:szCs w:val="20"/>
              </w:rPr>
              <w:t>t</w:t>
            </w:r>
            <w:r w:rsidR="006705A3" w:rsidRPr="00684BB1">
              <w:rPr>
                <w:rFonts w:asciiTheme="majorHAnsi" w:hAnsiTheme="majorHAnsi"/>
                <w:sz w:val="20"/>
                <w:szCs w:val="20"/>
              </w:rPr>
              <w:t xml:space="preserve">urista, </w:t>
            </w:r>
            <w:r w:rsidR="00F916D6" w:rsidRPr="00684BB1">
              <w:rPr>
                <w:rFonts w:asciiTheme="majorHAnsi" w:hAnsiTheme="majorHAnsi"/>
                <w:sz w:val="20"/>
                <w:szCs w:val="20"/>
              </w:rPr>
              <w:t>administrador</w:t>
            </w:r>
          </w:p>
        </w:tc>
      </w:tr>
      <w:tr w:rsidR="00F916D6" w:rsidRPr="00684BB1" w14:paraId="45F56972" w14:textId="77777777" w:rsidTr="00626C70">
        <w:tc>
          <w:tcPr>
            <w:tcW w:w="2379" w:type="dxa"/>
          </w:tcPr>
          <w:p w14:paraId="7ED39818" w14:textId="77777777" w:rsidR="00F916D6" w:rsidRPr="00684BB1" w:rsidRDefault="00F916D6" w:rsidP="00626C70">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167EDA11" w14:textId="77777777" w:rsidR="00F916D6" w:rsidRPr="00684BB1" w:rsidRDefault="00F916D6" w:rsidP="004C025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B806FB5" w14:textId="77777777" w:rsidR="00F916D6" w:rsidRPr="00684BB1" w:rsidRDefault="00F916D6" w:rsidP="004C0250">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294A28B4" w14:textId="7801D651" w:rsidR="00F916D6" w:rsidRPr="00684BB1" w:rsidRDefault="004C0250" w:rsidP="004C0250">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F916D6" w:rsidRPr="00684BB1">
              <w:rPr>
                <w:rFonts w:asciiTheme="majorHAnsi" w:eastAsia="Times New Roman" w:hAnsiTheme="majorHAnsi"/>
                <w:color w:val="0451A5"/>
                <w:sz w:val="20"/>
                <w:szCs w:val="20"/>
              </w:rPr>
              <w:t>"</w:t>
            </w:r>
            <w:proofErr w:type="spellStart"/>
            <w:r w:rsidR="00F916D6" w:rsidRPr="00684BB1">
              <w:rPr>
                <w:rFonts w:asciiTheme="majorHAnsi" w:eastAsia="Times New Roman" w:hAnsiTheme="majorHAnsi"/>
                <w:color w:val="0451A5"/>
                <w:sz w:val="20"/>
                <w:szCs w:val="20"/>
              </w:rPr>
              <w:t>description</w:t>
            </w:r>
            <w:proofErr w:type="spellEnd"/>
            <w:r w:rsidR="00F916D6" w:rsidRPr="00684BB1">
              <w:rPr>
                <w:rFonts w:asciiTheme="majorHAnsi" w:eastAsia="Times New Roman" w:hAnsiTheme="majorHAnsi"/>
                <w:color w:val="0451A5"/>
                <w:sz w:val="20"/>
                <w:szCs w:val="20"/>
              </w:rPr>
              <w:t>"</w:t>
            </w:r>
            <w:r w:rsidR="00F916D6" w:rsidRPr="00684BB1">
              <w:rPr>
                <w:rFonts w:asciiTheme="majorHAnsi" w:eastAsia="Times New Roman" w:hAnsiTheme="majorHAnsi"/>
                <w:color w:val="000000"/>
                <w:sz w:val="20"/>
                <w:szCs w:val="20"/>
              </w:rPr>
              <w:t xml:space="preserve">: </w:t>
            </w:r>
            <w:r w:rsidR="00F916D6" w:rsidRPr="00684BB1">
              <w:rPr>
                <w:rFonts w:asciiTheme="majorHAnsi" w:eastAsia="Times New Roman" w:hAnsiTheme="majorHAnsi"/>
                <w:color w:val="A31515"/>
                <w:sz w:val="20"/>
                <w:szCs w:val="20"/>
              </w:rPr>
              <w:t>"</w:t>
            </w:r>
            <w:proofErr w:type="spellStart"/>
            <w:r w:rsidR="00F916D6" w:rsidRPr="00684BB1">
              <w:rPr>
                <w:rFonts w:asciiTheme="majorHAnsi" w:eastAsia="Times New Roman" w:hAnsiTheme="majorHAnsi"/>
                <w:color w:val="A31515"/>
                <w:sz w:val="20"/>
                <w:szCs w:val="20"/>
              </w:rPr>
              <w:t>lorem</w:t>
            </w:r>
            <w:proofErr w:type="spellEnd"/>
            <w:r w:rsidR="00F916D6" w:rsidRPr="00684BB1">
              <w:rPr>
                <w:rFonts w:asciiTheme="majorHAnsi" w:eastAsia="Times New Roman" w:hAnsiTheme="majorHAnsi"/>
                <w:color w:val="A31515"/>
                <w:sz w:val="20"/>
                <w:szCs w:val="20"/>
              </w:rPr>
              <w:t xml:space="preserve"> </w:t>
            </w:r>
            <w:proofErr w:type="spellStart"/>
            <w:r w:rsidR="00F916D6" w:rsidRPr="00684BB1">
              <w:rPr>
                <w:rFonts w:asciiTheme="majorHAnsi" w:eastAsia="Times New Roman" w:hAnsiTheme="majorHAnsi"/>
                <w:color w:val="A31515"/>
                <w:sz w:val="20"/>
                <w:szCs w:val="20"/>
              </w:rPr>
              <w:t>ipsum</w:t>
            </w:r>
            <w:proofErr w:type="spellEnd"/>
            <w:r w:rsidR="00F916D6" w:rsidRPr="00684BB1">
              <w:rPr>
                <w:rFonts w:asciiTheme="majorHAnsi" w:eastAsia="Times New Roman" w:hAnsiTheme="majorHAnsi"/>
                <w:color w:val="A31515"/>
                <w:sz w:val="20"/>
                <w:szCs w:val="20"/>
              </w:rPr>
              <w:t xml:space="preserve"> …",</w:t>
            </w:r>
          </w:p>
          <w:p w14:paraId="6F6EDDE7" w14:textId="7987E36D" w:rsidR="009F1146" w:rsidRPr="00684BB1" w:rsidRDefault="004C0250" w:rsidP="004C0250">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9F1146" w:rsidRPr="00684BB1">
              <w:rPr>
                <w:rFonts w:asciiTheme="majorHAnsi" w:eastAsia="Times New Roman" w:hAnsiTheme="majorHAnsi"/>
                <w:color w:val="0451A5"/>
                <w:sz w:val="20"/>
                <w:szCs w:val="20"/>
              </w:rPr>
              <w:t>"</w:t>
            </w:r>
            <w:proofErr w:type="spellStart"/>
            <w:r w:rsidR="009F1146" w:rsidRPr="00684BB1">
              <w:rPr>
                <w:rFonts w:asciiTheme="majorHAnsi" w:eastAsia="Times New Roman" w:hAnsiTheme="majorHAnsi"/>
                <w:color w:val="0451A5"/>
                <w:sz w:val="20"/>
                <w:szCs w:val="20"/>
              </w:rPr>
              <w:t>image</w:t>
            </w:r>
            <w:proofErr w:type="spellEnd"/>
            <w:r w:rsidR="009F1146" w:rsidRPr="00684BB1">
              <w:rPr>
                <w:rFonts w:asciiTheme="majorHAnsi" w:eastAsia="Times New Roman" w:hAnsiTheme="majorHAnsi"/>
                <w:color w:val="0451A5"/>
                <w:sz w:val="20"/>
                <w:szCs w:val="20"/>
              </w:rPr>
              <w:t>"</w:t>
            </w:r>
            <w:r w:rsidR="009F1146" w:rsidRPr="00684BB1">
              <w:rPr>
                <w:rFonts w:asciiTheme="majorHAnsi" w:eastAsia="Times New Roman" w:hAnsiTheme="majorHAnsi"/>
                <w:color w:val="000000"/>
                <w:sz w:val="20"/>
                <w:szCs w:val="20"/>
              </w:rPr>
              <w:t xml:space="preserve">: </w:t>
            </w:r>
            <w:proofErr w:type="spellStart"/>
            <w:r w:rsidR="00DD3263" w:rsidRPr="00684BB1">
              <w:rPr>
                <w:rFonts w:asciiTheme="majorHAnsi" w:eastAsia="Times New Roman" w:hAnsiTheme="majorHAnsi"/>
                <w:color w:val="A31515"/>
                <w:sz w:val="20"/>
                <w:szCs w:val="20"/>
              </w:rPr>
              <w:t>url</w:t>
            </w:r>
            <w:proofErr w:type="spellEnd"/>
            <w:r w:rsidR="009F1146" w:rsidRPr="00684BB1">
              <w:rPr>
                <w:rFonts w:asciiTheme="majorHAnsi" w:eastAsia="Times New Roman" w:hAnsiTheme="majorHAnsi"/>
                <w:color w:val="A31515"/>
                <w:sz w:val="20"/>
                <w:szCs w:val="20"/>
              </w:rPr>
              <w:t>,</w:t>
            </w:r>
          </w:p>
          <w:p w14:paraId="205EC72F" w14:textId="1DE47DE7" w:rsidR="00AA27B6" w:rsidRPr="00684BB1" w:rsidRDefault="004C0250" w:rsidP="004C0250">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r w:rsidR="00E06382" w:rsidRPr="00684BB1">
              <w:rPr>
                <w:rFonts w:asciiTheme="majorHAnsi" w:eastAsia="Times New Roman" w:hAnsiTheme="majorHAnsi"/>
                <w:color w:val="0451A5"/>
                <w:sz w:val="20"/>
                <w:szCs w:val="20"/>
              </w:rPr>
              <w:t>"</w:t>
            </w:r>
            <w:proofErr w:type="spellStart"/>
            <w:r w:rsidR="00300294" w:rsidRPr="00684BB1">
              <w:rPr>
                <w:rFonts w:asciiTheme="majorHAnsi" w:eastAsia="Times New Roman" w:hAnsiTheme="majorHAnsi"/>
                <w:color w:val="0451A5"/>
                <w:sz w:val="20"/>
                <w:szCs w:val="20"/>
              </w:rPr>
              <w:t>region</w:t>
            </w:r>
            <w:r w:rsidR="00E06382" w:rsidRPr="00684BB1">
              <w:rPr>
                <w:rFonts w:asciiTheme="majorHAnsi" w:eastAsia="Times New Roman" w:hAnsiTheme="majorHAnsi"/>
                <w:color w:val="0451A5"/>
                <w:sz w:val="20"/>
                <w:szCs w:val="20"/>
              </w:rPr>
              <w:t>Id</w:t>
            </w:r>
            <w:proofErr w:type="spellEnd"/>
            <w:r w:rsidR="00E06382" w:rsidRPr="00684BB1">
              <w:rPr>
                <w:rFonts w:asciiTheme="majorHAnsi" w:eastAsia="Times New Roman" w:hAnsiTheme="majorHAnsi"/>
                <w:color w:val="0451A5"/>
                <w:sz w:val="20"/>
                <w:szCs w:val="20"/>
              </w:rPr>
              <w:t>"</w:t>
            </w:r>
            <w:r w:rsidR="00E06382" w:rsidRPr="00684BB1">
              <w:rPr>
                <w:rFonts w:asciiTheme="majorHAnsi" w:eastAsia="Times New Roman" w:hAnsiTheme="majorHAnsi"/>
                <w:color w:val="000000"/>
                <w:sz w:val="20"/>
                <w:szCs w:val="20"/>
              </w:rPr>
              <w:t xml:space="preserve">: </w:t>
            </w:r>
            <w:r w:rsidR="00E06382" w:rsidRPr="00684BB1">
              <w:rPr>
                <w:rFonts w:asciiTheme="majorHAnsi" w:eastAsia="Times New Roman" w:hAnsiTheme="majorHAnsi"/>
                <w:color w:val="A31515"/>
                <w:sz w:val="20"/>
                <w:szCs w:val="20"/>
              </w:rPr>
              <w:t>#</w:t>
            </w:r>
          </w:p>
          <w:p w14:paraId="635EC697" w14:textId="6943F708" w:rsidR="00F916D6" w:rsidRPr="00684BB1" w:rsidRDefault="00F916D6" w:rsidP="004C025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F916D6" w:rsidRPr="00684BB1" w14:paraId="01F07253" w14:textId="77777777" w:rsidTr="00626C70">
        <w:trPr>
          <w:trHeight w:val="80"/>
        </w:trPr>
        <w:tc>
          <w:tcPr>
            <w:tcW w:w="2379" w:type="dxa"/>
          </w:tcPr>
          <w:p w14:paraId="72DB050A"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lastRenderedPageBreak/>
              <w:t>Response</w:t>
            </w:r>
          </w:p>
        </w:tc>
        <w:tc>
          <w:tcPr>
            <w:tcW w:w="6117" w:type="dxa"/>
          </w:tcPr>
          <w:p w14:paraId="575D4D8A"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Correcto:</w:t>
            </w:r>
          </w:p>
          <w:p w14:paraId="3174792E" w14:textId="77777777" w:rsidR="00F916D6" w:rsidRPr="00684BB1" w:rsidRDefault="00F916D6"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201</w:t>
            </w:r>
          </w:p>
          <w:p w14:paraId="5C59AF94" w14:textId="77777777" w:rsidR="00F916D6" w:rsidRPr="00684BB1" w:rsidRDefault="00F916D6"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7B1A0BF" w14:textId="77777777"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470B35F" w14:textId="6E6E1626" w:rsidR="00F916D6" w:rsidRPr="00684BB1" w:rsidRDefault="00F916D6" w:rsidP="008177BD">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created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success</w:t>
            </w:r>
            <w:proofErr w:type="spellEnd"/>
            <w:r w:rsidRPr="00684BB1">
              <w:rPr>
                <w:rFonts w:asciiTheme="majorHAnsi" w:eastAsia="Times New Roman" w:hAnsiTheme="majorHAnsi"/>
                <w:color w:val="A31515"/>
                <w:sz w:val="20"/>
                <w:szCs w:val="20"/>
              </w:rPr>
              <w:t>"</w:t>
            </w:r>
          </w:p>
          <w:p w14:paraId="229E4A9C" w14:textId="77777777"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DA10955" w14:textId="77777777" w:rsidR="00F916D6" w:rsidRPr="00684BB1" w:rsidRDefault="00F916D6" w:rsidP="00626C70">
            <w:pPr>
              <w:rPr>
                <w:rFonts w:asciiTheme="majorHAnsi" w:hAnsiTheme="majorHAnsi"/>
                <w:sz w:val="20"/>
                <w:szCs w:val="20"/>
              </w:rPr>
            </w:pPr>
          </w:p>
          <w:p w14:paraId="15EFC05F"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 xml:space="preserve">Incorrecto: </w:t>
            </w:r>
          </w:p>
          <w:p w14:paraId="29B3C2B9" w14:textId="77777777" w:rsidR="00F916D6" w:rsidRPr="00684BB1" w:rsidRDefault="00F916D6"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7041EE3F" w14:textId="77777777" w:rsidR="00F916D6" w:rsidRPr="00684BB1" w:rsidRDefault="00F916D6"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2C5DEC30" w14:textId="77777777"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A3AA64F" w14:textId="77777777"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270AF95F" w14:textId="77777777"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B0D6EBA" w14:textId="77777777" w:rsidR="00F916D6" w:rsidRPr="00684BB1" w:rsidRDefault="00F916D6" w:rsidP="00626C70">
            <w:pPr>
              <w:shd w:val="clear" w:color="auto" w:fill="FFFFFF"/>
              <w:spacing w:line="360" w:lineRule="atLeast"/>
              <w:rPr>
                <w:rFonts w:asciiTheme="majorHAnsi" w:eastAsia="Times New Roman" w:hAnsiTheme="majorHAnsi"/>
                <w:color w:val="000000"/>
                <w:sz w:val="20"/>
                <w:szCs w:val="20"/>
              </w:rPr>
            </w:pPr>
          </w:p>
          <w:p w14:paraId="7D5DBEC4" w14:textId="77777777" w:rsidR="00F916D6" w:rsidRPr="00684BB1" w:rsidRDefault="00F916D6" w:rsidP="00626C70">
            <w:pPr>
              <w:rPr>
                <w:rFonts w:asciiTheme="majorHAnsi" w:hAnsiTheme="majorHAnsi"/>
                <w:b/>
                <w:sz w:val="20"/>
                <w:szCs w:val="20"/>
              </w:rPr>
            </w:pPr>
            <w:r w:rsidRPr="00684BB1">
              <w:rPr>
                <w:rFonts w:asciiTheme="majorHAnsi" w:hAnsiTheme="majorHAnsi"/>
                <w:b/>
                <w:sz w:val="20"/>
                <w:szCs w:val="20"/>
              </w:rPr>
              <w:t xml:space="preserve">No autorizado: </w:t>
            </w:r>
          </w:p>
          <w:p w14:paraId="106C664F" w14:textId="77777777" w:rsidR="00F916D6" w:rsidRPr="00684BB1" w:rsidRDefault="00F916D6"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299D96FA" w14:textId="77777777" w:rsidR="00F916D6" w:rsidRPr="00684BB1" w:rsidRDefault="00F916D6"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DB5CA17" w14:textId="77777777"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216A2F4" w14:textId="77777777"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7534B429" w14:textId="560E722E" w:rsidR="00F916D6" w:rsidRPr="00684BB1" w:rsidRDefault="00F916D6" w:rsidP="008177B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024D1922" w14:textId="77777777" w:rsidR="00F916D6" w:rsidRPr="00684BB1" w:rsidRDefault="00F916D6" w:rsidP="00F916D6">
      <w:pPr>
        <w:contextualSpacing/>
        <w:rPr>
          <w:rFonts w:asciiTheme="majorHAnsi" w:hAnsiTheme="majorHAnsi"/>
          <w:sz w:val="20"/>
          <w:szCs w:val="20"/>
        </w:rPr>
      </w:pPr>
    </w:p>
    <w:p w14:paraId="56303CCA" w14:textId="77777777" w:rsidR="00264377" w:rsidRPr="00684BB1" w:rsidRDefault="005A5625" w:rsidP="005A5625">
      <w:pPr>
        <w:rPr>
          <w:rFonts w:asciiTheme="majorHAnsi" w:hAnsiTheme="majorHAnsi"/>
          <w:sz w:val="20"/>
          <w:szCs w:val="20"/>
        </w:rPr>
      </w:pPr>
      <w:r w:rsidRPr="00684BB1">
        <w:rPr>
          <w:rFonts w:asciiTheme="majorHAnsi" w:hAnsiTheme="majorHAnsi"/>
          <w:sz w:val="20"/>
          <w:szCs w:val="20"/>
        </w:rPr>
        <w:t>    </w:t>
      </w:r>
    </w:p>
    <w:tbl>
      <w:tblPr>
        <w:tblStyle w:val="Tablaconcuadrcula"/>
        <w:tblW w:w="0" w:type="auto"/>
        <w:tblLook w:val="04A0" w:firstRow="1" w:lastRow="0" w:firstColumn="1" w:lastColumn="0" w:noHBand="0" w:noVBand="1"/>
      </w:tblPr>
      <w:tblGrid>
        <w:gridCol w:w="2379"/>
        <w:gridCol w:w="6117"/>
      </w:tblGrid>
      <w:tr w:rsidR="00264377" w:rsidRPr="00684BB1" w14:paraId="67EBD50F" w14:textId="77777777" w:rsidTr="00626C70">
        <w:tc>
          <w:tcPr>
            <w:tcW w:w="2379" w:type="dxa"/>
          </w:tcPr>
          <w:p w14:paraId="1398FD6F"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6F3F3BF3" w14:textId="5563F82F" w:rsidR="00264377" w:rsidRPr="00684BB1" w:rsidRDefault="00264377" w:rsidP="00636404">
            <w:pPr>
              <w:rPr>
                <w:rFonts w:asciiTheme="majorHAnsi" w:hAnsiTheme="majorHAnsi"/>
                <w:sz w:val="20"/>
                <w:szCs w:val="20"/>
              </w:rPr>
            </w:pPr>
            <w:r w:rsidRPr="00684BB1">
              <w:rPr>
                <w:rFonts w:asciiTheme="majorHAnsi" w:hAnsiTheme="majorHAnsi"/>
                <w:sz w:val="20"/>
                <w:szCs w:val="20"/>
              </w:rPr>
              <w:t xml:space="preserve">Actualizar </w:t>
            </w:r>
            <w:r w:rsidR="00636404" w:rsidRPr="00684BB1">
              <w:rPr>
                <w:rFonts w:asciiTheme="majorHAnsi" w:hAnsiTheme="majorHAnsi"/>
                <w:sz w:val="20"/>
                <w:szCs w:val="20"/>
              </w:rPr>
              <w:t xml:space="preserve">un </w:t>
            </w:r>
            <w:r w:rsidR="00300294" w:rsidRPr="00684BB1">
              <w:rPr>
                <w:rFonts w:asciiTheme="majorHAnsi" w:hAnsiTheme="majorHAnsi"/>
                <w:sz w:val="20"/>
                <w:szCs w:val="20"/>
              </w:rPr>
              <w:t>plato</w:t>
            </w:r>
          </w:p>
        </w:tc>
      </w:tr>
      <w:tr w:rsidR="00264377" w:rsidRPr="00684BB1" w14:paraId="617B170A" w14:textId="77777777" w:rsidTr="00626C70">
        <w:tc>
          <w:tcPr>
            <w:tcW w:w="2379" w:type="dxa"/>
          </w:tcPr>
          <w:p w14:paraId="5D597CFC"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URI</w:t>
            </w:r>
          </w:p>
        </w:tc>
        <w:tc>
          <w:tcPr>
            <w:tcW w:w="6117" w:type="dxa"/>
          </w:tcPr>
          <w:p w14:paraId="4D1CB5E6" w14:textId="1054B1BC" w:rsidR="00264377" w:rsidRPr="00684BB1" w:rsidRDefault="00300294" w:rsidP="00636404">
            <w:pPr>
              <w:rPr>
                <w:rFonts w:asciiTheme="majorHAnsi" w:hAnsiTheme="majorHAnsi"/>
                <w:sz w:val="20"/>
                <w:szCs w:val="20"/>
              </w:rPr>
            </w:pPr>
            <w:r w:rsidRPr="00684BB1">
              <w:rPr>
                <w:rFonts w:asciiTheme="majorHAnsi" w:hAnsiTheme="majorHAnsi"/>
                <w:sz w:val="20"/>
                <w:szCs w:val="20"/>
              </w:rPr>
              <w:t>/platos</w:t>
            </w:r>
            <w:r w:rsidR="002F6F92" w:rsidRPr="00684BB1">
              <w:rPr>
                <w:rFonts w:asciiTheme="majorHAnsi" w:hAnsiTheme="majorHAnsi"/>
                <w:sz w:val="20"/>
                <w:szCs w:val="20"/>
              </w:rPr>
              <w:t>/</w:t>
            </w:r>
            <w:r w:rsidR="00264377" w:rsidRPr="00684BB1">
              <w:rPr>
                <w:rFonts w:asciiTheme="majorHAnsi" w:hAnsiTheme="majorHAnsi"/>
                <w:sz w:val="20"/>
                <w:szCs w:val="20"/>
              </w:rPr>
              <w:t>{id}</w:t>
            </w:r>
            <w:r w:rsidR="00264377" w:rsidRPr="00684BB1">
              <w:rPr>
                <w:rFonts w:asciiTheme="majorHAnsi" w:hAnsiTheme="majorHAnsi" w:cs="Arial"/>
                <w:i/>
                <w:color w:val="000000" w:themeColor="text1"/>
                <w:sz w:val="20"/>
                <w:szCs w:val="20"/>
                <w:lang w:val="es-CO"/>
              </w:rPr>
              <w:t>?token={AUTHORIZATION_TOKEN}</w:t>
            </w:r>
          </w:p>
        </w:tc>
      </w:tr>
      <w:tr w:rsidR="00264377" w:rsidRPr="00684BB1" w14:paraId="15ADEC26" w14:textId="77777777" w:rsidTr="00626C70">
        <w:tc>
          <w:tcPr>
            <w:tcW w:w="2379" w:type="dxa"/>
          </w:tcPr>
          <w:p w14:paraId="4A2FB658"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23733466" w14:textId="499A9A54" w:rsidR="00264377" w:rsidRPr="00684BB1" w:rsidRDefault="00264377" w:rsidP="00636404">
            <w:pPr>
              <w:rPr>
                <w:rFonts w:asciiTheme="majorHAnsi" w:hAnsiTheme="majorHAnsi"/>
                <w:sz w:val="20"/>
                <w:szCs w:val="20"/>
              </w:rPr>
            </w:pPr>
            <w:r w:rsidRPr="00684BB1">
              <w:rPr>
                <w:rFonts w:asciiTheme="majorHAnsi" w:hAnsiTheme="majorHAnsi"/>
                <w:sz w:val="20"/>
                <w:szCs w:val="20"/>
              </w:rPr>
              <w:t xml:space="preserve">El administrador </w:t>
            </w:r>
            <w:r w:rsidR="00636404" w:rsidRPr="00684BB1">
              <w:rPr>
                <w:rFonts w:asciiTheme="majorHAnsi" w:hAnsiTheme="majorHAnsi"/>
                <w:sz w:val="20"/>
                <w:szCs w:val="20"/>
              </w:rPr>
              <w:t xml:space="preserve">modifica un </w:t>
            </w:r>
            <w:r w:rsidR="00300294" w:rsidRPr="00684BB1">
              <w:rPr>
                <w:rFonts w:asciiTheme="majorHAnsi" w:hAnsiTheme="majorHAnsi"/>
                <w:sz w:val="20"/>
                <w:szCs w:val="20"/>
              </w:rPr>
              <w:t>plato</w:t>
            </w:r>
            <w:r w:rsidR="00636404" w:rsidRPr="00684BB1">
              <w:rPr>
                <w:rFonts w:asciiTheme="majorHAnsi" w:hAnsiTheme="majorHAnsi"/>
                <w:sz w:val="20"/>
                <w:szCs w:val="20"/>
              </w:rPr>
              <w:t xml:space="preserve"> </w:t>
            </w:r>
            <w:r w:rsidRPr="00684BB1">
              <w:rPr>
                <w:rFonts w:asciiTheme="majorHAnsi" w:hAnsiTheme="majorHAnsi"/>
                <w:sz w:val="20"/>
                <w:szCs w:val="20"/>
              </w:rPr>
              <w:t>existente.  </w:t>
            </w:r>
          </w:p>
        </w:tc>
      </w:tr>
      <w:tr w:rsidR="00264377" w:rsidRPr="00684BB1" w14:paraId="09496DB0" w14:textId="77777777" w:rsidTr="00626C70">
        <w:tc>
          <w:tcPr>
            <w:tcW w:w="2379" w:type="dxa"/>
          </w:tcPr>
          <w:p w14:paraId="4C491F08"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2C385CB6" w14:textId="77777777" w:rsidR="00264377" w:rsidRPr="00684BB1" w:rsidRDefault="00264377" w:rsidP="00626C70">
            <w:pPr>
              <w:rPr>
                <w:rFonts w:asciiTheme="majorHAnsi" w:hAnsiTheme="majorHAnsi"/>
                <w:sz w:val="20"/>
                <w:szCs w:val="20"/>
              </w:rPr>
            </w:pPr>
            <w:r w:rsidRPr="00684BB1">
              <w:rPr>
                <w:rFonts w:asciiTheme="majorHAnsi" w:hAnsiTheme="majorHAnsi"/>
                <w:sz w:val="20"/>
                <w:szCs w:val="20"/>
              </w:rPr>
              <w:t>PUT/PATCH</w:t>
            </w:r>
          </w:p>
        </w:tc>
      </w:tr>
      <w:tr w:rsidR="00264377" w:rsidRPr="00684BB1" w14:paraId="1C74CD78" w14:textId="77777777" w:rsidTr="00626C70">
        <w:tc>
          <w:tcPr>
            <w:tcW w:w="2379" w:type="dxa"/>
          </w:tcPr>
          <w:p w14:paraId="6101BBEC" w14:textId="77777777" w:rsidR="00264377" w:rsidRPr="00684BB1" w:rsidRDefault="00264377" w:rsidP="00626C7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1A933569" w14:textId="77777777" w:rsidR="00264377" w:rsidRPr="00684BB1" w:rsidRDefault="00264377" w:rsidP="00626C7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264377" w:rsidRPr="00684BB1" w14:paraId="0B4284C6" w14:textId="77777777" w:rsidTr="00626C70">
        <w:tc>
          <w:tcPr>
            <w:tcW w:w="2379" w:type="dxa"/>
          </w:tcPr>
          <w:p w14:paraId="47FB43A5"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0D5EDC9F" w14:textId="77777777" w:rsidR="00264377" w:rsidRPr="00684BB1" w:rsidRDefault="00264377" w:rsidP="00626C70">
            <w:pPr>
              <w:rPr>
                <w:rFonts w:asciiTheme="majorHAnsi" w:hAnsiTheme="majorHAnsi"/>
                <w:sz w:val="20"/>
                <w:szCs w:val="20"/>
              </w:rPr>
            </w:pPr>
            <w:r w:rsidRPr="00684BB1">
              <w:rPr>
                <w:rFonts w:asciiTheme="majorHAnsi" w:hAnsiTheme="majorHAnsi"/>
                <w:sz w:val="20"/>
                <w:szCs w:val="20"/>
              </w:rPr>
              <w:t>administrador</w:t>
            </w:r>
          </w:p>
        </w:tc>
      </w:tr>
      <w:tr w:rsidR="00264377" w:rsidRPr="00684BB1" w14:paraId="4C2FC27B" w14:textId="77777777" w:rsidTr="00626C70">
        <w:tc>
          <w:tcPr>
            <w:tcW w:w="2379" w:type="dxa"/>
          </w:tcPr>
          <w:p w14:paraId="11EC5E93" w14:textId="77777777" w:rsidR="00264377" w:rsidRPr="00684BB1" w:rsidRDefault="00264377" w:rsidP="00626C70">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547A2336" w14:textId="77777777" w:rsidR="008D01CD" w:rsidRPr="00684BB1" w:rsidRDefault="008D01CD" w:rsidP="008D01C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CA5AA7A" w14:textId="77777777" w:rsidR="008D01CD" w:rsidRPr="00684BB1" w:rsidRDefault="008D01CD" w:rsidP="008D01CD">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name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w:t>
            </w:r>
          </w:p>
          <w:p w14:paraId="2A89FEB0" w14:textId="77777777" w:rsidR="008D01CD" w:rsidRPr="00684BB1" w:rsidRDefault="008D01CD" w:rsidP="008D01CD">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proofErr w:type="spellStart"/>
            <w:r w:rsidRPr="00684BB1">
              <w:rPr>
                <w:rFonts w:asciiTheme="majorHAnsi" w:eastAsia="Times New Roman" w:hAnsiTheme="majorHAnsi"/>
                <w:color w:val="0451A5"/>
                <w:sz w:val="20"/>
                <w:szCs w:val="20"/>
              </w:rPr>
              <w:t>description</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lorem</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ipsum</w:t>
            </w:r>
            <w:proofErr w:type="spellEnd"/>
            <w:r w:rsidRPr="00684BB1">
              <w:rPr>
                <w:rFonts w:asciiTheme="majorHAnsi" w:eastAsia="Times New Roman" w:hAnsiTheme="majorHAnsi"/>
                <w:color w:val="A31515"/>
                <w:sz w:val="20"/>
                <w:szCs w:val="20"/>
              </w:rPr>
              <w:t xml:space="preserve"> …",</w:t>
            </w:r>
          </w:p>
          <w:p w14:paraId="0AFC5CDD" w14:textId="77777777" w:rsidR="008D01CD" w:rsidRPr="00684BB1" w:rsidRDefault="008D01CD" w:rsidP="008D01CD">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proofErr w:type="spellStart"/>
            <w:r w:rsidRPr="00684BB1">
              <w:rPr>
                <w:rFonts w:asciiTheme="majorHAnsi" w:eastAsia="Times New Roman" w:hAnsiTheme="majorHAnsi"/>
                <w:color w:val="0451A5"/>
                <w:sz w:val="20"/>
                <w:szCs w:val="20"/>
              </w:rPr>
              <w:t>image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proofErr w:type="spellStart"/>
            <w:r w:rsidRPr="00684BB1">
              <w:rPr>
                <w:rFonts w:asciiTheme="majorHAnsi" w:eastAsia="Times New Roman" w:hAnsiTheme="majorHAnsi"/>
                <w:color w:val="A31515"/>
                <w:sz w:val="20"/>
                <w:szCs w:val="20"/>
              </w:rPr>
              <w:t>url</w:t>
            </w:r>
            <w:proofErr w:type="spellEnd"/>
            <w:r w:rsidRPr="00684BB1">
              <w:rPr>
                <w:rFonts w:asciiTheme="majorHAnsi" w:eastAsia="Times New Roman" w:hAnsiTheme="majorHAnsi"/>
                <w:color w:val="A31515"/>
                <w:sz w:val="20"/>
                <w:szCs w:val="20"/>
              </w:rPr>
              <w:t>,</w:t>
            </w:r>
          </w:p>
          <w:p w14:paraId="0E83433C" w14:textId="70D2DA64" w:rsidR="008D01CD" w:rsidRPr="00684BB1" w:rsidRDefault="008D01CD" w:rsidP="008D01CD">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w:t>
            </w:r>
            <w:proofErr w:type="spellStart"/>
            <w:r w:rsidR="00300294" w:rsidRPr="00684BB1">
              <w:rPr>
                <w:rFonts w:asciiTheme="majorHAnsi" w:eastAsia="Times New Roman" w:hAnsiTheme="majorHAnsi"/>
                <w:color w:val="0451A5"/>
                <w:sz w:val="20"/>
                <w:szCs w:val="20"/>
              </w:rPr>
              <w:t>region</w:t>
            </w:r>
            <w:r w:rsidRPr="00684BB1">
              <w:rPr>
                <w:rFonts w:asciiTheme="majorHAnsi" w:eastAsia="Times New Roman" w:hAnsiTheme="majorHAnsi"/>
                <w:color w:val="0451A5"/>
                <w:sz w:val="20"/>
                <w:szCs w:val="20"/>
              </w:rPr>
              <w:t>Id</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
          <w:p w14:paraId="47C7846A" w14:textId="5CB70A12" w:rsidR="00264377" w:rsidRPr="00684BB1" w:rsidRDefault="008D01CD" w:rsidP="008D01CD">
            <w:pPr>
              <w:shd w:val="clear" w:color="auto" w:fill="FFFFFF"/>
              <w:spacing w:line="360" w:lineRule="atLeast"/>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264377" w:rsidRPr="00684BB1" w14:paraId="107F3FE0" w14:textId="77777777" w:rsidTr="00626C70">
        <w:trPr>
          <w:trHeight w:val="80"/>
        </w:trPr>
        <w:tc>
          <w:tcPr>
            <w:tcW w:w="2379" w:type="dxa"/>
          </w:tcPr>
          <w:p w14:paraId="5F44B8B5"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6A6ED14A"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Correcto:</w:t>
            </w:r>
          </w:p>
          <w:p w14:paraId="38600669" w14:textId="77777777" w:rsidR="00264377" w:rsidRPr="00684BB1" w:rsidRDefault="002643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201</w:t>
            </w:r>
          </w:p>
          <w:p w14:paraId="56E2ADA7" w14:textId="77777777" w:rsidR="00264377" w:rsidRPr="00684BB1" w:rsidRDefault="002643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12CD2C2" w14:textId="77777777"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F9E3651" w14:textId="1C332B94" w:rsidR="00264377" w:rsidRPr="00684BB1" w:rsidRDefault="00264377" w:rsidP="00D612C2">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updated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success</w:t>
            </w:r>
            <w:proofErr w:type="spellEnd"/>
            <w:r w:rsidRPr="00684BB1">
              <w:rPr>
                <w:rFonts w:asciiTheme="majorHAnsi" w:eastAsia="Times New Roman" w:hAnsiTheme="majorHAnsi"/>
                <w:color w:val="A31515"/>
                <w:sz w:val="20"/>
                <w:szCs w:val="20"/>
              </w:rPr>
              <w:t>"</w:t>
            </w:r>
          </w:p>
          <w:p w14:paraId="33969319" w14:textId="77777777"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295FF79" w14:textId="77777777" w:rsidR="00264377" w:rsidRPr="00684BB1" w:rsidRDefault="00264377" w:rsidP="00626C70">
            <w:pPr>
              <w:rPr>
                <w:rFonts w:asciiTheme="majorHAnsi" w:hAnsiTheme="majorHAnsi"/>
                <w:sz w:val="20"/>
                <w:szCs w:val="20"/>
              </w:rPr>
            </w:pPr>
          </w:p>
          <w:p w14:paraId="3F76932F"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t xml:space="preserve">Incorrecto: </w:t>
            </w:r>
          </w:p>
          <w:p w14:paraId="42F93DD4" w14:textId="77777777" w:rsidR="00264377" w:rsidRPr="00684BB1" w:rsidRDefault="002643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6EC5B9FE" w14:textId="77777777" w:rsidR="00264377" w:rsidRPr="00684BB1" w:rsidRDefault="002643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27D2628" w14:textId="77777777"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62DA121" w14:textId="77777777"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1F8B253D" w14:textId="77777777"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8205C1E" w14:textId="77777777" w:rsidR="00264377" w:rsidRPr="00684BB1" w:rsidRDefault="00264377" w:rsidP="00626C70">
            <w:pPr>
              <w:shd w:val="clear" w:color="auto" w:fill="FFFFFF"/>
              <w:spacing w:line="360" w:lineRule="atLeast"/>
              <w:rPr>
                <w:rFonts w:asciiTheme="majorHAnsi" w:eastAsia="Times New Roman" w:hAnsiTheme="majorHAnsi"/>
                <w:color w:val="000000"/>
                <w:sz w:val="20"/>
                <w:szCs w:val="20"/>
              </w:rPr>
            </w:pPr>
          </w:p>
          <w:p w14:paraId="4C7AC543" w14:textId="77777777" w:rsidR="00264377" w:rsidRPr="00684BB1" w:rsidRDefault="00264377" w:rsidP="00626C70">
            <w:pPr>
              <w:rPr>
                <w:rFonts w:asciiTheme="majorHAnsi" w:hAnsiTheme="majorHAnsi"/>
                <w:b/>
                <w:sz w:val="20"/>
                <w:szCs w:val="20"/>
              </w:rPr>
            </w:pPr>
            <w:r w:rsidRPr="00684BB1">
              <w:rPr>
                <w:rFonts w:asciiTheme="majorHAnsi" w:hAnsiTheme="majorHAnsi"/>
                <w:b/>
                <w:sz w:val="20"/>
                <w:szCs w:val="20"/>
              </w:rPr>
              <w:lastRenderedPageBreak/>
              <w:t xml:space="preserve">No autorizado: </w:t>
            </w:r>
          </w:p>
          <w:p w14:paraId="1CEE776E" w14:textId="77777777" w:rsidR="00264377" w:rsidRPr="00684BB1" w:rsidRDefault="002643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03687382" w14:textId="77777777" w:rsidR="00264377" w:rsidRPr="00684BB1" w:rsidRDefault="002643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923ECB6" w14:textId="77777777"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23CDB95" w14:textId="77777777"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33A65E5F" w14:textId="607B2B48" w:rsidR="00264377" w:rsidRPr="00684BB1" w:rsidRDefault="00264377" w:rsidP="00D612C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710710BE" w14:textId="3F87C228" w:rsidR="005A5625" w:rsidRPr="00684BB1" w:rsidRDefault="005A5625" w:rsidP="005A5625">
      <w:pPr>
        <w:rPr>
          <w:rFonts w:asciiTheme="majorHAnsi" w:hAnsiTheme="majorHAnsi"/>
          <w:sz w:val="20"/>
          <w:szCs w:val="20"/>
        </w:rPr>
      </w:pPr>
    </w:p>
    <w:p w14:paraId="606A109A" w14:textId="77777777" w:rsidR="00264377" w:rsidRPr="00684BB1" w:rsidRDefault="00264377"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79"/>
        <w:gridCol w:w="6117"/>
      </w:tblGrid>
      <w:tr w:rsidR="004E4B7A" w:rsidRPr="00684BB1" w14:paraId="0AA0B9F1" w14:textId="77777777" w:rsidTr="00626C70">
        <w:tc>
          <w:tcPr>
            <w:tcW w:w="2379" w:type="dxa"/>
          </w:tcPr>
          <w:p w14:paraId="0065218C"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42C4954E" w14:textId="10183732" w:rsidR="004E4B7A" w:rsidRPr="00684BB1" w:rsidRDefault="004E4B7A" w:rsidP="00626C70">
            <w:pPr>
              <w:rPr>
                <w:rFonts w:asciiTheme="majorHAnsi" w:hAnsiTheme="majorHAnsi"/>
                <w:sz w:val="20"/>
                <w:szCs w:val="20"/>
              </w:rPr>
            </w:pPr>
            <w:r w:rsidRPr="00684BB1">
              <w:rPr>
                <w:rFonts w:asciiTheme="majorHAnsi" w:hAnsiTheme="majorHAnsi"/>
                <w:sz w:val="20"/>
                <w:szCs w:val="20"/>
              </w:rPr>
              <w:t xml:space="preserve">Eliminar un </w:t>
            </w:r>
            <w:r w:rsidR="00300294" w:rsidRPr="00684BB1">
              <w:rPr>
                <w:rFonts w:asciiTheme="majorHAnsi" w:hAnsiTheme="majorHAnsi"/>
                <w:sz w:val="20"/>
                <w:szCs w:val="20"/>
              </w:rPr>
              <w:t>plato</w:t>
            </w:r>
          </w:p>
        </w:tc>
      </w:tr>
      <w:tr w:rsidR="004E4B7A" w:rsidRPr="00684BB1" w14:paraId="01ABDE6F" w14:textId="77777777" w:rsidTr="00626C70">
        <w:tc>
          <w:tcPr>
            <w:tcW w:w="2379" w:type="dxa"/>
          </w:tcPr>
          <w:p w14:paraId="530A03ED"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URI</w:t>
            </w:r>
          </w:p>
        </w:tc>
        <w:tc>
          <w:tcPr>
            <w:tcW w:w="6117" w:type="dxa"/>
          </w:tcPr>
          <w:p w14:paraId="42458FD6" w14:textId="721B7BAB" w:rsidR="004E4B7A" w:rsidRPr="00684BB1" w:rsidRDefault="00300294" w:rsidP="00626C70">
            <w:pPr>
              <w:rPr>
                <w:rFonts w:asciiTheme="majorHAnsi" w:hAnsiTheme="majorHAnsi"/>
                <w:sz w:val="20"/>
                <w:szCs w:val="20"/>
              </w:rPr>
            </w:pPr>
            <w:r w:rsidRPr="00684BB1">
              <w:rPr>
                <w:rFonts w:asciiTheme="majorHAnsi" w:hAnsiTheme="majorHAnsi"/>
                <w:sz w:val="20"/>
                <w:szCs w:val="20"/>
              </w:rPr>
              <w:t>/platos</w:t>
            </w:r>
            <w:r w:rsidR="004E4B7A" w:rsidRPr="00684BB1">
              <w:rPr>
                <w:rFonts w:asciiTheme="majorHAnsi" w:hAnsiTheme="majorHAnsi"/>
                <w:sz w:val="20"/>
                <w:szCs w:val="20"/>
              </w:rPr>
              <w:t>/{id}</w:t>
            </w:r>
            <w:r w:rsidR="004E4B7A" w:rsidRPr="00684BB1">
              <w:rPr>
                <w:rFonts w:asciiTheme="majorHAnsi" w:hAnsiTheme="majorHAnsi" w:cs="Arial"/>
                <w:i/>
                <w:color w:val="000000" w:themeColor="text1"/>
                <w:sz w:val="20"/>
                <w:szCs w:val="20"/>
                <w:lang w:val="es-CO"/>
              </w:rPr>
              <w:t>?token={AUTHORIZATION_TOKEN}</w:t>
            </w:r>
          </w:p>
        </w:tc>
      </w:tr>
      <w:tr w:rsidR="004E4B7A" w:rsidRPr="00684BB1" w14:paraId="0EA3731C" w14:textId="77777777" w:rsidTr="00626C70">
        <w:tc>
          <w:tcPr>
            <w:tcW w:w="2379" w:type="dxa"/>
          </w:tcPr>
          <w:p w14:paraId="39810C0F"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26B87D16" w14:textId="7FE34447" w:rsidR="004E4B7A" w:rsidRPr="00684BB1" w:rsidRDefault="004E4B7A" w:rsidP="001E11D2">
            <w:pPr>
              <w:rPr>
                <w:rFonts w:asciiTheme="majorHAnsi" w:hAnsiTheme="majorHAnsi"/>
                <w:sz w:val="20"/>
                <w:szCs w:val="20"/>
              </w:rPr>
            </w:pPr>
            <w:r w:rsidRPr="00684BB1">
              <w:rPr>
                <w:rFonts w:asciiTheme="majorHAnsi" w:hAnsiTheme="majorHAnsi"/>
                <w:sz w:val="20"/>
                <w:szCs w:val="20"/>
              </w:rPr>
              <w:t xml:space="preserve">El administrador </w:t>
            </w:r>
            <w:r w:rsidR="001E11D2" w:rsidRPr="00684BB1">
              <w:rPr>
                <w:rFonts w:asciiTheme="majorHAnsi" w:hAnsiTheme="majorHAnsi"/>
                <w:sz w:val="20"/>
                <w:szCs w:val="20"/>
              </w:rPr>
              <w:t>elimina</w:t>
            </w:r>
            <w:r w:rsidRPr="00684BB1">
              <w:rPr>
                <w:rFonts w:asciiTheme="majorHAnsi" w:hAnsiTheme="majorHAnsi"/>
                <w:sz w:val="20"/>
                <w:szCs w:val="20"/>
              </w:rPr>
              <w:t xml:space="preserve"> un </w:t>
            </w:r>
            <w:r w:rsidR="00300294" w:rsidRPr="00684BB1">
              <w:rPr>
                <w:rFonts w:asciiTheme="majorHAnsi" w:hAnsiTheme="majorHAnsi"/>
                <w:sz w:val="20"/>
                <w:szCs w:val="20"/>
              </w:rPr>
              <w:t>plato</w:t>
            </w:r>
            <w:r w:rsidRPr="00684BB1">
              <w:rPr>
                <w:rFonts w:asciiTheme="majorHAnsi" w:hAnsiTheme="majorHAnsi"/>
                <w:sz w:val="20"/>
                <w:szCs w:val="20"/>
              </w:rPr>
              <w:t xml:space="preserve"> existente.  </w:t>
            </w:r>
          </w:p>
        </w:tc>
      </w:tr>
      <w:tr w:rsidR="004E4B7A" w:rsidRPr="00684BB1" w14:paraId="583882BC" w14:textId="77777777" w:rsidTr="00626C70">
        <w:tc>
          <w:tcPr>
            <w:tcW w:w="2379" w:type="dxa"/>
          </w:tcPr>
          <w:p w14:paraId="2F83C2E7"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6CD8E790" w14:textId="70C6A9D3" w:rsidR="004E4B7A" w:rsidRPr="00684BB1" w:rsidRDefault="004E4B7A" w:rsidP="00626C70">
            <w:pPr>
              <w:rPr>
                <w:rFonts w:asciiTheme="majorHAnsi" w:hAnsiTheme="majorHAnsi"/>
                <w:sz w:val="20"/>
                <w:szCs w:val="20"/>
              </w:rPr>
            </w:pPr>
            <w:r w:rsidRPr="00684BB1">
              <w:rPr>
                <w:rFonts w:asciiTheme="majorHAnsi" w:hAnsiTheme="majorHAnsi"/>
                <w:sz w:val="20"/>
                <w:szCs w:val="20"/>
              </w:rPr>
              <w:t>DELETE</w:t>
            </w:r>
          </w:p>
        </w:tc>
      </w:tr>
      <w:tr w:rsidR="004E4B7A" w:rsidRPr="00684BB1" w14:paraId="671125AD" w14:textId="77777777" w:rsidTr="00626C70">
        <w:tc>
          <w:tcPr>
            <w:tcW w:w="2379" w:type="dxa"/>
          </w:tcPr>
          <w:p w14:paraId="0AFC5738" w14:textId="77777777" w:rsidR="004E4B7A" w:rsidRPr="00684BB1" w:rsidRDefault="004E4B7A" w:rsidP="00626C7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0DAAA88F" w14:textId="77777777" w:rsidR="004E4B7A" w:rsidRPr="00684BB1" w:rsidRDefault="004E4B7A" w:rsidP="00626C70">
            <w:pPr>
              <w:rPr>
                <w:rFonts w:asciiTheme="majorHAnsi" w:hAnsiTheme="majorHAnsi"/>
                <w:sz w:val="20"/>
                <w:szCs w:val="20"/>
              </w:rPr>
            </w:pPr>
            <w:proofErr w:type="spellStart"/>
            <w:r w:rsidRPr="00684BB1">
              <w:rPr>
                <w:rFonts w:asciiTheme="majorHAnsi" w:hAnsiTheme="majorHAnsi"/>
                <w:sz w:val="20"/>
                <w:szCs w:val="20"/>
              </w:rPr>
              <w:t>header</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authorization</w:t>
            </w:r>
            <w:proofErr w:type="spellEnd"/>
            <w:r w:rsidRPr="00684BB1">
              <w:rPr>
                <w:rFonts w:asciiTheme="majorHAnsi" w:hAnsiTheme="majorHAnsi"/>
                <w:sz w:val="20"/>
                <w:szCs w:val="20"/>
              </w:rPr>
              <w:t xml:space="preserve"> </w:t>
            </w:r>
            <w:proofErr w:type="spellStart"/>
            <w:r w:rsidRPr="00684BB1">
              <w:rPr>
                <w:rFonts w:asciiTheme="majorHAnsi" w:hAnsiTheme="majorHAnsi"/>
                <w:sz w:val="20"/>
                <w:szCs w:val="20"/>
              </w:rPr>
              <w:t>basic</w:t>
            </w:r>
            <w:proofErr w:type="spellEnd"/>
          </w:p>
        </w:tc>
      </w:tr>
      <w:tr w:rsidR="004E4B7A" w:rsidRPr="00684BB1" w14:paraId="5DCF8897" w14:textId="77777777" w:rsidTr="00626C70">
        <w:tc>
          <w:tcPr>
            <w:tcW w:w="2379" w:type="dxa"/>
          </w:tcPr>
          <w:p w14:paraId="17DF52BD"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6D75DDEC" w14:textId="77777777" w:rsidR="004E4B7A" w:rsidRPr="00684BB1" w:rsidRDefault="004E4B7A" w:rsidP="00626C70">
            <w:pPr>
              <w:rPr>
                <w:rFonts w:asciiTheme="majorHAnsi" w:hAnsiTheme="majorHAnsi"/>
                <w:sz w:val="20"/>
                <w:szCs w:val="20"/>
              </w:rPr>
            </w:pPr>
            <w:r w:rsidRPr="00684BB1">
              <w:rPr>
                <w:rFonts w:asciiTheme="majorHAnsi" w:hAnsiTheme="majorHAnsi"/>
                <w:sz w:val="20"/>
                <w:szCs w:val="20"/>
              </w:rPr>
              <w:t>administrador</w:t>
            </w:r>
          </w:p>
        </w:tc>
      </w:tr>
      <w:tr w:rsidR="004E4B7A" w:rsidRPr="00684BB1" w14:paraId="7A5FB695" w14:textId="77777777" w:rsidTr="00626C70">
        <w:tc>
          <w:tcPr>
            <w:tcW w:w="2379" w:type="dxa"/>
          </w:tcPr>
          <w:p w14:paraId="7DB7EB62" w14:textId="77777777" w:rsidR="004E4B7A" w:rsidRPr="00684BB1" w:rsidRDefault="004E4B7A" w:rsidP="002763A3">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041A273B" w14:textId="51573039" w:rsidR="004E4B7A" w:rsidRPr="00684BB1" w:rsidRDefault="00C5334D" w:rsidP="002763A3">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4E4B7A" w:rsidRPr="00684BB1" w14:paraId="02AC1268" w14:textId="77777777" w:rsidTr="00626C70">
        <w:trPr>
          <w:trHeight w:val="80"/>
        </w:trPr>
        <w:tc>
          <w:tcPr>
            <w:tcW w:w="2379" w:type="dxa"/>
          </w:tcPr>
          <w:p w14:paraId="44EC5C27"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3A981EE8"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Correcto:</w:t>
            </w:r>
          </w:p>
          <w:p w14:paraId="78E682D8" w14:textId="07703F12" w:rsidR="004E4B7A" w:rsidRPr="00684BB1" w:rsidRDefault="00BF3F55"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204</w:t>
            </w:r>
          </w:p>
          <w:p w14:paraId="3E368D22"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DD12426" w14:textId="77777777" w:rsidR="004E4B7A" w:rsidRPr="00684BB1" w:rsidRDefault="004E4B7A" w:rsidP="00824AF3">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B6494A0" w14:textId="5894C84C" w:rsidR="004E4B7A" w:rsidRPr="00684BB1" w:rsidRDefault="004E4B7A" w:rsidP="00824AF3">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00300294" w:rsidRPr="00684BB1">
              <w:rPr>
                <w:rFonts w:asciiTheme="majorHAnsi" w:eastAsia="Times New Roman" w:hAnsiTheme="majorHAnsi"/>
                <w:color w:val="A31515"/>
                <w:sz w:val="20"/>
                <w:szCs w:val="20"/>
              </w:rPr>
              <w:t>"</w:t>
            </w:r>
            <w:proofErr w:type="spellStart"/>
            <w:r w:rsidR="00854683" w:rsidRPr="00684BB1">
              <w:rPr>
                <w:rFonts w:asciiTheme="majorHAnsi" w:eastAsia="Times New Roman" w:hAnsiTheme="majorHAnsi"/>
                <w:color w:val="A31515"/>
                <w:sz w:val="20"/>
                <w:szCs w:val="20"/>
              </w:rPr>
              <w:t>dele</w:t>
            </w:r>
            <w:r w:rsidR="00BF3F55" w:rsidRPr="00684BB1">
              <w:rPr>
                <w:rFonts w:asciiTheme="majorHAnsi" w:eastAsia="Times New Roman" w:hAnsiTheme="majorHAnsi"/>
                <w:color w:val="A31515"/>
                <w:sz w:val="20"/>
                <w:szCs w:val="20"/>
              </w:rPr>
              <w:t>ted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success</w:t>
            </w:r>
            <w:proofErr w:type="spellEnd"/>
            <w:r w:rsidRPr="00684BB1">
              <w:rPr>
                <w:rFonts w:asciiTheme="majorHAnsi" w:eastAsia="Times New Roman" w:hAnsiTheme="majorHAnsi"/>
                <w:color w:val="A31515"/>
                <w:sz w:val="20"/>
                <w:szCs w:val="20"/>
              </w:rPr>
              <w:t>"</w:t>
            </w:r>
          </w:p>
          <w:p w14:paraId="0CA6C1A1" w14:textId="77777777" w:rsidR="004E4B7A" w:rsidRPr="00684BB1" w:rsidRDefault="004E4B7A" w:rsidP="00824AF3">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45EE892" w14:textId="77777777" w:rsidR="004E4B7A" w:rsidRPr="00684BB1" w:rsidRDefault="004E4B7A" w:rsidP="00626C70">
            <w:pPr>
              <w:rPr>
                <w:rFonts w:asciiTheme="majorHAnsi" w:hAnsiTheme="majorHAnsi"/>
                <w:sz w:val="20"/>
                <w:szCs w:val="20"/>
              </w:rPr>
            </w:pPr>
          </w:p>
          <w:p w14:paraId="780D13E2"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 xml:space="preserve">Incorrecto: </w:t>
            </w:r>
          </w:p>
          <w:p w14:paraId="28C0C634"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06809189"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0D5BE3AE" w14:textId="77777777" w:rsidR="004E4B7A" w:rsidRPr="00684BB1" w:rsidRDefault="004E4B7A" w:rsidP="00BA4AE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93A3273" w14:textId="77777777" w:rsidR="004E4B7A" w:rsidRPr="00684BB1" w:rsidRDefault="004E4B7A" w:rsidP="00BA4AE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 xml:space="preserve">"data </w:t>
            </w:r>
            <w:proofErr w:type="spellStart"/>
            <w:r w:rsidRPr="00684BB1">
              <w:rPr>
                <w:rFonts w:asciiTheme="majorHAnsi" w:eastAsia="Times New Roman" w:hAnsiTheme="majorHAnsi"/>
                <w:color w:val="A31515"/>
                <w:sz w:val="20"/>
                <w:szCs w:val="20"/>
              </w:rPr>
              <w:t>cannot</w:t>
            </w:r>
            <w:proofErr w:type="spellEnd"/>
            <w:r w:rsidRPr="00684BB1">
              <w:rPr>
                <w:rFonts w:asciiTheme="majorHAnsi" w:eastAsia="Times New Roman" w:hAnsiTheme="majorHAnsi"/>
                <w:color w:val="A31515"/>
                <w:sz w:val="20"/>
                <w:szCs w:val="20"/>
              </w:rPr>
              <w:t xml:space="preserve"> be </w:t>
            </w:r>
            <w:proofErr w:type="spellStart"/>
            <w:r w:rsidRPr="00684BB1">
              <w:rPr>
                <w:rFonts w:asciiTheme="majorHAnsi" w:eastAsia="Times New Roman" w:hAnsiTheme="majorHAnsi"/>
                <w:color w:val="A31515"/>
                <w:sz w:val="20"/>
                <w:szCs w:val="20"/>
              </w:rPr>
              <w:t>processed</w:t>
            </w:r>
            <w:proofErr w:type="spellEnd"/>
            <w:r w:rsidRPr="00684BB1">
              <w:rPr>
                <w:rFonts w:asciiTheme="majorHAnsi" w:eastAsia="Times New Roman" w:hAnsiTheme="majorHAnsi"/>
                <w:color w:val="A31515"/>
                <w:sz w:val="20"/>
                <w:szCs w:val="20"/>
              </w:rPr>
              <w:t>"</w:t>
            </w:r>
          </w:p>
          <w:p w14:paraId="68AE2E02" w14:textId="77777777" w:rsidR="004E4B7A" w:rsidRPr="00684BB1" w:rsidRDefault="004E4B7A" w:rsidP="00BA4AE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DDAF19F"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 xml:space="preserve">No autorizado: </w:t>
            </w:r>
          </w:p>
          <w:p w14:paraId="53744A2F"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401</w:t>
            </w:r>
          </w:p>
          <w:p w14:paraId="2F4EDCCB"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F792AEA" w14:textId="77777777" w:rsidR="004E4B7A" w:rsidRPr="00684BB1" w:rsidRDefault="004E4B7A" w:rsidP="008811CC">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67044AC" w14:textId="77777777" w:rsidR="004E4B7A" w:rsidRPr="00684BB1" w:rsidRDefault="004E4B7A" w:rsidP="008811CC">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Pr="00684BB1">
              <w:rPr>
                <w:rFonts w:asciiTheme="majorHAnsi" w:eastAsia="Times New Roman" w:hAnsiTheme="majorHAnsi"/>
                <w:color w:val="0451A5"/>
                <w:sz w:val="20"/>
                <w:szCs w:val="20"/>
              </w:rPr>
              <w:t>message</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Pr="00684BB1">
              <w:rPr>
                <w:rFonts w:asciiTheme="majorHAnsi" w:eastAsia="Times New Roman" w:hAnsiTheme="majorHAnsi"/>
                <w:color w:val="A31515"/>
                <w:sz w:val="20"/>
                <w:szCs w:val="20"/>
              </w:rPr>
              <w:t>unauthorized</w:t>
            </w:r>
            <w:proofErr w:type="spellEnd"/>
            <w:r w:rsidRPr="00684BB1">
              <w:rPr>
                <w:rFonts w:asciiTheme="majorHAnsi" w:eastAsia="Times New Roman" w:hAnsiTheme="majorHAnsi"/>
                <w:color w:val="A31515"/>
                <w:sz w:val="20"/>
                <w:szCs w:val="20"/>
              </w:rPr>
              <w:t xml:space="preserve"> </w:t>
            </w:r>
            <w:proofErr w:type="spellStart"/>
            <w:r w:rsidRPr="00684BB1">
              <w:rPr>
                <w:rFonts w:asciiTheme="majorHAnsi" w:eastAsia="Times New Roman" w:hAnsiTheme="majorHAnsi"/>
                <w:color w:val="A31515"/>
                <w:sz w:val="20"/>
                <w:szCs w:val="20"/>
              </w:rPr>
              <w:t>user</w:t>
            </w:r>
            <w:proofErr w:type="spellEnd"/>
            <w:r w:rsidRPr="00684BB1">
              <w:rPr>
                <w:rFonts w:asciiTheme="majorHAnsi" w:eastAsia="Times New Roman" w:hAnsiTheme="majorHAnsi"/>
                <w:color w:val="A31515"/>
                <w:sz w:val="20"/>
                <w:szCs w:val="20"/>
              </w:rPr>
              <w:t>"</w:t>
            </w:r>
          </w:p>
          <w:p w14:paraId="2354AE36" w14:textId="0354528D" w:rsidR="004E4B7A" w:rsidRPr="00684BB1" w:rsidRDefault="004E4B7A" w:rsidP="008811CC">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74A47319" w14:textId="77777777" w:rsidR="005A5625" w:rsidRPr="00684BB1" w:rsidRDefault="005A5625" w:rsidP="005A5625">
      <w:pPr>
        <w:rPr>
          <w:rFonts w:asciiTheme="majorHAnsi" w:hAnsiTheme="majorHAnsi"/>
          <w:b/>
        </w:rPr>
      </w:pPr>
    </w:p>
    <w:p w14:paraId="387825AA" w14:textId="28F63EBD" w:rsidR="005A5625" w:rsidRPr="004D4930" w:rsidRDefault="00F302C9" w:rsidP="005A5625">
      <w:pPr>
        <w:rPr>
          <w:rFonts w:asciiTheme="majorHAnsi" w:hAnsiTheme="majorHAnsi"/>
          <w:b/>
          <w:sz w:val="20"/>
          <w:szCs w:val="20"/>
        </w:rPr>
      </w:pPr>
      <w:r w:rsidRPr="004D4930">
        <w:rPr>
          <w:rFonts w:asciiTheme="majorHAnsi" w:hAnsiTheme="majorHAnsi"/>
          <w:b/>
          <w:sz w:val="20"/>
          <w:szCs w:val="20"/>
        </w:rPr>
        <w:t>Aclaraciones</w:t>
      </w:r>
      <w:r w:rsidR="005A5625" w:rsidRPr="004D4930">
        <w:rPr>
          <w:rFonts w:asciiTheme="majorHAnsi" w:hAnsiTheme="majorHAnsi"/>
          <w:b/>
          <w:sz w:val="20"/>
          <w:szCs w:val="20"/>
        </w:rPr>
        <w:t xml:space="preserve">: </w:t>
      </w:r>
    </w:p>
    <w:p w14:paraId="3CD90828" w14:textId="4B30B52F" w:rsidR="005A5625" w:rsidRPr="00684BB1" w:rsidRDefault="005A5625" w:rsidP="009E3E0F">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El n</w:t>
      </w:r>
      <w:r w:rsidR="00F43817" w:rsidRPr="00684BB1">
        <w:rPr>
          <w:rFonts w:asciiTheme="majorHAnsi" w:hAnsiTheme="majorHAnsi"/>
          <w:color w:val="auto"/>
          <w:sz w:val="20"/>
          <w:szCs w:val="20"/>
          <w:lang w:val="es-ES_tradnl"/>
        </w:rPr>
        <w:t>ombre del proyecto debe ser “</w:t>
      </w:r>
      <w:proofErr w:type="spellStart"/>
      <w:r w:rsidR="00F43817" w:rsidRPr="00684BB1">
        <w:rPr>
          <w:rFonts w:asciiTheme="majorHAnsi" w:hAnsiTheme="majorHAnsi"/>
          <w:color w:val="auto"/>
          <w:sz w:val="20"/>
          <w:szCs w:val="20"/>
          <w:lang w:val="es-ES_tradnl"/>
        </w:rPr>
        <w:t>XX</w:t>
      </w:r>
      <w:r w:rsidRPr="00684BB1">
        <w:rPr>
          <w:rFonts w:asciiTheme="majorHAnsi" w:hAnsiTheme="majorHAnsi"/>
          <w:color w:val="auto"/>
          <w:sz w:val="20"/>
          <w:szCs w:val="20"/>
          <w:lang w:val="es-ES_tradnl"/>
        </w:rPr>
        <w:t>_Server</w:t>
      </w:r>
      <w:r w:rsidR="009517A1" w:rsidRPr="00684BB1">
        <w:rPr>
          <w:rFonts w:asciiTheme="majorHAnsi" w:hAnsiTheme="majorHAnsi"/>
          <w:color w:val="auto"/>
          <w:sz w:val="20"/>
          <w:szCs w:val="20"/>
          <w:lang w:val="es-ES_tradnl"/>
        </w:rPr>
        <w:t>Side</w:t>
      </w:r>
      <w:r w:rsidRPr="00684BB1">
        <w:rPr>
          <w:rFonts w:asciiTheme="majorHAnsi" w:hAnsiTheme="majorHAnsi"/>
          <w:color w:val="auto"/>
          <w:sz w:val="20"/>
          <w:szCs w:val="20"/>
          <w:lang w:val="es-ES_tradnl"/>
        </w:rPr>
        <w:t>_A</w:t>
      </w:r>
      <w:proofErr w:type="spellEnd"/>
      <w:r w:rsidRPr="00684BB1">
        <w:rPr>
          <w:rFonts w:asciiTheme="majorHAnsi" w:hAnsiTheme="majorHAnsi"/>
          <w:color w:val="auto"/>
          <w:sz w:val="20"/>
          <w:szCs w:val="20"/>
          <w:lang w:val="es-ES_tradnl"/>
        </w:rPr>
        <w:t xml:space="preserve">”, por lo cual la URL debe ser: http://&lt;servername&gt;/ </w:t>
      </w:r>
      <w:proofErr w:type="spellStart"/>
      <w:r w:rsidRPr="00684BB1">
        <w:rPr>
          <w:rFonts w:asciiTheme="majorHAnsi" w:hAnsiTheme="majorHAnsi"/>
          <w:color w:val="auto"/>
          <w:sz w:val="20"/>
          <w:szCs w:val="20"/>
          <w:lang w:val="es-ES_tradnl"/>
        </w:rPr>
        <w:t>XX_Server</w:t>
      </w:r>
      <w:r w:rsidR="009517A1" w:rsidRPr="00684BB1">
        <w:rPr>
          <w:rFonts w:asciiTheme="majorHAnsi" w:hAnsiTheme="majorHAnsi"/>
          <w:color w:val="auto"/>
          <w:sz w:val="20"/>
          <w:szCs w:val="20"/>
          <w:lang w:val="es-ES_tradnl"/>
        </w:rPr>
        <w:t>Side</w:t>
      </w:r>
      <w:r w:rsidR="00D14C44" w:rsidRPr="00684BB1">
        <w:rPr>
          <w:rFonts w:asciiTheme="majorHAnsi" w:hAnsiTheme="majorHAnsi"/>
          <w:color w:val="auto"/>
          <w:sz w:val="20"/>
          <w:szCs w:val="20"/>
          <w:lang w:val="es-ES_tradnl"/>
        </w:rPr>
        <w:t>_A</w:t>
      </w:r>
      <w:proofErr w:type="spellEnd"/>
      <w:r w:rsidR="00D14C44" w:rsidRPr="00684BB1">
        <w:rPr>
          <w:rFonts w:asciiTheme="majorHAnsi" w:hAnsiTheme="majorHAnsi"/>
          <w:color w:val="auto"/>
          <w:sz w:val="20"/>
          <w:szCs w:val="20"/>
          <w:lang w:val="es-ES_tradnl"/>
        </w:rPr>
        <w:t>/api/v1/&lt;</w:t>
      </w:r>
      <w:proofErr w:type="spellStart"/>
      <w:r w:rsidR="00D14C44" w:rsidRPr="00684BB1">
        <w:rPr>
          <w:rFonts w:asciiTheme="majorHAnsi" w:hAnsiTheme="majorHAnsi"/>
          <w:color w:val="auto"/>
          <w:sz w:val="20"/>
          <w:szCs w:val="20"/>
          <w:lang w:val="es-ES_tradnl"/>
        </w:rPr>
        <w:t>services</w:t>
      </w:r>
      <w:proofErr w:type="spellEnd"/>
      <w:r w:rsidR="00D14C44" w:rsidRPr="00684BB1">
        <w:rPr>
          <w:rFonts w:asciiTheme="majorHAnsi" w:hAnsiTheme="majorHAnsi"/>
          <w:color w:val="auto"/>
          <w:sz w:val="20"/>
          <w:szCs w:val="20"/>
          <w:lang w:val="es-ES_tradnl"/>
        </w:rPr>
        <w:t>&gt;, donde XX</w:t>
      </w:r>
      <w:r w:rsidRPr="00684BB1">
        <w:rPr>
          <w:rFonts w:asciiTheme="majorHAnsi" w:hAnsiTheme="majorHAnsi"/>
          <w:color w:val="auto"/>
          <w:sz w:val="20"/>
          <w:szCs w:val="20"/>
          <w:lang w:val="es-ES_tradnl"/>
        </w:rPr>
        <w:t xml:space="preserve"> son las siglas de su regional</w:t>
      </w:r>
      <w:r w:rsidR="00F43817" w:rsidRPr="00684BB1">
        <w:rPr>
          <w:rFonts w:asciiTheme="majorHAnsi" w:hAnsiTheme="majorHAnsi"/>
          <w:color w:val="auto"/>
          <w:sz w:val="20"/>
          <w:szCs w:val="20"/>
          <w:lang w:val="es-ES_tradnl"/>
        </w:rPr>
        <w:t>.  Ejemplo: http://localhost/AN</w:t>
      </w:r>
      <w:r w:rsidRPr="00684BB1">
        <w:rPr>
          <w:rFonts w:asciiTheme="majorHAnsi" w:hAnsiTheme="majorHAnsi"/>
          <w:color w:val="auto"/>
          <w:sz w:val="20"/>
          <w:szCs w:val="20"/>
          <w:lang w:val="es-ES_tradnl"/>
        </w:rPr>
        <w:t xml:space="preserve"> _</w:t>
      </w:r>
      <w:proofErr w:type="spellStart"/>
      <w:r w:rsidRPr="00684BB1">
        <w:rPr>
          <w:rFonts w:asciiTheme="majorHAnsi" w:hAnsiTheme="majorHAnsi"/>
          <w:color w:val="auto"/>
          <w:sz w:val="20"/>
          <w:szCs w:val="20"/>
          <w:lang w:val="es-ES_tradnl"/>
        </w:rPr>
        <w:t>Server</w:t>
      </w:r>
      <w:r w:rsidR="006F2B97" w:rsidRPr="00684BB1">
        <w:rPr>
          <w:rFonts w:asciiTheme="majorHAnsi" w:hAnsiTheme="majorHAnsi"/>
          <w:color w:val="auto"/>
          <w:sz w:val="20"/>
          <w:szCs w:val="20"/>
          <w:lang w:val="es-ES_tradnl"/>
        </w:rPr>
        <w:t>Side</w:t>
      </w:r>
      <w:r w:rsidRPr="00684BB1">
        <w:rPr>
          <w:rFonts w:asciiTheme="majorHAnsi" w:hAnsiTheme="majorHAnsi"/>
          <w:color w:val="auto"/>
          <w:sz w:val="20"/>
          <w:szCs w:val="20"/>
          <w:lang w:val="es-ES_tradnl"/>
        </w:rPr>
        <w:t>_A</w:t>
      </w:r>
      <w:proofErr w:type="spellEnd"/>
      <w:r w:rsidRPr="00684BB1">
        <w:rPr>
          <w:rFonts w:asciiTheme="majorHAnsi" w:hAnsiTheme="majorHAnsi"/>
          <w:color w:val="auto"/>
          <w:sz w:val="20"/>
          <w:szCs w:val="20"/>
          <w:lang w:val="es-ES_tradnl"/>
        </w:rPr>
        <w:t>/api/v1/</w:t>
      </w:r>
      <w:proofErr w:type="spellStart"/>
      <w:r w:rsidRPr="00684BB1">
        <w:rPr>
          <w:rFonts w:asciiTheme="majorHAnsi" w:hAnsiTheme="majorHAnsi"/>
          <w:color w:val="auto"/>
          <w:sz w:val="20"/>
          <w:szCs w:val="20"/>
          <w:lang w:val="es-ES_tradnl"/>
        </w:rPr>
        <w:t>users</w:t>
      </w:r>
      <w:proofErr w:type="spellEnd"/>
      <w:r w:rsidRPr="00684BB1">
        <w:rPr>
          <w:rFonts w:asciiTheme="majorHAnsi" w:hAnsiTheme="majorHAnsi"/>
          <w:color w:val="auto"/>
          <w:sz w:val="20"/>
          <w:szCs w:val="20"/>
          <w:lang w:val="es-ES_tradnl"/>
        </w:rPr>
        <w:t>.</w:t>
      </w:r>
      <w:r w:rsidR="008720D9" w:rsidRPr="00684BB1">
        <w:rPr>
          <w:rFonts w:asciiTheme="majorHAnsi" w:hAnsiTheme="majorHAnsi"/>
          <w:color w:val="auto"/>
          <w:sz w:val="20"/>
          <w:szCs w:val="20"/>
          <w:lang w:val="es-ES_tradnl"/>
        </w:rPr>
        <w:t xml:space="preserve"> </w:t>
      </w:r>
    </w:p>
    <w:p w14:paraId="080FEBF1" w14:textId="2FF2C72A" w:rsidR="00D14C44" w:rsidRPr="00684BB1" w:rsidRDefault="00D14C44" w:rsidP="009E3E0F">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La base de datos debe tener el nombre “</w:t>
      </w:r>
      <w:proofErr w:type="spellStart"/>
      <w:r w:rsidRPr="00684BB1">
        <w:rPr>
          <w:rFonts w:asciiTheme="majorHAnsi" w:hAnsiTheme="majorHAnsi"/>
          <w:color w:val="auto"/>
          <w:sz w:val="20"/>
          <w:szCs w:val="20"/>
          <w:lang w:val="es-ES_tradnl"/>
        </w:rPr>
        <w:t>XX_ServerSide_A</w:t>
      </w:r>
      <w:proofErr w:type="spellEnd"/>
      <w:r w:rsidRPr="00684BB1">
        <w:rPr>
          <w:rFonts w:asciiTheme="majorHAnsi" w:hAnsiTheme="majorHAnsi"/>
          <w:color w:val="auto"/>
          <w:sz w:val="20"/>
          <w:szCs w:val="20"/>
          <w:lang w:val="es-ES_tradnl"/>
        </w:rPr>
        <w:t>”, donde XX son las siglas de su regional.  Ejemplo: AN _</w:t>
      </w:r>
      <w:proofErr w:type="spellStart"/>
      <w:r w:rsidRPr="00684BB1">
        <w:rPr>
          <w:rFonts w:asciiTheme="majorHAnsi" w:hAnsiTheme="majorHAnsi"/>
          <w:color w:val="auto"/>
          <w:sz w:val="20"/>
          <w:szCs w:val="20"/>
          <w:lang w:val="es-ES_tradnl"/>
        </w:rPr>
        <w:t>ServerSide_A</w:t>
      </w:r>
      <w:proofErr w:type="spellEnd"/>
    </w:p>
    <w:p w14:paraId="33B22C72" w14:textId="12465693" w:rsidR="005A5625" w:rsidRPr="00684BB1" w:rsidRDefault="005A5625" w:rsidP="009E3E0F">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Emplear algoritmo de encriptación de contraseña </w:t>
      </w:r>
      <w:proofErr w:type="spellStart"/>
      <w:r w:rsidRPr="00684BB1">
        <w:rPr>
          <w:rFonts w:asciiTheme="majorHAnsi" w:hAnsiTheme="majorHAnsi"/>
          <w:color w:val="auto"/>
          <w:sz w:val="20"/>
          <w:szCs w:val="20"/>
          <w:lang w:val="es-ES_tradnl"/>
        </w:rPr>
        <w:t>bcrypt</w:t>
      </w:r>
      <w:proofErr w:type="spellEnd"/>
      <w:r w:rsidRPr="00684BB1">
        <w:rPr>
          <w:rFonts w:asciiTheme="majorHAnsi" w:hAnsiTheme="majorHAnsi"/>
          <w:color w:val="auto"/>
          <w:sz w:val="20"/>
          <w:szCs w:val="20"/>
          <w:lang w:val="es-ES_tradnl"/>
        </w:rPr>
        <w:t>.</w:t>
      </w:r>
    </w:p>
    <w:p w14:paraId="5C88E602" w14:textId="2F73F129" w:rsidR="005A5625" w:rsidRPr="00684BB1" w:rsidRDefault="005A5625" w:rsidP="009E3E0F">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Se debe garantizar la normalización de la base de datos.</w:t>
      </w:r>
    </w:p>
    <w:p w14:paraId="060A0492" w14:textId="77777777" w:rsidR="00C23798" w:rsidRPr="00684BB1" w:rsidRDefault="005A5625" w:rsidP="005A5625">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Puede poblar la base de datos haciendo uso de </w:t>
      </w:r>
      <w:proofErr w:type="spellStart"/>
      <w:r w:rsidRPr="00684BB1">
        <w:rPr>
          <w:rFonts w:asciiTheme="majorHAnsi" w:hAnsiTheme="majorHAnsi"/>
          <w:color w:val="auto"/>
          <w:sz w:val="20"/>
          <w:szCs w:val="20"/>
          <w:lang w:val="es-ES_tradnl"/>
        </w:rPr>
        <w:t>factories</w:t>
      </w:r>
      <w:proofErr w:type="spellEnd"/>
      <w:r w:rsidRPr="00684BB1">
        <w:rPr>
          <w:rFonts w:asciiTheme="majorHAnsi" w:hAnsiTheme="majorHAnsi"/>
          <w:color w:val="auto"/>
          <w:sz w:val="20"/>
          <w:szCs w:val="20"/>
          <w:lang w:val="es-ES_tradnl"/>
        </w:rPr>
        <w:t xml:space="preserve"> y </w:t>
      </w:r>
      <w:proofErr w:type="spellStart"/>
      <w:r w:rsidRPr="00684BB1">
        <w:rPr>
          <w:rFonts w:asciiTheme="majorHAnsi" w:hAnsiTheme="majorHAnsi"/>
          <w:color w:val="auto"/>
          <w:sz w:val="20"/>
          <w:szCs w:val="20"/>
          <w:lang w:val="es-ES_tradnl"/>
        </w:rPr>
        <w:t>seeders</w:t>
      </w:r>
      <w:proofErr w:type="spellEnd"/>
      <w:r w:rsidRPr="00684BB1">
        <w:rPr>
          <w:rFonts w:asciiTheme="majorHAnsi" w:hAnsiTheme="majorHAnsi"/>
          <w:color w:val="auto"/>
          <w:sz w:val="20"/>
          <w:szCs w:val="20"/>
          <w:lang w:val="es-ES_tradnl"/>
        </w:rPr>
        <w:t xml:space="preserve"> o importaciones directamente a la base de datos.</w:t>
      </w:r>
    </w:p>
    <w:p w14:paraId="7A81722E" w14:textId="0833212C" w:rsidR="005A5625" w:rsidRPr="00684BB1" w:rsidRDefault="005A5625" w:rsidP="00F73831">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Las pruebas de los servicios del API </w:t>
      </w:r>
      <w:proofErr w:type="spellStart"/>
      <w:r w:rsidRPr="00684BB1">
        <w:rPr>
          <w:rFonts w:asciiTheme="majorHAnsi" w:hAnsiTheme="majorHAnsi"/>
          <w:color w:val="auto"/>
          <w:sz w:val="20"/>
          <w:szCs w:val="20"/>
          <w:lang w:val="es-ES_tradnl"/>
        </w:rPr>
        <w:t>Rest</w:t>
      </w:r>
      <w:proofErr w:type="spellEnd"/>
      <w:r w:rsidRPr="00684BB1">
        <w:rPr>
          <w:rFonts w:asciiTheme="majorHAnsi" w:hAnsiTheme="majorHAnsi"/>
          <w:color w:val="auto"/>
          <w:sz w:val="20"/>
          <w:szCs w:val="20"/>
          <w:lang w:val="es-ES_tradnl"/>
        </w:rPr>
        <w:t xml:space="preserve"> se deben realizar con POSTMAN.</w:t>
      </w:r>
      <w:r w:rsidR="00FA2AF2" w:rsidRPr="00684BB1">
        <w:rPr>
          <w:rFonts w:asciiTheme="majorHAnsi" w:hAnsiTheme="majorHAnsi"/>
          <w:color w:val="auto"/>
          <w:sz w:val="20"/>
          <w:szCs w:val="20"/>
          <w:lang w:val="es-ES_tradnl"/>
        </w:rPr>
        <w:t xml:space="preserve"> D</w:t>
      </w:r>
      <w:r w:rsidR="00F73831" w:rsidRPr="00684BB1">
        <w:rPr>
          <w:rFonts w:asciiTheme="majorHAnsi" w:hAnsiTheme="majorHAnsi"/>
          <w:color w:val="auto"/>
          <w:sz w:val="20"/>
          <w:szCs w:val="20"/>
          <w:lang w:val="es-ES_tradnl"/>
        </w:rPr>
        <w:t>ebe usar el archivo</w:t>
      </w:r>
      <w:r w:rsidR="00FA2AF2" w:rsidRPr="00684BB1">
        <w:rPr>
          <w:rFonts w:asciiTheme="majorHAnsi" w:hAnsiTheme="majorHAnsi"/>
          <w:color w:val="auto"/>
          <w:sz w:val="20"/>
          <w:szCs w:val="20"/>
          <w:lang w:val="es-ES_tradnl"/>
        </w:rPr>
        <w:t xml:space="preserve"> “</w:t>
      </w:r>
      <w:bookmarkStart w:id="5" w:name="_GoBack"/>
      <w:proofErr w:type="spellStart"/>
      <w:r w:rsidR="00FA2AF2" w:rsidRPr="00074BED">
        <w:rPr>
          <w:rFonts w:asciiTheme="majorHAnsi" w:hAnsiTheme="majorHAnsi"/>
          <w:sz w:val="20"/>
          <w:szCs w:val="20"/>
          <w:lang w:val="es-ES_tradnl"/>
        </w:rPr>
        <w:t>Sample_ServerSide_A.postman_collection.jso</w:t>
      </w:r>
      <w:bookmarkEnd w:id="5"/>
      <w:r w:rsidR="00FA2AF2" w:rsidRPr="00684BB1">
        <w:rPr>
          <w:rFonts w:asciiTheme="majorHAnsi" w:hAnsiTheme="majorHAnsi"/>
          <w:color w:val="auto"/>
          <w:sz w:val="20"/>
          <w:szCs w:val="20"/>
          <w:lang w:val="es-ES_tradnl"/>
        </w:rPr>
        <w:t>n</w:t>
      </w:r>
      <w:proofErr w:type="spellEnd"/>
      <w:r w:rsidR="00FA2AF2" w:rsidRPr="00684BB1">
        <w:rPr>
          <w:rFonts w:asciiTheme="majorHAnsi" w:hAnsiTheme="majorHAnsi"/>
          <w:color w:val="auto"/>
          <w:sz w:val="20"/>
          <w:szCs w:val="20"/>
          <w:lang w:val="es-ES_tradnl"/>
        </w:rPr>
        <w:t>”</w:t>
      </w:r>
      <w:r w:rsidR="00F73831" w:rsidRPr="00684BB1">
        <w:rPr>
          <w:rFonts w:asciiTheme="majorHAnsi" w:hAnsiTheme="majorHAnsi"/>
          <w:color w:val="auto"/>
          <w:sz w:val="20"/>
          <w:szCs w:val="20"/>
          <w:lang w:val="es-ES_tradnl"/>
        </w:rPr>
        <w:t>, teniendo en cuenta que con esta colección se revisarán los servicios web.</w:t>
      </w:r>
    </w:p>
    <w:p w14:paraId="4109B386" w14:textId="14C80C62" w:rsidR="00C23798" w:rsidRPr="004D4930" w:rsidRDefault="001F5D5D" w:rsidP="005A5625">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Todos los medios se encuentran en el escritorio, carpeta </w:t>
      </w:r>
      <w:proofErr w:type="spellStart"/>
      <w:r w:rsidRPr="00684BB1">
        <w:rPr>
          <w:rFonts w:asciiTheme="majorHAnsi" w:hAnsiTheme="majorHAnsi"/>
          <w:color w:val="auto"/>
          <w:sz w:val="20"/>
          <w:szCs w:val="20"/>
          <w:lang w:val="es-ES_tradnl"/>
        </w:rPr>
        <w:t>ServerSideA_Medios</w:t>
      </w:r>
      <w:proofErr w:type="spellEnd"/>
      <w:r w:rsidR="00A6732E" w:rsidRPr="00684BB1">
        <w:rPr>
          <w:rFonts w:asciiTheme="majorHAnsi" w:hAnsiTheme="majorHAnsi"/>
          <w:color w:val="auto"/>
          <w:sz w:val="20"/>
          <w:szCs w:val="20"/>
          <w:lang w:val="es-ES_tradnl"/>
        </w:rPr>
        <w:t>.</w:t>
      </w:r>
    </w:p>
    <w:p w14:paraId="53064147" w14:textId="77777777" w:rsidR="005A5625" w:rsidRPr="004D4930" w:rsidRDefault="005A5625" w:rsidP="005A5625">
      <w:pPr>
        <w:rPr>
          <w:rFonts w:asciiTheme="majorHAnsi" w:hAnsiTheme="majorHAnsi"/>
          <w:b/>
          <w:sz w:val="20"/>
          <w:szCs w:val="20"/>
        </w:rPr>
      </w:pPr>
      <w:r w:rsidRPr="004D4930">
        <w:rPr>
          <w:rFonts w:asciiTheme="majorHAnsi" w:hAnsiTheme="majorHAnsi"/>
          <w:b/>
          <w:sz w:val="20"/>
          <w:szCs w:val="20"/>
        </w:rPr>
        <w:lastRenderedPageBreak/>
        <w:t>Medios:</w:t>
      </w:r>
    </w:p>
    <w:p w14:paraId="3203104B" w14:textId="77777777" w:rsidR="005A5625" w:rsidRPr="00684BB1" w:rsidRDefault="005A5625" w:rsidP="00B0352A">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data.csv: Información para poblar la base de datos</w:t>
      </w:r>
    </w:p>
    <w:p w14:paraId="5C0AD677" w14:textId="26D26D39" w:rsidR="00B979D5" w:rsidRPr="00684BB1" w:rsidRDefault="00B979D5" w:rsidP="00B0352A">
      <w:pPr>
        <w:pStyle w:val="Prrafodelista"/>
        <w:numPr>
          <w:ilvl w:val="0"/>
          <w:numId w:val="18"/>
        </w:numPr>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Sample_ServerSide_A.postman_collection.json</w:t>
      </w:r>
      <w:proofErr w:type="spellEnd"/>
    </w:p>
    <w:p w14:paraId="78DB7ABD" w14:textId="6A1B134E" w:rsidR="00360E19" w:rsidRPr="00684BB1" w:rsidRDefault="00360E19" w:rsidP="00B0352A">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diagrama.png: </w:t>
      </w:r>
    </w:p>
    <w:p w14:paraId="7D2F131B" w14:textId="139B78BE" w:rsidR="001F5D5D" w:rsidRPr="00684BB1" w:rsidRDefault="00DE6560" w:rsidP="00B0352A">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fotos de los </w:t>
      </w:r>
      <w:r w:rsidR="00300294" w:rsidRPr="00684BB1">
        <w:rPr>
          <w:rFonts w:asciiTheme="majorHAnsi" w:hAnsiTheme="majorHAnsi"/>
          <w:color w:val="auto"/>
          <w:sz w:val="20"/>
          <w:szCs w:val="20"/>
          <w:lang w:val="es-ES_tradnl"/>
        </w:rPr>
        <w:t>platos</w:t>
      </w:r>
    </w:p>
    <w:p w14:paraId="3A8E6425" w14:textId="77777777" w:rsidR="004B34D3" w:rsidRPr="00684BB1" w:rsidRDefault="004B34D3" w:rsidP="005A5625">
      <w:pPr>
        <w:rPr>
          <w:rFonts w:asciiTheme="majorHAnsi" w:hAnsiTheme="majorHAnsi"/>
        </w:rPr>
      </w:pPr>
    </w:p>
    <w:p w14:paraId="0CD93432" w14:textId="1369EEE0" w:rsidR="00B979D5" w:rsidRPr="00684BB1" w:rsidRDefault="00B979D5" w:rsidP="004B34D3">
      <w:pPr>
        <w:rPr>
          <w:rFonts w:asciiTheme="majorHAnsi" w:hAnsiTheme="majorHAnsi" w:cs="Arial"/>
          <w:color w:val="000000" w:themeColor="text1"/>
          <w:szCs w:val="20"/>
          <w:lang w:val="en-US"/>
        </w:rPr>
      </w:pPr>
    </w:p>
    <w:p w14:paraId="161C4E45" w14:textId="13D4BFB9" w:rsidR="00733234" w:rsidRPr="00684BB1" w:rsidRDefault="00733234" w:rsidP="00733234">
      <w:pPr>
        <w:pStyle w:val="Ttulo3"/>
        <w:rPr>
          <w:b/>
          <w:color w:val="000000" w:themeColor="text1"/>
        </w:rPr>
      </w:pPr>
      <w:bookmarkStart w:id="6" w:name="_Toc522124838"/>
      <w:r w:rsidRPr="00684BB1">
        <w:rPr>
          <w:b/>
          <w:color w:val="000000" w:themeColor="text1"/>
        </w:rPr>
        <w:t>4.</w:t>
      </w:r>
      <w:r w:rsidR="00416CBB" w:rsidRPr="00684BB1">
        <w:rPr>
          <w:b/>
          <w:color w:val="000000" w:themeColor="text1"/>
        </w:rPr>
        <w:t>2</w:t>
      </w:r>
      <w:r w:rsidRPr="00684BB1">
        <w:rPr>
          <w:b/>
          <w:color w:val="000000" w:themeColor="text1"/>
        </w:rPr>
        <w:t xml:space="preserve"> Módulo F</w:t>
      </w:r>
      <w:bookmarkEnd w:id="6"/>
    </w:p>
    <w:p w14:paraId="56F36BA1" w14:textId="77777777" w:rsidR="00733234" w:rsidRPr="00684BB1" w:rsidRDefault="00733234" w:rsidP="00733234">
      <w:pPr>
        <w:rPr>
          <w:rFonts w:asciiTheme="majorHAnsi" w:hAnsiTheme="majorHAnsi"/>
        </w:rPr>
      </w:pPr>
    </w:p>
    <w:tbl>
      <w:tblPr>
        <w:tblStyle w:val="Tablaconcuadrcula"/>
        <w:tblW w:w="0" w:type="auto"/>
        <w:tblInd w:w="284" w:type="dxa"/>
        <w:tblLook w:val="04A0" w:firstRow="1" w:lastRow="0" w:firstColumn="1" w:lastColumn="0" w:noHBand="0" w:noVBand="1"/>
      </w:tblPr>
      <w:tblGrid>
        <w:gridCol w:w="2092"/>
        <w:gridCol w:w="6196"/>
      </w:tblGrid>
      <w:tr w:rsidR="00733234" w:rsidRPr="00684BB1" w14:paraId="2B0A1453" w14:textId="77777777" w:rsidTr="00C75903">
        <w:tc>
          <w:tcPr>
            <w:tcW w:w="2092" w:type="dxa"/>
          </w:tcPr>
          <w:p w14:paraId="5374F307" w14:textId="77777777" w:rsidR="00733234" w:rsidRPr="00684BB1" w:rsidRDefault="00733234" w:rsidP="00C75903">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Título del módulo </w:t>
            </w:r>
          </w:p>
        </w:tc>
        <w:tc>
          <w:tcPr>
            <w:tcW w:w="6196" w:type="dxa"/>
          </w:tcPr>
          <w:p w14:paraId="489C30D4" w14:textId="77777777" w:rsidR="00733234" w:rsidRPr="00684BB1" w:rsidRDefault="00733234" w:rsidP="00C75903">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Lado del servidor - tarde</w:t>
            </w:r>
          </w:p>
        </w:tc>
      </w:tr>
      <w:tr w:rsidR="00733234" w:rsidRPr="00684BB1" w14:paraId="7C3E7CAD" w14:textId="77777777" w:rsidTr="00C75903">
        <w:tc>
          <w:tcPr>
            <w:tcW w:w="2092" w:type="dxa"/>
          </w:tcPr>
          <w:p w14:paraId="3CBA8FCA" w14:textId="77777777" w:rsidR="00733234" w:rsidRPr="00684BB1" w:rsidRDefault="00733234" w:rsidP="00C75903">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Tiempo máximo </w:t>
            </w:r>
          </w:p>
        </w:tc>
        <w:tc>
          <w:tcPr>
            <w:tcW w:w="6196" w:type="dxa"/>
          </w:tcPr>
          <w:p w14:paraId="5C2B17D7" w14:textId="77777777" w:rsidR="00733234" w:rsidRPr="00684BB1" w:rsidRDefault="00733234" w:rsidP="00C75903">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3 horas</w:t>
            </w:r>
          </w:p>
        </w:tc>
      </w:tr>
      <w:tr w:rsidR="00733234" w:rsidRPr="00684BB1" w14:paraId="609236E8" w14:textId="77777777" w:rsidTr="00C75903">
        <w:tc>
          <w:tcPr>
            <w:tcW w:w="2092" w:type="dxa"/>
          </w:tcPr>
          <w:p w14:paraId="0441F66E" w14:textId="77777777" w:rsidR="00733234" w:rsidRPr="00684BB1" w:rsidRDefault="00733234" w:rsidP="00C75903">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Día de prueba </w:t>
            </w:r>
          </w:p>
        </w:tc>
        <w:tc>
          <w:tcPr>
            <w:tcW w:w="6196" w:type="dxa"/>
          </w:tcPr>
          <w:p w14:paraId="71979DEB" w14:textId="77777777" w:rsidR="00733234" w:rsidRPr="00684BB1" w:rsidRDefault="00733234" w:rsidP="00C75903">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3</w:t>
            </w:r>
          </w:p>
        </w:tc>
      </w:tr>
      <w:tr w:rsidR="00733234" w:rsidRPr="00684BB1" w14:paraId="4BBCC018" w14:textId="77777777" w:rsidTr="00C75903">
        <w:tc>
          <w:tcPr>
            <w:tcW w:w="2092" w:type="dxa"/>
          </w:tcPr>
          <w:p w14:paraId="645149E8" w14:textId="77777777" w:rsidR="00733234" w:rsidRPr="00684BB1" w:rsidRDefault="00733234" w:rsidP="00C75903">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Porcentaje </w:t>
            </w:r>
          </w:p>
        </w:tc>
        <w:tc>
          <w:tcPr>
            <w:tcW w:w="6196" w:type="dxa"/>
          </w:tcPr>
          <w:p w14:paraId="1D8D2B24" w14:textId="77777777" w:rsidR="00733234" w:rsidRPr="00684BB1" w:rsidRDefault="00733234" w:rsidP="00C75903">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8%</w:t>
            </w:r>
          </w:p>
        </w:tc>
      </w:tr>
    </w:tbl>
    <w:p w14:paraId="23224584" w14:textId="77777777" w:rsidR="00733234" w:rsidRPr="00684BB1" w:rsidRDefault="00733234" w:rsidP="00733234">
      <w:pPr>
        <w:rPr>
          <w:rFonts w:asciiTheme="majorHAnsi" w:hAnsiTheme="majorHAnsi"/>
        </w:rPr>
      </w:pPr>
    </w:p>
    <w:p w14:paraId="74D1A8E6" w14:textId="32136987" w:rsidR="00733234" w:rsidRPr="00FA140D" w:rsidRDefault="00733234" w:rsidP="00733234">
      <w:pPr>
        <w:rPr>
          <w:rFonts w:asciiTheme="majorHAnsi" w:hAnsiTheme="majorHAnsi"/>
          <w:sz w:val="20"/>
          <w:szCs w:val="20"/>
        </w:rPr>
      </w:pPr>
      <w:r w:rsidRPr="00FA140D">
        <w:rPr>
          <w:rFonts w:asciiTheme="majorHAnsi" w:hAnsiTheme="majorHAnsi"/>
          <w:b/>
          <w:sz w:val="20"/>
          <w:szCs w:val="20"/>
        </w:rPr>
        <w:t xml:space="preserve">Objetivo: </w:t>
      </w:r>
      <w:r w:rsidRPr="00FA140D">
        <w:rPr>
          <w:rFonts w:asciiTheme="majorHAnsi" w:hAnsiTheme="majorHAnsi"/>
          <w:sz w:val="20"/>
          <w:szCs w:val="20"/>
        </w:rPr>
        <w:t>Con</w:t>
      </w:r>
      <w:r w:rsidR="00FA140D">
        <w:rPr>
          <w:rFonts w:asciiTheme="majorHAnsi" w:hAnsiTheme="majorHAnsi"/>
          <w:sz w:val="20"/>
          <w:szCs w:val="20"/>
        </w:rPr>
        <w:t xml:space="preserve">sumir API </w:t>
      </w:r>
      <w:proofErr w:type="spellStart"/>
      <w:r w:rsidR="00FA140D">
        <w:rPr>
          <w:rFonts w:asciiTheme="majorHAnsi" w:hAnsiTheme="majorHAnsi"/>
          <w:sz w:val="20"/>
          <w:szCs w:val="20"/>
        </w:rPr>
        <w:t>Rest</w:t>
      </w:r>
      <w:r w:rsidR="00BF3014">
        <w:rPr>
          <w:rFonts w:asciiTheme="majorHAnsi" w:hAnsiTheme="majorHAnsi"/>
          <w:sz w:val="20"/>
          <w:szCs w:val="20"/>
        </w:rPr>
        <w:t>ful</w:t>
      </w:r>
      <w:proofErr w:type="spellEnd"/>
      <w:r w:rsidR="00FA140D">
        <w:rPr>
          <w:rFonts w:asciiTheme="majorHAnsi" w:hAnsiTheme="majorHAnsi"/>
          <w:sz w:val="20"/>
          <w:szCs w:val="20"/>
        </w:rPr>
        <w:t xml:space="preserve"> con </w:t>
      </w:r>
      <w:proofErr w:type="spellStart"/>
      <w:r w:rsidR="00FA140D">
        <w:rPr>
          <w:rFonts w:asciiTheme="majorHAnsi" w:hAnsiTheme="majorHAnsi"/>
          <w:sz w:val="20"/>
          <w:szCs w:val="20"/>
        </w:rPr>
        <w:t>framework</w:t>
      </w:r>
      <w:proofErr w:type="spellEnd"/>
      <w:r w:rsidR="00FA140D">
        <w:rPr>
          <w:rFonts w:asciiTheme="majorHAnsi" w:hAnsiTheme="majorHAnsi"/>
          <w:sz w:val="20"/>
          <w:szCs w:val="20"/>
        </w:rPr>
        <w:t xml:space="preserve"> JS</w:t>
      </w:r>
    </w:p>
    <w:p w14:paraId="7CDB5FB7" w14:textId="77777777" w:rsidR="00FA140D" w:rsidRDefault="00FA140D" w:rsidP="00733234">
      <w:pPr>
        <w:rPr>
          <w:rFonts w:asciiTheme="majorHAnsi" w:hAnsiTheme="majorHAnsi"/>
          <w:b/>
          <w:sz w:val="20"/>
          <w:szCs w:val="20"/>
        </w:rPr>
      </w:pPr>
    </w:p>
    <w:p w14:paraId="2A49787E" w14:textId="77777777" w:rsidR="00733234" w:rsidRPr="00FA140D" w:rsidRDefault="00733234" w:rsidP="00733234">
      <w:pPr>
        <w:rPr>
          <w:rFonts w:asciiTheme="majorHAnsi" w:hAnsiTheme="majorHAnsi"/>
          <w:sz w:val="20"/>
          <w:szCs w:val="20"/>
        </w:rPr>
      </w:pPr>
      <w:r w:rsidRPr="00FA140D">
        <w:rPr>
          <w:rFonts w:asciiTheme="majorHAnsi" w:hAnsiTheme="majorHAnsi"/>
          <w:b/>
          <w:sz w:val="20"/>
          <w:szCs w:val="20"/>
        </w:rPr>
        <w:t xml:space="preserve">Descripción: </w:t>
      </w:r>
    </w:p>
    <w:p w14:paraId="1FF1B68B" w14:textId="4C605742" w:rsidR="00733234" w:rsidRPr="009870C7" w:rsidRDefault="00733234" w:rsidP="009870C7">
      <w:pPr>
        <w:pStyle w:val="ColorfulList-Accent11"/>
        <w:ind w:left="0"/>
        <w:jc w:val="both"/>
        <w:rPr>
          <w:rFonts w:asciiTheme="majorHAnsi" w:hAnsiTheme="majorHAnsi" w:cs="Arial"/>
          <w:color w:val="000000" w:themeColor="text1"/>
          <w:sz w:val="20"/>
          <w:szCs w:val="20"/>
          <w:lang w:val="es-ES_tradnl"/>
        </w:rPr>
      </w:pPr>
      <w:r w:rsidRPr="00FA140D">
        <w:rPr>
          <w:rFonts w:asciiTheme="majorHAnsi" w:hAnsiTheme="majorHAnsi" w:cs="Arial"/>
          <w:color w:val="000000" w:themeColor="text1"/>
          <w:sz w:val="20"/>
          <w:szCs w:val="20"/>
          <w:lang w:val="es-ES_tradnl"/>
        </w:rPr>
        <w:t>Crear una aplicación de una sola página (SPA), utilizando la plantilla entregada. Cree todas las funcionalidades para que el sitio se comunique con los servicios web expuestos por el servidor.</w:t>
      </w:r>
    </w:p>
    <w:p w14:paraId="2FAADC70" w14:textId="77777777" w:rsidR="00632B9E" w:rsidRPr="00684BB1" w:rsidRDefault="00632B9E" w:rsidP="00632B9E">
      <w:pPr>
        <w:rPr>
          <w:rFonts w:asciiTheme="majorHAnsi" w:hAnsiTheme="majorHAnsi"/>
          <w:b/>
          <w:sz w:val="20"/>
          <w:szCs w:val="20"/>
        </w:rPr>
      </w:pPr>
      <w:r w:rsidRPr="00684BB1">
        <w:rPr>
          <w:rFonts w:asciiTheme="majorHAnsi" w:hAnsiTheme="majorHAnsi"/>
          <w:b/>
          <w:sz w:val="20"/>
          <w:szCs w:val="20"/>
        </w:rPr>
        <w:t>Tecnologías permitidas:</w:t>
      </w:r>
    </w:p>
    <w:p w14:paraId="48D780D0" w14:textId="77777777" w:rsidR="00632B9E" w:rsidRPr="00684BB1" w:rsidRDefault="00632B9E" w:rsidP="00632B9E">
      <w:pPr>
        <w:rPr>
          <w:rFonts w:asciiTheme="majorHAnsi" w:hAnsiTheme="majorHAnsi"/>
          <w:sz w:val="20"/>
          <w:szCs w:val="20"/>
        </w:rPr>
      </w:pPr>
      <w:r w:rsidRPr="00684BB1">
        <w:rPr>
          <w:rFonts w:asciiTheme="majorHAnsi" w:hAnsiTheme="majorHAnsi"/>
          <w:sz w:val="20"/>
          <w:szCs w:val="20"/>
        </w:rPr>
        <w:t>Framework:</w:t>
      </w:r>
    </w:p>
    <w:p w14:paraId="0E759A63" w14:textId="39678163" w:rsidR="00632B9E" w:rsidRDefault="00FD28E6" w:rsidP="00632B9E">
      <w:pPr>
        <w:pStyle w:val="Prrafodelista"/>
        <w:numPr>
          <w:ilvl w:val="0"/>
          <w:numId w:val="26"/>
        </w:numPr>
        <w:rPr>
          <w:rFonts w:asciiTheme="majorHAnsi" w:hAnsiTheme="majorHAnsi"/>
          <w:color w:val="auto"/>
          <w:sz w:val="20"/>
          <w:szCs w:val="20"/>
          <w:lang w:val="es-ES_tradnl"/>
        </w:rPr>
      </w:pPr>
      <w:r>
        <w:rPr>
          <w:rFonts w:asciiTheme="majorHAnsi" w:hAnsiTheme="majorHAnsi"/>
          <w:color w:val="auto"/>
          <w:sz w:val="20"/>
          <w:szCs w:val="20"/>
          <w:lang w:val="es-ES_tradnl"/>
        </w:rPr>
        <w:t>Angular 4,5 o 6</w:t>
      </w:r>
    </w:p>
    <w:p w14:paraId="6091188B" w14:textId="52DB743A" w:rsidR="00FD28E6" w:rsidRPr="00684BB1" w:rsidRDefault="00FD28E6" w:rsidP="00632B9E">
      <w:pPr>
        <w:pStyle w:val="Prrafodelista"/>
        <w:numPr>
          <w:ilvl w:val="0"/>
          <w:numId w:val="26"/>
        </w:numPr>
        <w:rPr>
          <w:rFonts w:asciiTheme="majorHAnsi" w:hAnsiTheme="majorHAnsi"/>
          <w:color w:val="auto"/>
          <w:sz w:val="20"/>
          <w:szCs w:val="20"/>
          <w:lang w:val="es-ES_tradnl"/>
        </w:rPr>
      </w:pPr>
      <w:proofErr w:type="spellStart"/>
      <w:r>
        <w:rPr>
          <w:rFonts w:asciiTheme="majorHAnsi" w:hAnsiTheme="majorHAnsi"/>
          <w:color w:val="auto"/>
          <w:sz w:val="20"/>
          <w:szCs w:val="20"/>
          <w:lang w:val="es-ES_tradnl"/>
        </w:rPr>
        <w:t>Vue</w:t>
      </w:r>
      <w:proofErr w:type="spellEnd"/>
      <w:r>
        <w:rPr>
          <w:rFonts w:asciiTheme="majorHAnsi" w:hAnsiTheme="majorHAnsi"/>
          <w:color w:val="auto"/>
          <w:sz w:val="20"/>
          <w:szCs w:val="20"/>
          <w:lang w:val="es-ES_tradnl"/>
        </w:rPr>
        <w:t xml:space="preserve"> 2.x</w:t>
      </w:r>
    </w:p>
    <w:p w14:paraId="50B06DE1" w14:textId="77777777" w:rsidR="00632B9E" w:rsidRPr="00684BB1" w:rsidRDefault="00632B9E" w:rsidP="00632B9E">
      <w:pPr>
        <w:rPr>
          <w:rFonts w:asciiTheme="majorHAnsi" w:hAnsiTheme="majorHAnsi"/>
          <w:sz w:val="20"/>
          <w:szCs w:val="20"/>
        </w:rPr>
      </w:pPr>
    </w:p>
    <w:p w14:paraId="1B742722" w14:textId="77777777" w:rsidR="00632B9E" w:rsidRPr="00684BB1" w:rsidRDefault="00632B9E" w:rsidP="00632B9E">
      <w:pPr>
        <w:rPr>
          <w:rFonts w:asciiTheme="majorHAnsi" w:hAnsiTheme="majorHAnsi"/>
          <w:sz w:val="20"/>
          <w:szCs w:val="20"/>
        </w:rPr>
      </w:pPr>
      <w:r w:rsidRPr="00684BB1">
        <w:rPr>
          <w:rFonts w:asciiTheme="majorHAnsi" w:hAnsiTheme="majorHAnsi"/>
          <w:sz w:val="20"/>
          <w:szCs w:val="20"/>
        </w:rPr>
        <w:t>Dependencias:</w:t>
      </w:r>
    </w:p>
    <w:p w14:paraId="0AF8B35D" w14:textId="2CCC5040" w:rsidR="00AB01CA" w:rsidRDefault="00AB01CA" w:rsidP="00632B9E">
      <w:pPr>
        <w:pStyle w:val="Prrafodelista"/>
        <w:numPr>
          <w:ilvl w:val="0"/>
          <w:numId w:val="26"/>
        </w:numPr>
        <w:rPr>
          <w:rFonts w:asciiTheme="majorHAnsi" w:hAnsiTheme="majorHAnsi"/>
          <w:color w:val="auto"/>
          <w:sz w:val="20"/>
          <w:szCs w:val="20"/>
          <w:lang w:val="es-ES_tradnl"/>
        </w:rPr>
      </w:pPr>
      <w:r>
        <w:rPr>
          <w:rFonts w:asciiTheme="majorHAnsi" w:hAnsiTheme="majorHAnsi"/>
          <w:color w:val="auto"/>
          <w:sz w:val="20"/>
          <w:szCs w:val="20"/>
          <w:lang w:val="es-ES_tradnl"/>
        </w:rPr>
        <w:t>Node.js &gt;=8.1</w:t>
      </w:r>
    </w:p>
    <w:p w14:paraId="02059FB3" w14:textId="2980918E" w:rsidR="00AB01CA" w:rsidRDefault="00DA2674" w:rsidP="00632B9E">
      <w:pPr>
        <w:pStyle w:val="Prrafodelista"/>
        <w:numPr>
          <w:ilvl w:val="0"/>
          <w:numId w:val="26"/>
        </w:numPr>
        <w:rPr>
          <w:rFonts w:asciiTheme="majorHAnsi" w:hAnsiTheme="majorHAnsi"/>
          <w:color w:val="auto"/>
          <w:sz w:val="20"/>
          <w:szCs w:val="20"/>
          <w:lang w:val="es-ES_tradnl"/>
        </w:rPr>
      </w:pPr>
      <w:proofErr w:type="spellStart"/>
      <w:r>
        <w:rPr>
          <w:rFonts w:asciiTheme="majorHAnsi" w:hAnsiTheme="majorHAnsi"/>
          <w:color w:val="auto"/>
          <w:sz w:val="20"/>
          <w:szCs w:val="20"/>
          <w:lang w:val="es-ES_tradnl"/>
        </w:rPr>
        <w:t>n</w:t>
      </w:r>
      <w:r w:rsidR="00AB01CA">
        <w:rPr>
          <w:rFonts w:asciiTheme="majorHAnsi" w:hAnsiTheme="majorHAnsi"/>
          <w:color w:val="auto"/>
          <w:sz w:val="20"/>
          <w:szCs w:val="20"/>
          <w:lang w:val="es-ES_tradnl"/>
        </w:rPr>
        <w:t>pm</w:t>
      </w:r>
      <w:proofErr w:type="spellEnd"/>
      <w:r w:rsidR="00AB01CA">
        <w:rPr>
          <w:rFonts w:asciiTheme="majorHAnsi" w:hAnsiTheme="majorHAnsi"/>
          <w:color w:val="auto"/>
          <w:sz w:val="20"/>
          <w:szCs w:val="20"/>
          <w:lang w:val="es-ES_tradnl"/>
        </w:rPr>
        <w:t xml:space="preserve"> o </w:t>
      </w:r>
      <w:proofErr w:type="spellStart"/>
      <w:r w:rsidR="00AB01CA">
        <w:rPr>
          <w:rFonts w:asciiTheme="majorHAnsi" w:hAnsiTheme="majorHAnsi"/>
          <w:color w:val="auto"/>
          <w:sz w:val="20"/>
          <w:szCs w:val="20"/>
          <w:lang w:val="es-ES_tradnl"/>
        </w:rPr>
        <w:t>yarn</w:t>
      </w:r>
      <w:proofErr w:type="spellEnd"/>
    </w:p>
    <w:p w14:paraId="520E0763" w14:textId="44A4847B" w:rsidR="00632B9E" w:rsidRPr="00684BB1" w:rsidRDefault="00FD28E6" w:rsidP="00632B9E">
      <w:pPr>
        <w:pStyle w:val="Prrafodelista"/>
        <w:numPr>
          <w:ilvl w:val="0"/>
          <w:numId w:val="26"/>
        </w:numPr>
        <w:rPr>
          <w:rFonts w:asciiTheme="majorHAnsi" w:hAnsiTheme="majorHAnsi"/>
          <w:color w:val="auto"/>
          <w:sz w:val="20"/>
          <w:szCs w:val="20"/>
          <w:lang w:val="es-ES_tradnl"/>
        </w:rPr>
      </w:pPr>
      <w:proofErr w:type="spellStart"/>
      <w:r>
        <w:rPr>
          <w:rFonts w:asciiTheme="majorHAnsi" w:hAnsiTheme="majorHAnsi"/>
          <w:color w:val="auto"/>
          <w:sz w:val="20"/>
          <w:szCs w:val="20"/>
          <w:lang w:val="es-ES_tradnl"/>
        </w:rPr>
        <w:t>axios</w:t>
      </w:r>
      <w:proofErr w:type="spellEnd"/>
    </w:p>
    <w:p w14:paraId="7F3E381A" w14:textId="6DE533D8" w:rsidR="00632B9E" w:rsidRPr="00684BB1" w:rsidRDefault="00FD28E6" w:rsidP="00632B9E">
      <w:pPr>
        <w:pStyle w:val="Prrafodelista"/>
        <w:numPr>
          <w:ilvl w:val="0"/>
          <w:numId w:val="26"/>
        </w:numPr>
        <w:rPr>
          <w:rFonts w:asciiTheme="majorHAnsi" w:hAnsiTheme="majorHAnsi"/>
          <w:color w:val="auto"/>
          <w:sz w:val="20"/>
          <w:szCs w:val="20"/>
          <w:lang w:val="es-ES_tradnl"/>
        </w:rPr>
      </w:pPr>
      <w:proofErr w:type="spellStart"/>
      <w:r>
        <w:rPr>
          <w:rFonts w:asciiTheme="majorHAnsi" w:hAnsiTheme="majorHAnsi"/>
          <w:color w:val="auto"/>
          <w:sz w:val="20"/>
          <w:szCs w:val="20"/>
          <w:lang w:val="es-ES_tradnl"/>
        </w:rPr>
        <w:t>router</w:t>
      </w:r>
      <w:proofErr w:type="spellEnd"/>
    </w:p>
    <w:p w14:paraId="10FB472B" w14:textId="5F3047FD" w:rsidR="00632B9E" w:rsidRPr="00684BB1" w:rsidRDefault="00632B9E" w:rsidP="00632B9E">
      <w:pPr>
        <w:pStyle w:val="Prrafodelista"/>
        <w:numPr>
          <w:ilvl w:val="0"/>
          <w:numId w:val="26"/>
        </w:numPr>
        <w:jc w:val="both"/>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Nota: En el caso que deseen, pueden </w:t>
      </w:r>
      <w:r w:rsidR="00FD28E6">
        <w:rPr>
          <w:rFonts w:asciiTheme="majorHAnsi" w:hAnsiTheme="majorHAnsi"/>
          <w:color w:val="auto"/>
          <w:sz w:val="20"/>
          <w:szCs w:val="20"/>
          <w:lang w:val="es-ES_tradnl"/>
        </w:rPr>
        <w:t xml:space="preserve">consumir los servicios con peticiones AJAX o usando el método </w:t>
      </w:r>
      <w:proofErr w:type="spellStart"/>
      <w:r w:rsidR="00FD28E6">
        <w:rPr>
          <w:rFonts w:asciiTheme="majorHAnsi" w:hAnsiTheme="majorHAnsi"/>
          <w:color w:val="auto"/>
          <w:sz w:val="20"/>
          <w:szCs w:val="20"/>
          <w:lang w:val="es-ES_tradnl"/>
        </w:rPr>
        <w:t>fetch</w:t>
      </w:r>
      <w:proofErr w:type="spellEnd"/>
      <w:r w:rsidR="00FD28E6">
        <w:rPr>
          <w:rFonts w:asciiTheme="majorHAnsi" w:hAnsiTheme="majorHAnsi"/>
          <w:color w:val="auto"/>
          <w:sz w:val="20"/>
          <w:szCs w:val="20"/>
          <w:lang w:val="es-ES_tradnl"/>
        </w:rPr>
        <w:t>.</w:t>
      </w:r>
      <w:r w:rsidR="00D85F04">
        <w:rPr>
          <w:rFonts w:asciiTheme="majorHAnsi" w:hAnsiTheme="majorHAnsi"/>
          <w:color w:val="auto"/>
          <w:sz w:val="20"/>
          <w:szCs w:val="20"/>
          <w:lang w:val="es-ES_tradnl"/>
        </w:rPr>
        <w:t xml:space="preserve"> </w:t>
      </w:r>
    </w:p>
    <w:p w14:paraId="5CCFEC58" w14:textId="77777777" w:rsidR="00632B9E" w:rsidRPr="00684BB1" w:rsidRDefault="00632B9E" w:rsidP="00733234">
      <w:pPr>
        <w:pStyle w:val="ColorfulList-Accent11"/>
        <w:ind w:left="0"/>
        <w:rPr>
          <w:rFonts w:asciiTheme="majorHAnsi" w:hAnsiTheme="majorHAnsi" w:cs="Arial"/>
          <w:color w:val="000000" w:themeColor="text1"/>
          <w:lang w:val="es-ES_tradnl"/>
        </w:rPr>
      </w:pPr>
    </w:p>
    <w:p w14:paraId="16F4BA81" w14:textId="77777777" w:rsidR="00733234" w:rsidRPr="00684BB1" w:rsidRDefault="00733234" w:rsidP="00733234">
      <w:pPr>
        <w:pStyle w:val="ColorfulList-Accent11"/>
        <w:ind w:left="0"/>
        <w:rPr>
          <w:rFonts w:asciiTheme="majorHAnsi" w:hAnsiTheme="majorHAnsi" w:cs="Arial"/>
          <w:color w:val="000000" w:themeColor="text1"/>
          <w:lang w:val="es-ES_tradnl"/>
        </w:rPr>
      </w:pPr>
    </w:p>
    <w:p w14:paraId="45A3AFB2" w14:textId="77777777" w:rsidR="00733234" w:rsidRPr="00684BB1" w:rsidRDefault="00733234" w:rsidP="00733234">
      <w:pPr>
        <w:pStyle w:val="ColorfulList-Accent11"/>
        <w:ind w:left="0"/>
        <w:rPr>
          <w:rFonts w:asciiTheme="majorHAnsi" w:hAnsiTheme="majorHAnsi"/>
          <w:b/>
          <w:color w:val="000000" w:themeColor="text1"/>
          <w:lang w:val="es-ES_tradnl"/>
        </w:rPr>
      </w:pPr>
      <w:r w:rsidRPr="00684BB1">
        <w:rPr>
          <w:rFonts w:asciiTheme="majorHAnsi" w:hAnsiTheme="majorHAnsi" w:cs="Arial"/>
          <w:b/>
          <w:color w:val="000000" w:themeColor="text1"/>
          <w:lang w:val="es-ES_tradnl"/>
        </w:rPr>
        <w:t>Instrucciones:</w:t>
      </w:r>
    </w:p>
    <w:p w14:paraId="3398086C" w14:textId="77777777" w:rsidR="00733234" w:rsidRPr="00684BB1" w:rsidRDefault="00733234" w:rsidP="00733234">
      <w:pPr>
        <w:pStyle w:val="ColorfulList-Accent11"/>
        <w:ind w:left="0"/>
        <w:rPr>
          <w:rFonts w:asciiTheme="majorHAnsi" w:hAnsiTheme="majorHAnsi"/>
          <w:color w:val="000000" w:themeColor="text1"/>
          <w:lang w:val="es-ES_tradnl"/>
        </w:rPr>
      </w:pPr>
    </w:p>
    <w:p w14:paraId="6A87D905" w14:textId="621E138E" w:rsidR="00733234" w:rsidRDefault="00733234" w:rsidP="00733234">
      <w:pPr>
        <w:pStyle w:val="ColorfulList-Accent11"/>
        <w:ind w:left="0"/>
        <w:jc w:val="both"/>
        <w:rPr>
          <w:rFonts w:asciiTheme="majorHAnsi" w:hAnsiTheme="majorHAnsi"/>
          <w:color w:val="000000" w:themeColor="text1"/>
          <w:sz w:val="20"/>
          <w:szCs w:val="20"/>
          <w:lang w:val="es-ES_tradnl"/>
        </w:rPr>
      </w:pPr>
      <w:r w:rsidRPr="00D85F04">
        <w:rPr>
          <w:rFonts w:asciiTheme="majorHAnsi" w:hAnsiTheme="majorHAnsi"/>
          <w:color w:val="000000" w:themeColor="text1"/>
          <w:sz w:val="20"/>
          <w:szCs w:val="20"/>
          <w:lang w:val="es-ES_tradnl"/>
        </w:rPr>
        <w:t>En el Home de la aplicación debe cargar</w:t>
      </w:r>
      <w:r w:rsidR="00D85F04">
        <w:rPr>
          <w:rFonts w:asciiTheme="majorHAnsi" w:hAnsiTheme="majorHAnsi"/>
          <w:color w:val="000000" w:themeColor="text1"/>
          <w:sz w:val="20"/>
          <w:szCs w:val="20"/>
          <w:lang w:val="es-ES_tradnl"/>
        </w:rPr>
        <w:t xml:space="preserve"> la información general de la plataforma</w:t>
      </w:r>
      <w:r w:rsidRPr="00D85F04">
        <w:rPr>
          <w:rFonts w:asciiTheme="majorHAnsi" w:hAnsiTheme="majorHAnsi"/>
          <w:color w:val="000000" w:themeColor="text1"/>
          <w:sz w:val="20"/>
          <w:szCs w:val="20"/>
          <w:lang w:val="es-ES_tradnl"/>
        </w:rPr>
        <w:t>, el formulario de inicio de sesión y el formulario de registro de usuarios (plantilla suministrada). Debe adaptar los elementos de la plantilla a los componentes de la SPA.</w:t>
      </w:r>
    </w:p>
    <w:p w14:paraId="36E11BC2" w14:textId="77777777" w:rsidR="00D85F04" w:rsidRPr="00D85F04" w:rsidRDefault="00D85F04" w:rsidP="00733234">
      <w:pPr>
        <w:pStyle w:val="ColorfulList-Accent11"/>
        <w:ind w:left="0"/>
        <w:jc w:val="both"/>
        <w:rPr>
          <w:rFonts w:asciiTheme="majorHAnsi" w:hAnsiTheme="majorHAnsi"/>
          <w:color w:val="000000" w:themeColor="text1"/>
          <w:sz w:val="20"/>
          <w:szCs w:val="20"/>
          <w:lang w:val="es-ES_tradnl"/>
        </w:rPr>
      </w:pPr>
    </w:p>
    <w:p w14:paraId="789D8116" w14:textId="77777777" w:rsidR="00733234" w:rsidRPr="00D85F04" w:rsidRDefault="00733234" w:rsidP="00733234">
      <w:pPr>
        <w:pStyle w:val="ColorfulList-Accent11"/>
        <w:ind w:left="0"/>
        <w:jc w:val="both"/>
        <w:rPr>
          <w:rFonts w:asciiTheme="majorHAnsi" w:hAnsiTheme="majorHAnsi"/>
          <w:color w:val="000000" w:themeColor="text1"/>
          <w:sz w:val="20"/>
          <w:szCs w:val="20"/>
          <w:lang w:val="es-ES_tradnl"/>
        </w:rPr>
      </w:pPr>
      <w:r w:rsidRPr="00D85F04">
        <w:rPr>
          <w:rFonts w:asciiTheme="majorHAnsi" w:hAnsiTheme="majorHAnsi" w:cs="Arial"/>
          <w:color w:val="000000" w:themeColor="text1"/>
          <w:sz w:val="20"/>
          <w:szCs w:val="20"/>
          <w:lang w:val="es-ES_tradnl"/>
        </w:rPr>
        <w:t>La página no debe recargarse, evidenciando reactividad en la misma.</w:t>
      </w:r>
    </w:p>
    <w:p w14:paraId="4D6E14E3" w14:textId="77777777" w:rsidR="00733234" w:rsidRPr="00684BB1" w:rsidRDefault="00733234" w:rsidP="00733234">
      <w:pPr>
        <w:pStyle w:val="ColorfulList-Accent11"/>
        <w:ind w:left="0"/>
        <w:rPr>
          <w:rFonts w:asciiTheme="majorHAnsi" w:hAnsiTheme="majorHAnsi"/>
          <w:color w:val="000000" w:themeColor="text1"/>
          <w:lang w:val="es-ES_tradnl"/>
        </w:rPr>
      </w:pPr>
    </w:p>
    <w:p w14:paraId="132437E3" w14:textId="77777777" w:rsidR="00733234" w:rsidRDefault="00733234" w:rsidP="00733234">
      <w:pPr>
        <w:pStyle w:val="ColorfulList-Accent11"/>
        <w:ind w:left="0"/>
        <w:rPr>
          <w:rFonts w:asciiTheme="majorHAnsi" w:hAnsiTheme="majorHAnsi" w:cs="Arial"/>
          <w:color w:val="000000" w:themeColor="text1"/>
          <w:lang w:val="es-ES_tradnl"/>
        </w:rPr>
      </w:pPr>
    </w:p>
    <w:p w14:paraId="0973BE2A" w14:textId="77777777" w:rsidR="00966212" w:rsidRDefault="00966212" w:rsidP="00733234">
      <w:pPr>
        <w:pStyle w:val="ColorfulList-Accent11"/>
        <w:ind w:left="0"/>
        <w:rPr>
          <w:rFonts w:asciiTheme="majorHAnsi" w:hAnsiTheme="majorHAnsi" w:cs="Arial"/>
          <w:color w:val="000000" w:themeColor="text1"/>
          <w:lang w:val="es-ES_tradnl"/>
        </w:rPr>
      </w:pPr>
    </w:p>
    <w:p w14:paraId="3A30AB1A" w14:textId="77777777" w:rsidR="003D6667" w:rsidRPr="00684BB1" w:rsidRDefault="003D6667" w:rsidP="00733234">
      <w:pPr>
        <w:pStyle w:val="ColorfulList-Accent11"/>
        <w:ind w:left="0"/>
        <w:rPr>
          <w:rFonts w:asciiTheme="majorHAnsi" w:hAnsiTheme="majorHAnsi" w:cs="Arial"/>
          <w:color w:val="000000" w:themeColor="text1"/>
          <w:lang w:val="es-ES_tradnl"/>
        </w:rPr>
      </w:pPr>
    </w:p>
    <w:p w14:paraId="6F80B6C2" w14:textId="77777777" w:rsidR="00733234" w:rsidRPr="001B6014" w:rsidRDefault="00733234" w:rsidP="00733234">
      <w:pPr>
        <w:pStyle w:val="ColorfulList-Accent11"/>
        <w:ind w:left="0"/>
        <w:rPr>
          <w:rFonts w:asciiTheme="majorHAnsi" w:hAnsiTheme="majorHAnsi" w:cs="Arial"/>
          <w:b/>
          <w:color w:val="000000" w:themeColor="text1"/>
          <w:sz w:val="20"/>
          <w:szCs w:val="20"/>
          <w:lang w:val="es-ES_tradnl"/>
        </w:rPr>
      </w:pPr>
      <w:r w:rsidRPr="001B6014">
        <w:rPr>
          <w:rFonts w:asciiTheme="majorHAnsi" w:hAnsiTheme="majorHAnsi" w:cs="Arial"/>
          <w:b/>
          <w:color w:val="000000" w:themeColor="text1"/>
          <w:sz w:val="20"/>
          <w:szCs w:val="20"/>
          <w:lang w:val="es-ES_tradnl"/>
        </w:rPr>
        <w:lastRenderedPageBreak/>
        <w:t>Consumo de servicios:</w:t>
      </w:r>
    </w:p>
    <w:p w14:paraId="37F032A1" w14:textId="149EB44A" w:rsidR="00733234" w:rsidRPr="001B6014" w:rsidRDefault="00B338A6" w:rsidP="00733234">
      <w:pPr>
        <w:pStyle w:val="ColorfulList-Accent11"/>
        <w:numPr>
          <w:ilvl w:val="0"/>
          <w:numId w:val="20"/>
        </w:numPr>
        <w:ind w:left="720"/>
        <w:rPr>
          <w:rFonts w:asciiTheme="majorHAnsi" w:hAnsiTheme="majorHAnsi"/>
          <w:color w:val="000000" w:themeColor="text1"/>
          <w:sz w:val="20"/>
          <w:szCs w:val="20"/>
          <w:lang w:val="es-ES_tradnl"/>
        </w:rPr>
      </w:pPr>
      <w:r>
        <w:rPr>
          <w:rFonts w:asciiTheme="majorHAnsi" w:hAnsiTheme="majorHAnsi"/>
          <w:color w:val="000000" w:themeColor="text1"/>
          <w:sz w:val="20"/>
          <w:szCs w:val="20"/>
          <w:lang w:val="es-ES_tradnl"/>
        </w:rPr>
        <w:t>/registro</w:t>
      </w:r>
    </w:p>
    <w:p w14:paraId="14D31199" w14:textId="77777777" w:rsidR="00733234" w:rsidRPr="001B6014" w:rsidRDefault="00733234" w:rsidP="00733234">
      <w:pPr>
        <w:pStyle w:val="ColorfulList-Accent11"/>
        <w:numPr>
          <w:ilvl w:val="0"/>
          <w:numId w:val="24"/>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Por medio del formulario de registro de usuarios, crear un usuario, posteriormente debe ser redireccionado directamente al menú de consulta de sitios de interés. En caso de que no se diligencien todos los datos debe aparecer mensaje de error.</w:t>
      </w:r>
    </w:p>
    <w:p w14:paraId="0056DC86" w14:textId="77777777" w:rsidR="00733234" w:rsidRPr="001B6014" w:rsidRDefault="00733234" w:rsidP="00733234">
      <w:pPr>
        <w:pStyle w:val="ColorfulList-Accent11"/>
        <w:numPr>
          <w:ilvl w:val="0"/>
          <w:numId w:val="20"/>
        </w:numPr>
        <w:ind w:left="720"/>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w:t>
      </w:r>
      <w:proofErr w:type="spellStart"/>
      <w:r w:rsidRPr="001B6014">
        <w:rPr>
          <w:rFonts w:asciiTheme="majorHAnsi" w:hAnsiTheme="majorHAnsi"/>
          <w:color w:val="000000" w:themeColor="text1"/>
          <w:sz w:val="20"/>
          <w:szCs w:val="20"/>
          <w:lang w:val="es-ES_tradnl"/>
        </w:rPr>
        <w:t>login</w:t>
      </w:r>
      <w:proofErr w:type="spellEnd"/>
    </w:p>
    <w:p w14:paraId="1F56AE2A" w14:textId="669D3F2C" w:rsidR="00733234" w:rsidRPr="001B6014" w:rsidRDefault="00733234" w:rsidP="00733234">
      <w:pPr>
        <w:pStyle w:val="ColorfulList-Accent11"/>
        <w:numPr>
          <w:ilvl w:val="0"/>
          <w:numId w:val="23"/>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Por medio del formulario de inicio de sesión, se debe ingresar email y contraseña para acceder al menú </w:t>
      </w:r>
      <w:r w:rsidR="00B54AA6">
        <w:rPr>
          <w:rFonts w:asciiTheme="majorHAnsi" w:hAnsiTheme="majorHAnsi"/>
          <w:color w:val="000000" w:themeColor="text1"/>
          <w:sz w:val="20"/>
          <w:szCs w:val="20"/>
          <w:lang w:val="es-ES_tradnl"/>
        </w:rPr>
        <w:t>principal</w:t>
      </w:r>
      <w:r w:rsidRPr="001B6014">
        <w:rPr>
          <w:rFonts w:asciiTheme="majorHAnsi" w:hAnsiTheme="majorHAnsi"/>
          <w:color w:val="000000" w:themeColor="text1"/>
          <w:sz w:val="20"/>
          <w:szCs w:val="20"/>
          <w:lang w:val="es-ES_tradnl"/>
        </w:rPr>
        <w:t xml:space="preserve"> en el caso del rol </w:t>
      </w:r>
      <w:r w:rsidR="00B54AA6" w:rsidRPr="00B54AA6">
        <w:rPr>
          <w:rFonts w:asciiTheme="majorHAnsi" w:hAnsiTheme="majorHAnsi"/>
          <w:b/>
          <w:color w:val="000000" w:themeColor="text1"/>
          <w:sz w:val="20"/>
          <w:szCs w:val="20"/>
          <w:lang w:val="es-ES_tradnl"/>
        </w:rPr>
        <w:t>turista</w:t>
      </w:r>
      <w:r w:rsidRPr="001B6014">
        <w:rPr>
          <w:rFonts w:asciiTheme="majorHAnsi" w:hAnsiTheme="majorHAnsi"/>
          <w:color w:val="000000" w:themeColor="text1"/>
          <w:sz w:val="20"/>
          <w:szCs w:val="20"/>
          <w:lang w:val="es-ES_tradnl"/>
        </w:rPr>
        <w:t xml:space="preserve"> o el menú de administración en el caso del rol </w:t>
      </w:r>
      <w:r w:rsidR="00B54AA6" w:rsidRPr="00B54AA6">
        <w:rPr>
          <w:rFonts w:asciiTheme="majorHAnsi" w:hAnsiTheme="majorHAnsi"/>
          <w:b/>
          <w:color w:val="000000" w:themeColor="text1"/>
          <w:sz w:val="20"/>
          <w:szCs w:val="20"/>
          <w:lang w:val="es-ES_tradnl"/>
        </w:rPr>
        <w:t>administrador</w:t>
      </w:r>
      <w:r w:rsidRPr="001B6014">
        <w:rPr>
          <w:rFonts w:asciiTheme="majorHAnsi" w:hAnsiTheme="majorHAnsi"/>
          <w:color w:val="000000" w:themeColor="text1"/>
          <w:sz w:val="20"/>
          <w:szCs w:val="20"/>
          <w:lang w:val="es-ES_tradnl"/>
        </w:rPr>
        <w:t>.</w:t>
      </w:r>
    </w:p>
    <w:p w14:paraId="5B643E8D" w14:textId="77777777" w:rsidR="00733234" w:rsidRPr="001B6014" w:rsidRDefault="00733234" w:rsidP="00733234">
      <w:pPr>
        <w:pStyle w:val="ColorfulList-Accent11"/>
        <w:numPr>
          <w:ilvl w:val="0"/>
          <w:numId w:val="20"/>
        </w:numPr>
        <w:ind w:left="720"/>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w:t>
      </w:r>
      <w:proofErr w:type="spellStart"/>
      <w:r w:rsidRPr="001B6014">
        <w:rPr>
          <w:rFonts w:asciiTheme="majorHAnsi" w:hAnsiTheme="majorHAnsi"/>
          <w:color w:val="000000" w:themeColor="text1"/>
          <w:sz w:val="20"/>
          <w:szCs w:val="20"/>
          <w:lang w:val="es-ES_tradnl"/>
        </w:rPr>
        <w:t>logout</w:t>
      </w:r>
      <w:proofErr w:type="spellEnd"/>
    </w:p>
    <w:p w14:paraId="2FC07F6A" w14:textId="77777777" w:rsidR="00733234" w:rsidRPr="001B6014" w:rsidRDefault="00733234" w:rsidP="00733234">
      <w:pPr>
        <w:pStyle w:val="ColorfulList-Accent11"/>
        <w:numPr>
          <w:ilvl w:val="0"/>
          <w:numId w:val="23"/>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Al iniciar sesión con cualquier rol, debe aparecer el botón de </w:t>
      </w:r>
      <w:proofErr w:type="spellStart"/>
      <w:r w:rsidRPr="001B6014">
        <w:rPr>
          <w:rFonts w:asciiTheme="majorHAnsi" w:hAnsiTheme="majorHAnsi"/>
          <w:color w:val="000000" w:themeColor="text1"/>
          <w:sz w:val="20"/>
          <w:szCs w:val="20"/>
          <w:lang w:val="es-ES_tradnl"/>
        </w:rPr>
        <w:t>logout</w:t>
      </w:r>
      <w:proofErr w:type="spellEnd"/>
      <w:r w:rsidRPr="001B6014">
        <w:rPr>
          <w:rFonts w:asciiTheme="majorHAnsi" w:hAnsiTheme="majorHAnsi"/>
          <w:color w:val="000000" w:themeColor="text1"/>
          <w:sz w:val="20"/>
          <w:szCs w:val="20"/>
          <w:lang w:val="es-ES_tradnl"/>
        </w:rPr>
        <w:t>. Al hacer clic en este botón se debe cerrar la sesión.</w:t>
      </w:r>
    </w:p>
    <w:p w14:paraId="06E4D755" w14:textId="05477FD0" w:rsidR="00733234" w:rsidRPr="001B6014" w:rsidRDefault="00733234" w:rsidP="00733234">
      <w:pPr>
        <w:pStyle w:val="ColorfulList-Accent11"/>
        <w:numPr>
          <w:ilvl w:val="0"/>
          <w:numId w:val="20"/>
        </w:numPr>
        <w:ind w:left="720"/>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w:t>
      </w:r>
      <w:r w:rsidR="00C32C36">
        <w:rPr>
          <w:rFonts w:asciiTheme="majorHAnsi" w:hAnsiTheme="majorHAnsi"/>
          <w:color w:val="000000" w:themeColor="text1"/>
          <w:sz w:val="20"/>
          <w:szCs w:val="20"/>
          <w:lang w:val="es-ES_tradnl"/>
        </w:rPr>
        <w:t>regiones</w:t>
      </w:r>
    </w:p>
    <w:p w14:paraId="142598D8" w14:textId="2E6C76E1" w:rsidR="00733234" w:rsidRPr="001B6014" w:rsidRDefault="00733234" w:rsidP="00733234">
      <w:pPr>
        <w:pStyle w:val="ColorfulList-Accent11"/>
        <w:numPr>
          <w:ilvl w:val="0"/>
          <w:numId w:val="21"/>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tiene la posibilidad de crear el nombre y descripción de una </w:t>
      </w:r>
      <w:r w:rsidR="00462007">
        <w:rPr>
          <w:rFonts w:asciiTheme="majorHAnsi" w:hAnsiTheme="majorHAnsi"/>
          <w:color w:val="000000" w:themeColor="text1"/>
          <w:sz w:val="20"/>
          <w:szCs w:val="20"/>
          <w:lang w:val="es-ES_tradnl"/>
        </w:rPr>
        <w:t>región</w:t>
      </w:r>
      <w:r w:rsidRPr="001B6014">
        <w:rPr>
          <w:rFonts w:asciiTheme="majorHAnsi" w:hAnsiTheme="majorHAnsi"/>
          <w:color w:val="000000" w:themeColor="text1"/>
          <w:sz w:val="20"/>
          <w:szCs w:val="20"/>
          <w:lang w:val="es-ES_tradnl"/>
        </w:rPr>
        <w:t xml:space="preserve"> por medio de un formulario  de registro.</w:t>
      </w:r>
    </w:p>
    <w:p w14:paraId="01655C75" w14:textId="5A3FA829" w:rsidR="00733234" w:rsidRPr="001B6014" w:rsidRDefault="00733234" w:rsidP="00733234">
      <w:pPr>
        <w:pStyle w:val="ColorfulList-Accent11"/>
        <w:numPr>
          <w:ilvl w:val="0"/>
          <w:numId w:val="21"/>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tiene la posibilidad de listar todas las </w:t>
      </w:r>
      <w:r w:rsidR="00462007">
        <w:rPr>
          <w:rFonts w:asciiTheme="majorHAnsi" w:hAnsiTheme="majorHAnsi"/>
          <w:color w:val="000000" w:themeColor="text1"/>
          <w:sz w:val="20"/>
          <w:szCs w:val="20"/>
          <w:lang w:val="es-ES_tradnl"/>
        </w:rPr>
        <w:t>regiones</w:t>
      </w:r>
      <w:r w:rsidRPr="001B6014">
        <w:rPr>
          <w:rFonts w:asciiTheme="majorHAnsi" w:hAnsiTheme="majorHAnsi"/>
          <w:color w:val="000000" w:themeColor="text1"/>
          <w:sz w:val="20"/>
          <w:szCs w:val="20"/>
          <w:lang w:val="es-ES_tradnl"/>
        </w:rPr>
        <w:t xml:space="preserve"> registradas en la base de datos.</w:t>
      </w:r>
    </w:p>
    <w:p w14:paraId="28989AA5" w14:textId="2A577E51" w:rsidR="00733234" w:rsidRPr="001B6014" w:rsidRDefault="00733234" w:rsidP="00733234">
      <w:pPr>
        <w:pStyle w:val="ColorfulList-Accent11"/>
        <w:numPr>
          <w:ilvl w:val="0"/>
          <w:numId w:val="20"/>
        </w:numPr>
        <w:ind w:left="720"/>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w:t>
      </w:r>
      <w:r w:rsidR="00C32C36">
        <w:rPr>
          <w:rFonts w:asciiTheme="majorHAnsi" w:hAnsiTheme="majorHAnsi"/>
          <w:color w:val="000000" w:themeColor="text1"/>
          <w:sz w:val="20"/>
          <w:szCs w:val="20"/>
          <w:lang w:val="es-ES_tradnl"/>
        </w:rPr>
        <w:t>regiones</w:t>
      </w:r>
      <w:r w:rsidRPr="001B6014">
        <w:rPr>
          <w:rFonts w:asciiTheme="majorHAnsi" w:hAnsiTheme="majorHAnsi"/>
          <w:color w:val="000000" w:themeColor="text1"/>
          <w:sz w:val="20"/>
          <w:szCs w:val="20"/>
          <w:lang w:val="es-ES_tradnl"/>
        </w:rPr>
        <w:t>/{ID}</w:t>
      </w:r>
    </w:p>
    <w:p w14:paraId="017170E1" w14:textId="608948B7" w:rsidR="00733234" w:rsidRPr="001B6014" w:rsidRDefault="00733234" w:rsidP="00733234">
      <w:pPr>
        <w:pStyle w:val="ColorfulList-Accent11"/>
        <w:numPr>
          <w:ilvl w:val="0"/>
          <w:numId w:val="22"/>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tiene la posibilidad de buscar una </w:t>
      </w:r>
      <w:r w:rsidR="00462007">
        <w:rPr>
          <w:rFonts w:asciiTheme="majorHAnsi" w:hAnsiTheme="majorHAnsi"/>
          <w:color w:val="000000" w:themeColor="text1"/>
          <w:sz w:val="20"/>
          <w:szCs w:val="20"/>
          <w:lang w:val="es-ES_tradnl"/>
        </w:rPr>
        <w:t>región</w:t>
      </w:r>
      <w:r w:rsidRPr="001B6014">
        <w:rPr>
          <w:rFonts w:asciiTheme="majorHAnsi" w:hAnsiTheme="majorHAnsi"/>
          <w:color w:val="000000" w:themeColor="text1"/>
          <w:sz w:val="20"/>
          <w:szCs w:val="20"/>
          <w:lang w:val="es-ES_tradnl"/>
        </w:rPr>
        <w:t xml:space="preserve"> por medio de un filtro de búsqueda.</w:t>
      </w:r>
    </w:p>
    <w:p w14:paraId="78042AE9" w14:textId="6306A4E3" w:rsidR="00733234" w:rsidRPr="001B6014" w:rsidRDefault="00733234" w:rsidP="00733234">
      <w:pPr>
        <w:pStyle w:val="ColorfulList-Accent11"/>
        <w:numPr>
          <w:ilvl w:val="0"/>
          <w:numId w:val="20"/>
        </w:numPr>
        <w:ind w:left="720"/>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w:t>
      </w:r>
      <w:r w:rsidR="00C32C36">
        <w:rPr>
          <w:rFonts w:asciiTheme="majorHAnsi" w:hAnsiTheme="majorHAnsi"/>
          <w:color w:val="000000" w:themeColor="text1"/>
          <w:sz w:val="20"/>
          <w:szCs w:val="20"/>
          <w:lang w:val="es-ES_tradnl"/>
        </w:rPr>
        <w:t>platos</w:t>
      </w:r>
    </w:p>
    <w:p w14:paraId="52EF138F" w14:textId="0B317F78" w:rsidR="00733234" w:rsidRPr="001B6014" w:rsidRDefault="00733234" w:rsidP="00733234">
      <w:pPr>
        <w:pStyle w:val="ColorfulList-Accent11"/>
        <w:numPr>
          <w:ilvl w:val="0"/>
          <w:numId w:val="22"/>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tiene la posibilidad de crear el nombre, descripción y </w:t>
      </w:r>
      <w:r w:rsidR="00462007">
        <w:rPr>
          <w:rFonts w:asciiTheme="majorHAnsi" w:hAnsiTheme="majorHAnsi"/>
          <w:color w:val="000000" w:themeColor="text1"/>
          <w:sz w:val="20"/>
          <w:szCs w:val="20"/>
          <w:lang w:val="es-ES_tradnl"/>
        </w:rPr>
        <w:t>región</w:t>
      </w:r>
      <w:r w:rsidRPr="001B6014">
        <w:rPr>
          <w:rFonts w:asciiTheme="majorHAnsi" w:hAnsiTheme="majorHAnsi"/>
          <w:color w:val="000000" w:themeColor="text1"/>
          <w:sz w:val="20"/>
          <w:szCs w:val="20"/>
          <w:lang w:val="es-ES_tradnl"/>
        </w:rPr>
        <w:t xml:space="preserve"> de un </w:t>
      </w:r>
      <w:r w:rsidR="00462007">
        <w:rPr>
          <w:rFonts w:asciiTheme="majorHAnsi" w:hAnsiTheme="majorHAnsi"/>
          <w:color w:val="000000" w:themeColor="text1"/>
          <w:sz w:val="20"/>
          <w:szCs w:val="20"/>
          <w:lang w:val="es-ES_tradnl"/>
        </w:rPr>
        <w:t>plato</w:t>
      </w:r>
      <w:r w:rsidRPr="001B6014">
        <w:rPr>
          <w:rFonts w:asciiTheme="majorHAnsi" w:hAnsiTheme="majorHAnsi"/>
          <w:color w:val="000000" w:themeColor="text1"/>
          <w:sz w:val="20"/>
          <w:szCs w:val="20"/>
          <w:lang w:val="es-ES_tradnl"/>
        </w:rPr>
        <w:t xml:space="preserve"> de interés por medio de un formulario  de registro.</w:t>
      </w:r>
      <w:r w:rsidR="00462007">
        <w:rPr>
          <w:rFonts w:asciiTheme="majorHAnsi" w:hAnsiTheme="majorHAnsi"/>
          <w:color w:val="000000" w:themeColor="text1"/>
          <w:sz w:val="20"/>
          <w:szCs w:val="20"/>
          <w:lang w:val="es-ES_tradnl"/>
        </w:rPr>
        <w:t xml:space="preserve"> De igual manera subir una imagen del plato.</w:t>
      </w:r>
    </w:p>
    <w:p w14:paraId="38CE39BB" w14:textId="744D318A" w:rsidR="00733234" w:rsidRPr="001B6014" w:rsidRDefault="00733234" w:rsidP="00733234">
      <w:pPr>
        <w:pStyle w:val="ColorfulList-Accent11"/>
        <w:numPr>
          <w:ilvl w:val="0"/>
          <w:numId w:val="22"/>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y el usuario </w:t>
      </w:r>
      <w:r w:rsidR="00462007" w:rsidRPr="00462007">
        <w:rPr>
          <w:rFonts w:asciiTheme="majorHAnsi" w:hAnsiTheme="majorHAnsi"/>
          <w:b/>
          <w:color w:val="000000" w:themeColor="text1"/>
          <w:sz w:val="20"/>
          <w:szCs w:val="20"/>
          <w:lang w:val="es-ES_tradnl"/>
        </w:rPr>
        <w:t>turista</w:t>
      </w:r>
      <w:r w:rsidRPr="001B6014">
        <w:rPr>
          <w:rFonts w:asciiTheme="majorHAnsi" w:hAnsiTheme="majorHAnsi"/>
          <w:color w:val="000000" w:themeColor="text1"/>
          <w:sz w:val="20"/>
          <w:szCs w:val="20"/>
          <w:lang w:val="es-ES_tradnl"/>
        </w:rPr>
        <w:t xml:space="preserve"> tienen la posibilidad de listar todos los </w:t>
      </w:r>
      <w:r w:rsidR="00462007">
        <w:rPr>
          <w:rFonts w:asciiTheme="majorHAnsi" w:hAnsiTheme="majorHAnsi"/>
          <w:color w:val="000000" w:themeColor="text1"/>
          <w:sz w:val="20"/>
          <w:szCs w:val="20"/>
          <w:lang w:val="es-ES_tradnl"/>
        </w:rPr>
        <w:t>plato</w:t>
      </w:r>
      <w:r w:rsidRPr="001B6014">
        <w:rPr>
          <w:rFonts w:asciiTheme="majorHAnsi" w:hAnsiTheme="majorHAnsi"/>
          <w:color w:val="000000" w:themeColor="text1"/>
          <w:sz w:val="20"/>
          <w:szCs w:val="20"/>
          <w:lang w:val="es-ES_tradnl"/>
        </w:rPr>
        <w:t>s registrados en la base de datos.</w:t>
      </w:r>
    </w:p>
    <w:p w14:paraId="5A897A2C" w14:textId="74F059E6" w:rsidR="00733234" w:rsidRPr="001B6014" w:rsidRDefault="00733234" w:rsidP="00733234">
      <w:pPr>
        <w:pStyle w:val="ColorfulList-Accent11"/>
        <w:numPr>
          <w:ilvl w:val="0"/>
          <w:numId w:val="20"/>
        </w:numPr>
        <w:ind w:left="709" w:hanging="283"/>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w:t>
      </w:r>
      <w:r w:rsidR="00C32C36">
        <w:rPr>
          <w:rFonts w:asciiTheme="majorHAnsi" w:hAnsiTheme="majorHAnsi"/>
          <w:color w:val="000000" w:themeColor="text1"/>
          <w:sz w:val="20"/>
          <w:szCs w:val="20"/>
          <w:lang w:val="es-ES_tradnl"/>
        </w:rPr>
        <w:t>platos</w:t>
      </w:r>
      <w:r w:rsidRPr="001B6014">
        <w:rPr>
          <w:rFonts w:asciiTheme="majorHAnsi" w:hAnsiTheme="majorHAnsi"/>
          <w:color w:val="000000" w:themeColor="text1"/>
          <w:sz w:val="20"/>
          <w:szCs w:val="20"/>
          <w:lang w:val="es-ES_tradnl"/>
        </w:rPr>
        <w:t>/{ID}</w:t>
      </w:r>
    </w:p>
    <w:p w14:paraId="6720CF83" w14:textId="03B2900F" w:rsidR="00733234" w:rsidRPr="001B6014" w:rsidRDefault="00733234" w:rsidP="00733234">
      <w:pPr>
        <w:pStyle w:val="ColorfulList-Accent11"/>
        <w:numPr>
          <w:ilvl w:val="0"/>
          <w:numId w:val="25"/>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y el usuario USER tienen la posibilidad de buscar un </w:t>
      </w:r>
      <w:r w:rsidR="00462007">
        <w:rPr>
          <w:rFonts w:asciiTheme="majorHAnsi" w:hAnsiTheme="majorHAnsi"/>
          <w:color w:val="000000" w:themeColor="text1"/>
          <w:sz w:val="20"/>
          <w:szCs w:val="20"/>
          <w:lang w:val="es-ES_tradnl"/>
        </w:rPr>
        <w:t>plato</w:t>
      </w:r>
      <w:r w:rsidRPr="001B6014">
        <w:rPr>
          <w:rFonts w:asciiTheme="majorHAnsi" w:hAnsiTheme="majorHAnsi"/>
          <w:color w:val="000000" w:themeColor="text1"/>
          <w:sz w:val="20"/>
          <w:szCs w:val="20"/>
          <w:lang w:val="es-ES_tradnl"/>
        </w:rPr>
        <w:t xml:space="preserve"> por medio de un filtro de búsqueda.</w:t>
      </w:r>
    </w:p>
    <w:p w14:paraId="70C5B326" w14:textId="69B75939" w:rsidR="00733234" w:rsidRPr="001B6014" w:rsidRDefault="00733234" w:rsidP="00733234">
      <w:pPr>
        <w:pStyle w:val="ColorfulList-Accent11"/>
        <w:numPr>
          <w:ilvl w:val="0"/>
          <w:numId w:val="25"/>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tiene la posibilidad de actualizar la información de un </w:t>
      </w:r>
      <w:r w:rsidR="00462007">
        <w:rPr>
          <w:rFonts w:asciiTheme="majorHAnsi" w:hAnsiTheme="majorHAnsi"/>
          <w:color w:val="000000" w:themeColor="text1"/>
          <w:sz w:val="20"/>
          <w:szCs w:val="20"/>
          <w:lang w:val="es-ES_tradnl"/>
        </w:rPr>
        <w:t>plato</w:t>
      </w:r>
      <w:r w:rsidRPr="001B6014">
        <w:rPr>
          <w:rFonts w:asciiTheme="majorHAnsi" w:hAnsiTheme="majorHAnsi"/>
          <w:color w:val="000000" w:themeColor="text1"/>
          <w:sz w:val="20"/>
          <w:szCs w:val="20"/>
          <w:lang w:val="es-ES_tradnl"/>
        </w:rPr>
        <w:t xml:space="preserve"> registrado en la base de datos.</w:t>
      </w:r>
    </w:p>
    <w:p w14:paraId="6B769B7C" w14:textId="672ED613" w:rsidR="00733234" w:rsidRPr="001B6014" w:rsidRDefault="00733234" w:rsidP="00733234">
      <w:pPr>
        <w:pStyle w:val="ColorfulList-Accent11"/>
        <w:numPr>
          <w:ilvl w:val="0"/>
          <w:numId w:val="25"/>
        </w:numPr>
        <w:rPr>
          <w:rFonts w:asciiTheme="majorHAnsi" w:hAnsiTheme="majorHAnsi"/>
          <w:color w:val="000000" w:themeColor="text1"/>
          <w:sz w:val="20"/>
          <w:szCs w:val="20"/>
          <w:lang w:val="es-ES_tradnl"/>
        </w:rPr>
      </w:pPr>
      <w:r w:rsidRPr="001B6014">
        <w:rPr>
          <w:rFonts w:asciiTheme="majorHAnsi" w:hAnsiTheme="majorHAnsi"/>
          <w:color w:val="000000" w:themeColor="text1"/>
          <w:sz w:val="20"/>
          <w:szCs w:val="20"/>
          <w:lang w:val="es-ES_tradnl"/>
        </w:rPr>
        <w:t xml:space="preserve">El usuario ADMIN tiene la posibilidad de eliminar un </w:t>
      </w:r>
      <w:r w:rsidR="00462007">
        <w:rPr>
          <w:rFonts w:asciiTheme="majorHAnsi" w:hAnsiTheme="majorHAnsi"/>
          <w:color w:val="000000" w:themeColor="text1"/>
          <w:sz w:val="20"/>
          <w:szCs w:val="20"/>
          <w:lang w:val="es-ES_tradnl"/>
        </w:rPr>
        <w:t>plato</w:t>
      </w:r>
      <w:r w:rsidRPr="001B6014">
        <w:rPr>
          <w:rFonts w:asciiTheme="majorHAnsi" w:hAnsiTheme="majorHAnsi"/>
          <w:color w:val="000000" w:themeColor="text1"/>
          <w:sz w:val="20"/>
          <w:szCs w:val="20"/>
          <w:lang w:val="es-ES_tradnl"/>
        </w:rPr>
        <w:t xml:space="preserve"> registrado en la base de datos.</w:t>
      </w:r>
    </w:p>
    <w:p w14:paraId="36C43078" w14:textId="77777777" w:rsidR="00733234" w:rsidRPr="001B6014" w:rsidRDefault="00733234" w:rsidP="008B156F">
      <w:pPr>
        <w:pStyle w:val="ColorfulList-Accent11"/>
        <w:ind w:left="0"/>
        <w:rPr>
          <w:rFonts w:asciiTheme="majorHAnsi" w:hAnsiTheme="majorHAnsi"/>
          <w:color w:val="000000" w:themeColor="text1"/>
          <w:sz w:val="20"/>
          <w:szCs w:val="20"/>
          <w:lang w:val="es-ES_tradnl"/>
        </w:rPr>
      </w:pPr>
    </w:p>
    <w:p w14:paraId="1F844283" w14:textId="77777777" w:rsidR="00733234" w:rsidRPr="001B6014" w:rsidRDefault="00733234" w:rsidP="00733234">
      <w:pPr>
        <w:pStyle w:val="ColorfulList-Accent11"/>
        <w:ind w:left="0"/>
        <w:rPr>
          <w:rFonts w:asciiTheme="majorHAnsi" w:hAnsiTheme="majorHAnsi" w:cs="Arial"/>
          <w:b/>
          <w:color w:val="000000" w:themeColor="text1"/>
          <w:sz w:val="20"/>
          <w:szCs w:val="20"/>
          <w:lang w:val="es-ES_tradnl"/>
        </w:rPr>
      </w:pPr>
      <w:r w:rsidRPr="001B6014">
        <w:rPr>
          <w:rFonts w:asciiTheme="majorHAnsi" w:hAnsiTheme="majorHAnsi" w:cs="Arial"/>
          <w:b/>
          <w:color w:val="000000" w:themeColor="text1"/>
          <w:sz w:val="20"/>
          <w:szCs w:val="20"/>
          <w:lang w:val="es-ES_tradnl"/>
        </w:rPr>
        <w:t>Aclaraciones:</w:t>
      </w:r>
    </w:p>
    <w:p w14:paraId="2FF86A0B" w14:textId="77777777" w:rsidR="00733234" w:rsidRPr="001B6014" w:rsidRDefault="00733234" w:rsidP="00733234">
      <w:pPr>
        <w:pStyle w:val="Prrafodelista"/>
        <w:numPr>
          <w:ilvl w:val="0"/>
          <w:numId w:val="18"/>
        </w:numPr>
        <w:rPr>
          <w:rFonts w:asciiTheme="majorHAnsi" w:hAnsiTheme="majorHAnsi"/>
          <w:color w:val="auto"/>
          <w:sz w:val="20"/>
          <w:szCs w:val="20"/>
          <w:lang w:val="es-ES_tradnl"/>
        </w:rPr>
      </w:pPr>
      <w:r w:rsidRPr="001B6014">
        <w:rPr>
          <w:rFonts w:asciiTheme="majorHAnsi" w:hAnsiTheme="majorHAnsi"/>
          <w:color w:val="auto"/>
          <w:sz w:val="20"/>
          <w:szCs w:val="20"/>
          <w:lang w:val="es-ES_tradnl"/>
        </w:rPr>
        <w:t xml:space="preserve">Proyecto independiente del </w:t>
      </w:r>
      <w:proofErr w:type="spellStart"/>
      <w:r w:rsidRPr="001B6014">
        <w:rPr>
          <w:rFonts w:asciiTheme="majorHAnsi" w:hAnsiTheme="majorHAnsi"/>
          <w:color w:val="auto"/>
          <w:sz w:val="20"/>
          <w:szCs w:val="20"/>
          <w:lang w:val="es-ES_tradnl"/>
        </w:rPr>
        <w:t>backend</w:t>
      </w:r>
      <w:proofErr w:type="spellEnd"/>
    </w:p>
    <w:p w14:paraId="04DDC509" w14:textId="77777777" w:rsidR="00EE2084" w:rsidRDefault="00733234" w:rsidP="00733234">
      <w:pPr>
        <w:pStyle w:val="Prrafodelista"/>
        <w:numPr>
          <w:ilvl w:val="0"/>
          <w:numId w:val="18"/>
        </w:numPr>
        <w:rPr>
          <w:rFonts w:asciiTheme="majorHAnsi" w:hAnsiTheme="majorHAnsi"/>
          <w:color w:val="auto"/>
          <w:sz w:val="20"/>
          <w:szCs w:val="20"/>
          <w:lang w:val="es-ES_tradnl"/>
        </w:rPr>
      </w:pPr>
      <w:r w:rsidRPr="001B6014">
        <w:rPr>
          <w:rFonts w:asciiTheme="majorHAnsi" w:hAnsiTheme="majorHAnsi"/>
          <w:color w:val="auto"/>
          <w:sz w:val="20"/>
          <w:szCs w:val="20"/>
          <w:lang w:val="es-ES_tradnl"/>
        </w:rPr>
        <w:t>El n</w:t>
      </w:r>
      <w:r w:rsidR="00DC1BB2">
        <w:rPr>
          <w:rFonts w:asciiTheme="majorHAnsi" w:hAnsiTheme="majorHAnsi"/>
          <w:color w:val="auto"/>
          <w:sz w:val="20"/>
          <w:szCs w:val="20"/>
          <w:lang w:val="es-ES_tradnl"/>
        </w:rPr>
        <w:t>ombre del proyecto debe ser “</w:t>
      </w:r>
      <w:r w:rsidR="00EE2084">
        <w:rPr>
          <w:rFonts w:asciiTheme="majorHAnsi" w:hAnsiTheme="majorHAnsi"/>
          <w:color w:val="auto"/>
          <w:sz w:val="20"/>
          <w:szCs w:val="20"/>
          <w:lang w:val="es-ES_tradnl"/>
        </w:rPr>
        <w:t>xx-server-b</w:t>
      </w:r>
      <w:r w:rsidRPr="001B6014">
        <w:rPr>
          <w:rFonts w:asciiTheme="majorHAnsi" w:hAnsiTheme="majorHAnsi"/>
          <w:color w:val="auto"/>
          <w:sz w:val="20"/>
          <w:szCs w:val="20"/>
          <w:lang w:val="es-ES_tradnl"/>
        </w:rPr>
        <w:t xml:space="preserve">”, </w:t>
      </w:r>
      <w:r w:rsidR="00EE2084">
        <w:rPr>
          <w:rFonts w:asciiTheme="majorHAnsi" w:hAnsiTheme="majorHAnsi"/>
          <w:color w:val="auto"/>
          <w:sz w:val="20"/>
          <w:szCs w:val="20"/>
          <w:lang w:val="es-ES_tradnl"/>
        </w:rPr>
        <w:t>donde xx</w:t>
      </w:r>
      <w:r w:rsidR="00EE2084" w:rsidRPr="001B6014">
        <w:rPr>
          <w:rFonts w:asciiTheme="majorHAnsi" w:hAnsiTheme="majorHAnsi"/>
          <w:color w:val="auto"/>
          <w:sz w:val="20"/>
          <w:szCs w:val="20"/>
          <w:lang w:val="es-ES_tradnl"/>
        </w:rPr>
        <w:t xml:space="preserve"> son las siglas de su regional</w:t>
      </w:r>
      <w:r w:rsidR="00EE2084">
        <w:rPr>
          <w:rFonts w:asciiTheme="majorHAnsi" w:hAnsiTheme="majorHAnsi"/>
          <w:color w:val="auto"/>
          <w:sz w:val="20"/>
          <w:szCs w:val="20"/>
          <w:lang w:val="es-ES_tradnl"/>
        </w:rPr>
        <w:t>.</w:t>
      </w:r>
    </w:p>
    <w:p w14:paraId="6808E24A" w14:textId="4E52EB2B" w:rsidR="00733234" w:rsidRPr="001B6014" w:rsidRDefault="00EE2084" w:rsidP="00733234">
      <w:pPr>
        <w:pStyle w:val="Prrafodelista"/>
        <w:numPr>
          <w:ilvl w:val="0"/>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L</w:t>
      </w:r>
      <w:r w:rsidR="00733234" w:rsidRPr="001B6014">
        <w:rPr>
          <w:rFonts w:asciiTheme="majorHAnsi" w:hAnsiTheme="majorHAnsi"/>
          <w:color w:val="auto"/>
          <w:sz w:val="20"/>
          <w:szCs w:val="20"/>
          <w:lang w:val="es-ES_tradnl"/>
        </w:rPr>
        <w:t>a URL debe ser: http://&lt;servername&gt;/  Ejemplo: http://localhost:8000/</w:t>
      </w:r>
    </w:p>
    <w:p w14:paraId="37DE16DC" w14:textId="77777777" w:rsidR="00733234" w:rsidRPr="001B6014" w:rsidRDefault="00733234" w:rsidP="00733234">
      <w:pPr>
        <w:pStyle w:val="Prrafodelista"/>
        <w:numPr>
          <w:ilvl w:val="0"/>
          <w:numId w:val="18"/>
        </w:numPr>
        <w:rPr>
          <w:rFonts w:asciiTheme="majorHAnsi" w:hAnsiTheme="majorHAnsi"/>
          <w:color w:val="auto"/>
          <w:sz w:val="20"/>
          <w:szCs w:val="20"/>
          <w:lang w:val="es-ES_tradnl"/>
        </w:rPr>
      </w:pPr>
      <w:r w:rsidRPr="001B6014">
        <w:rPr>
          <w:rFonts w:asciiTheme="majorHAnsi" w:hAnsiTheme="majorHAnsi"/>
          <w:color w:val="auto"/>
          <w:sz w:val="20"/>
          <w:szCs w:val="20"/>
          <w:lang w:val="es-ES_tradnl"/>
        </w:rPr>
        <w:t>Todos los formularios deben tener validación del lado del cliente, con el fin de evitar enviar información vacía o datos equivocados.</w:t>
      </w:r>
    </w:p>
    <w:p w14:paraId="5E1FD7ED" w14:textId="02A06175" w:rsidR="00733234" w:rsidRPr="001B6014" w:rsidRDefault="00EE2084" w:rsidP="00733234">
      <w:pPr>
        <w:pStyle w:val="Prrafodelista"/>
        <w:numPr>
          <w:ilvl w:val="0"/>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 xml:space="preserve">Librerías o </w:t>
      </w:r>
      <w:proofErr w:type="spellStart"/>
      <w:r>
        <w:rPr>
          <w:rFonts w:asciiTheme="majorHAnsi" w:hAnsiTheme="majorHAnsi"/>
          <w:color w:val="auto"/>
          <w:sz w:val="20"/>
          <w:szCs w:val="20"/>
          <w:lang w:val="es-ES_tradnl"/>
        </w:rPr>
        <w:t>frameworks</w:t>
      </w:r>
      <w:proofErr w:type="spellEnd"/>
      <w:r w:rsidR="00733234" w:rsidRPr="001B6014">
        <w:rPr>
          <w:rFonts w:asciiTheme="majorHAnsi" w:hAnsiTheme="majorHAnsi"/>
          <w:color w:val="auto"/>
          <w:sz w:val="20"/>
          <w:szCs w:val="20"/>
          <w:lang w:val="es-ES_tradnl"/>
        </w:rPr>
        <w:t xml:space="preserve"> </w:t>
      </w:r>
      <w:r>
        <w:rPr>
          <w:rFonts w:asciiTheme="majorHAnsi" w:hAnsiTheme="majorHAnsi"/>
          <w:color w:val="auto"/>
          <w:sz w:val="20"/>
          <w:szCs w:val="20"/>
          <w:lang w:val="es-ES_tradnl"/>
        </w:rPr>
        <w:t xml:space="preserve">CSS </w:t>
      </w:r>
      <w:r w:rsidR="00733234" w:rsidRPr="001B6014">
        <w:rPr>
          <w:rFonts w:asciiTheme="majorHAnsi" w:hAnsiTheme="majorHAnsi"/>
          <w:color w:val="auto"/>
          <w:sz w:val="20"/>
          <w:szCs w:val="20"/>
          <w:lang w:val="es-ES_tradnl"/>
        </w:rPr>
        <w:t>permitidos:</w:t>
      </w:r>
    </w:p>
    <w:p w14:paraId="5053C882" w14:textId="77777777" w:rsidR="00733234" w:rsidRPr="001B6014" w:rsidRDefault="00733234" w:rsidP="00733234">
      <w:pPr>
        <w:pStyle w:val="Prrafodelista"/>
        <w:numPr>
          <w:ilvl w:val="1"/>
          <w:numId w:val="18"/>
        </w:numPr>
        <w:rPr>
          <w:rFonts w:asciiTheme="majorHAnsi" w:hAnsiTheme="majorHAnsi"/>
          <w:color w:val="auto"/>
          <w:sz w:val="20"/>
          <w:szCs w:val="20"/>
          <w:lang w:val="es-ES_tradnl"/>
        </w:rPr>
      </w:pPr>
      <w:r w:rsidRPr="001B6014">
        <w:rPr>
          <w:rFonts w:asciiTheme="majorHAnsi" w:hAnsiTheme="majorHAnsi"/>
          <w:color w:val="auto"/>
          <w:sz w:val="20"/>
          <w:szCs w:val="20"/>
          <w:lang w:val="es-ES_tradnl"/>
        </w:rPr>
        <w:t>Bootstrap</w:t>
      </w:r>
    </w:p>
    <w:p w14:paraId="39401531" w14:textId="77777777" w:rsidR="00733234" w:rsidRPr="001B6014" w:rsidRDefault="00733234" w:rsidP="00733234">
      <w:pPr>
        <w:pStyle w:val="Prrafodelista"/>
        <w:numPr>
          <w:ilvl w:val="1"/>
          <w:numId w:val="18"/>
        </w:numPr>
        <w:rPr>
          <w:rFonts w:asciiTheme="majorHAnsi" w:hAnsiTheme="majorHAnsi"/>
          <w:color w:val="auto"/>
          <w:sz w:val="20"/>
          <w:szCs w:val="20"/>
          <w:lang w:val="es-ES_tradnl"/>
        </w:rPr>
      </w:pPr>
      <w:proofErr w:type="spellStart"/>
      <w:r w:rsidRPr="001B6014">
        <w:rPr>
          <w:rFonts w:asciiTheme="majorHAnsi" w:hAnsiTheme="majorHAnsi"/>
          <w:color w:val="auto"/>
          <w:sz w:val="20"/>
          <w:szCs w:val="20"/>
          <w:lang w:val="es-ES_tradnl"/>
        </w:rPr>
        <w:t>Materialize</w:t>
      </w:r>
      <w:proofErr w:type="spellEnd"/>
      <w:r w:rsidRPr="001B6014">
        <w:rPr>
          <w:rFonts w:asciiTheme="majorHAnsi" w:hAnsiTheme="majorHAnsi"/>
          <w:color w:val="auto"/>
          <w:sz w:val="20"/>
          <w:szCs w:val="20"/>
          <w:lang w:val="es-ES_tradnl"/>
        </w:rPr>
        <w:t xml:space="preserve"> CSS</w:t>
      </w:r>
    </w:p>
    <w:p w14:paraId="6A79DD34" w14:textId="77777777" w:rsidR="00733234" w:rsidRPr="001B6014" w:rsidRDefault="00733234" w:rsidP="00733234">
      <w:pPr>
        <w:pStyle w:val="Prrafodelista"/>
        <w:numPr>
          <w:ilvl w:val="1"/>
          <w:numId w:val="18"/>
        </w:numPr>
        <w:rPr>
          <w:rFonts w:asciiTheme="majorHAnsi" w:hAnsiTheme="majorHAnsi"/>
          <w:color w:val="auto"/>
          <w:sz w:val="20"/>
          <w:szCs w:val="20"/>
          <w:lang w:val="es-ES_tradnl"/>
        </w:rPr>
      </w:pPr>
      <w:proofErr w:type="spellStart"/>
      <w:r w:rsidRPr="001B6014">
        <w:rPr>
          <w:rFonts w:asciiTheme="majorHAnsi" w:hAnsiTheme="majorHAnsi"/>
          <w:color w:val="auto"/>
          <w:sz w:val="20"/>
          <w:szCs w:val="20"/>
          <w:lang w:val="es-ES_tradnl"/>
        </w:rPr>
        <w:t>Flexboxgrid</w:t>
      </w:r>
      <w:proofErr w:type="spellEnd"/>
    </w:p>
    <w:p w14:paraId="555B57F9" w14:textId="77777777" w:rsidR="00B340F9" w:rsidRDefault="00733234" w:rsidP="00733234">
      <w:pPr>
        <w:pStyle w:val="Prrafodelista"/>
        <w:numPr>
          <w:ilvl w:val="0"/>
          <w:numId w:val="18"/>
        </w:numPr>
        <w:jc w:val="both"/>
        <w:rPr>
          <w:rFonts w:asciiTheme="majorHAnsi" w:hAnsiTheme="majorHAnsi"/>
          <w:color w:val="auto"/>
          <w:sz w:val="20"/>
          <w:szCs w:val="20"/>
          <w:lang w:val="es-ES_tradnl"/>
        </w:rPr>
      </w:pPr>
      <w:r w:rsidRPr="001B6014">
        <w:rPr>
          <w:rFonts w:asciiTheme="majorHAnsi" w:hAnsiTheme="majorHAnsi"/>
          <w:color w:val="auto"/>
          <w:sz w:val="20"/>
          <w:szCs w:val="20"/>
          <w:lang w:val="es-ES_tradnl"/>
        </w:rPr>
        <w:lastRenderedPageBreak/>
        <w:t xml:space="preserve">Se suministra plantilla para el Home de la aplicación, la sección de administración y sus </w:t>
      </w:r>
      <w:r w:rsidR="00B340F9">
        <w:rPr>
          <w:rFonts w:asciiTheme="majorHAnsi" w:hAnsiTheme="majorHAnsi"/>
          <w:color w:val="auto"/>
          <w:sz w:val="20"/>
          <w:szCs w:val="20"/>
          <w:lang w:val="es-ES_tradnl"/>
        </w:rPr>
        <w:t>respectivos menús y formularios.</w:t>
      </w:r>
    </w:p>
    <w:p w14:paraId="6027FD03" w14:textId="3342ADB9" w:rsidR="00733234" w:rsidRDefault="00B340F9" w:rsidP="00733234">
      <w:pPr>
        <w:pStyle w:val="Prrafodelista"/>
        <w:numPr>
          <w:ilvl w:val="0"/>
          <w:numId w:val="18"/>
        </w:numPr>
        <w:jc w:val="both"/>
        <w:rPr>
          <w:rFonts w:asciiTheme="majorHAnsi" w:hAnsiTheme="majorHAnsi"/>
          <w:color w:val="auto"/>
          <w:sz w:val="20"/>
          <w:szCs w:val="20"/>
          <w:lang w:val="es-ES_tradnl"/>
        </w:rPr>
      </w:pPr>
      <w:r>
        <w:rPr>
          <w:rFonts w:asciiTheme="majorHAnsi" w:hAnsiTheme="majorHAnsi"/>
          <w:color w:val="auto"/>
          <w:sz w:val="20"/>
          <w:szCs w:val="20"/>
          <w:lang w:val="es-ES_tradnl"/>
        </w:rPr>
        <w:t>La plantillas suministrada no puede</w:t>
      </w:r>
      <w:r w:rsidR="00733234" w:rsidRPr="001B6014">
        <w:rPr>
          <w:rFonts w:asciiTheme="majorHAnsi" w:hAnsiTheme="majorHAnsi"/>
          <w:color w:val="auto"/>
          <w:sz w:val="20"/>
          <w:szCs w:val="20"/>
          <w:lang w:val="es-ES_tradnl"/>
        </w:rPr>
        <w:t xml:space="preserve"> ser </w:t>
      </w:r>
      <w:r>
        <w:rPr>
          <w:rFonts w:asciiTheme="majorHAnsi" w:hAnsiTheme="majorHAnsi"/>
          <w:color w:val="auto"/>
          <w:sz w:val="20"/>
          <w:szCs w:val="20"/>
          <w:lang w:val="es-ES_tradnl"/>
        </w:rPr>
        <w:t>modificada.</w:t>
      </w:r>
    </w:p>
    <w:p w14:paraId="329C5A58" w14:textId="3EA1C253" w:rsidR="00B340F9" w:rsidRDefault="00B340F9" w:rsidP="00733234">
      <w:pPr>
        <w:pStyle w:val="Prrafodelista"/>
        <w:numPr>
          <w:ilvl w:val="0"/>
          <w:numId w:val="18"/>
        </w:numPr>
        <w:jc w:val="both"/>
        <w:rPr>
          <w:rFonts w:asciiTheme="majorHAnsi" w:hAnsiTheme="majorHAnsi"/>
          <w:color w:val="auto"/>
          <w:sz w:val="20"/>
          <w:szCs w:val="20"/>
          <w:lang w:val="es-ES_tradnl"/>
        </w:rPr>
      </w:pPr>
      <w:r>
        <w:rPr>
          <w:rFonts w:asciiTheme="majorHAnsi" w:hAnsiTheme="majorHAnsi"/>
          <w:color w:val="auto"/>
          <w:sz w:val="20"/>
          <w:szCs w:val="20"/>
          <w:lang w:val="es-ES_tradnl"/>
        </w:rPr>
        <w:t>No se permite el uso de la librería JQuery, por ende, nos es suministra en los medios.</w:t>
      </w:r>
    </w:p>
    <w:p w14:paraId="5FE82847" w14:textId="02DA7D09" w:rsidR="00B85E89" w:rsidRPr="00B85E89" w:rsidRDefault="00B85E89" w:rsidP="00B85E89">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Todos los medios se encuentran en el</w:t>
      </w:r>
      <w:r w:rsidR="00030618">
        <w:rPr>
          <w:rFonts w:asciiTheme="majorHAnsi" w:hAnsiTheme="majorHAnsi"/>
          <w:color w:val="auto"/>
          <w:sz w:val="20"/>
          <w:szCs w:val="20"/>
          <w:lang w:val="es-ES_tradnl"/>
        </w:rPr>
        <w:t xml:space="preserve"> escritorio, carpeta </w:t>
      </w:r>
      <w:proofErr w:type="spellStart"/>
      <w:r w:rsidR="00030618">
        <w:rPr>
          <w:rFonts w:asciiTheme="majorHAnsi" w:hAnsiTheme="majorHAnsi"/>
          <w:color w:val="auto"/>
          <w:sz w:val="20"/>
          <w:szCs w:val="20"/>
          <w:lang w:val="es-ES_tradnl"/>
        </w:rPr>
        <w:t>ServerSideB</w:t>
      </w:r>
      <w:r w:rsidRPr="00684BB1">
        <w:rPr>
          <w:rFonts w:asciiTheme="majorHAnsi" w:hAnsiTheme="majorHAnsi"/>
          <w:color w:val="auto"/>
          <w:sz w:val="20"/>
          <w:szCs w:val="20"/>
          <w:lang w:val="es-ES_tradnl"/>
        </w:rPr>
        <w:t>_Medios</w:t>
      </w:r>
      <w:proofErr w:type="spellEnd"/>
      <w:r w:rsidRPr="00684BB1">
        <w:rPr>
          <w:rFonts w:asciiTheme="majorHAnsi" w:hAnsiTheme="majorHAnsi"/>
          <w:color w:val="auto"/>
          <w:sz w:val="20"/>
          <w:szCs w:val="20"/>
          <w:lang w:val="es-ES_tradnl"/>
        </w:rPr>
        <w:t>.</w:t>
      </w:r>
    </w:p>
    <w:p w14:paraId="79225638" w14:textId="77777777" w:rsidR="00733234" w:rsidRPr="00684BB1" w:rsidRDefault="00733234" w:rsidP="00733234">
      <w:pPr>
        <w:pStyle w:val="ColorfulList-Accent11"/>
        <w:ind w:left="0"/>
        <w:rPr>
          <w:rFonts w:asciiTheme="majorHAnsi" w:hAnsiTheme="majorHAnsi" w:cs="Arial"/>
          <w:color w:val="000000" w:themeColor="text1"/>
          <w:lang w:val="es-ES_tradnl"/>
        </w:rPr>
      </w:pPr>
    </w:p>
    <w:p w14:paraId="4B38DE57" w14:textId="77777777" w:rsidR="00283F19" w:rsidRPr="00743E9A" w:rsidRDefault="00283F19" w:rsidP="00283F19">
      <w:pPr>
        <w:rPr>
          <w:rFonts w:asciiTheme="majorHAnsi" w:hAnsiTheme="majorHAnsi"/>
          <w:b/>
          <w:sz w:val="20"/>
          <w:szCs w:val="20"/>
        </w:rPr>
      </w:pPr>
      <w:r w:rsidRPr="00743E9A">
        <w:rPr>
          <w:rFonts w:asciiTheme="majorHAnsi" w:hAnsiTheme="majorHAnsi"/>
          <w:b/>
          <w:sz w:val="20"/>
          <w:szCs w:val="20"/>
        </w:rPr>
        <w:t>Medios:</w:t>
      </w:r>
    </w:p>
    <w:p w14:paraId="5FB69F79" w14:textId="4F709203" w:rsidR="00283F19" w:rsidRDefault="009200E0" w:rsidP="00283F19">
      <w:pPr>
        <w:pStyle w:val="Prrafodelista"/>
        <w:numPr>
          <w:ilvl w:val="0"/>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w:t>
      </w:r>
      <w:proofErr w:type="spellStart"/>
      <w:r>
        <w:rPr>
          <w:rFonts w:asciiTheme="majorHAnsi" w:hAnsiTheme="majorHAnsi"/>
          <w:color w:val="auto"/>
          <w:sz w:val="20"/>
          <w:szCs w:val="20"/>
          <w:lang w:val="es-ES_tradnl"/>
        </w:rPr>
        <w:t>css</w:t>
      </w:r>
      <w:proofErr w:type="spellEnd"/>
      <w:r>
        <w:rPr>
          <w:rFonts w:asciiTheme="majorHAnsi" w:hAnsiTheme="majorHAnsi"/>
          <w:color w:val="auto"/>
          <w:sz w:val="20"/>
          <w:szCs w:val="20"/>
          <w:lang w:val="es-ES_tradnl"/>
        </w:rPr>
        <w:t>/</w:t>
      </w:r>
    </w:p>
    <w:p w14:paraId="18132B49" w14:textId="4D91489E" w:rsidR="009200E0" w:rsidRPr="001B6014" w:rsidRDefault="009200E0" w:rsidP="009200E0">
      <w:pPr>
        <w:pStyle w:val="Prrafodelista"/>
        <w:numPr>
          <w:ilvl w:val="1"/>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b</w:t>
      </w:r>
      <w:r w:rsidRPr="001B6014">
        <w:rPr>
          <w:rFonts w:asciiTheme="majorHAnsi" w:hAnsiTheme="majorHAnsi"/>
          <w:color w:val="auto"/>
          <w:sz w:val="20"/>
          <w:szCs w:val="20"/>
          <w:lang w:val="es-ES_tradnl"/>
        </w:rPr>
        <w:t>ootstrap</w:t>
      </w:r>
      <w:r>
        <w:rPr>
          <w:rFonts w:asciiTheme="majorHAnsi" w:hAnsiTheme="majorHAnsi"/>
          <w:color w:val="auto"/>
          <w:sz w:val="20"/>
          <w:szCs w:val="20"/>
          <w:lang w:val="es-ES_tradnl"/>
        </w:rPr>
        <w:t>.css</w:t>
      </w:r>
    </w:p>
    <w:p w14:paraId="32704325" w14:textId="3B8CDA64" w:rsidR="009200E0" w:rsidRPr="001B6014" w:rsidRDefault="009200E0" w:rsidP="009200E0">
      <w:pPr>
        <w:pStyle w:val="Prrafodelista"/>
        <w:numPr>
          <w:ilvl w:val="1"/>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materialize.css</w:t>
      </w:r>
    </w:p>
    <w:p w14:paraId="3EDA1551" w14:textId="69B73FB4" w:rsidR="009200E0" w:rsidRPr="009200E0" w:rsidRDefault="009200E0" w:rsidP="009200E0">
      <w:pPr>
        <w:pStyle w:val="Prrafodelista"/>
        <w:numPr>
          <w:ilvl w:val="1"/>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f</w:t>
      </w:r>
      <w:r w:rsidRPr="001B6014">
        <w:rPr>
          <w:rFonts w:asciiTheme="majorHAnsi" w:hAnsiTheme="majorHAnsi"/>
          <w:color w:val="auto"/>
          <w:sz w:val="20"/>
          <w:szCs w:val="20"/>
          <w:lang w:val="es-ES_tradnl"/>
        </w:rPr>
        <w:t>lexboxgrid</w:t>
      </w:r>
      <w:r>
        <w:rPr>
          <w:rFonts w:asciiTheme="majorHAnsi" w:hAnsiTheme="majorHAnsi"/>
          <w:color w:val="auto"/>
          <w:sz w:val="20"/>
          <w:szCs w:val="20"/>
          <w:lang w:val="es-ES_tradnl"/>
        </w:rPr>
        <w:t>.css</w:t>
      </w:r>
    </w:p>
    <w:p w14:paraId="7C10C610" w14:textId="45195110" w:rsidR="00283F19" w:rsidRDefault="00D62A3D" w:rsidP="00283F19">
      <w:pPr>
        <w:pStyle w:val="Prrafodelista"/>
        <w:numPr>
          <w:ilvl w:val="0"/>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w:t>
      </w:r>
      <w:proofErr w:type="spellStart"/>
      <w:r>
        <w:rPr>
          <w:rFonts w:asciiTheme="majorHAnsi" w:hAnsiTheme="majorHAnsi"/>
          <w:color w:val="auto"/>
          <w:sz w:val="20"/>
          <w:szCs w:val="20"/>
          <w:lang w:val="es-ES_tradnl"/>
        </w:rPr>
        <w:t>template</w:t>
      </w:r>
      <w:proofErr w:type="spellEnd"/>
      <w:r>
        <w:rPr>
          <w:rFonts w:asciiTheme="majorHAnsi" w:hAnsiTheme="majorHAnsi"/>
          <w:color w:val="auto"/>
          <w:sz w:val="20"/>
          <w:szCs w:val="20"/>
          <w:lang w:val="es-ES_tradnl"/>
        </w:rPr>
        <w:t>/</w:t>
      </w:r>
    </w:p>
    <w:p w14:paraId="69322DF0" w14:textId="16243869" w:rsidR="00D62A3D" w:rsidRDefault="00D62A3D" w:rsidP="00D62A3D">
      <w:pPr>
        <w:pStyle w:val="Prrafodelista"/>
        <w:numPr>
          <w:ilvl w:val="1"/>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home.html</w:t>
      </w:r>
    </w:p>
    <w:p w14:paraId="7747BCD5" w14:textId="1CF291AE" w:rsidR="00D62A3D" w:rsidRDefault="004B3A3F" w:rsidP="00D62A3D">
      <w:pPr>
        <w:pStyle w:val="Prrafodelista"/>
        <w:numPr>
          <w:ilvl w:val="1"/>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menu</w:t>
      </w:r>
      <w:r w:rsidR="00D62A3D">
        <w:rPr>
          <w:rFonts w:asciiTheme="majorHAnsi" w:hAnsiTheme="majorHAnsi"/>
          <w:color w:val="auto"/>
          <w:sz w:val="20"/>
          <w:szCs w:val="20"/>
          <w:lang w:val="es-ES_tradnl"/>
        </w:rPr>
        <w:t>.html</w:t>
      </w:r>
    </w:p>
    <w:p w14:paraId="4AE483CE" w14:textId="2F65A618" w:rsidR="00D62A3D" w:rsidRDefault="00D62A3D" w:rsidP="00D62A3D">
      <w:pPr>
        <w:pStyle w:val="Prrafodelista"/>
        <w:numPr>
          <w:ilvl w:val="1"/>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admin.html</w:t>
      </w:r>
    </w:p>
    <w:p w14:paraId="399F4D4F" w14:textId="69A1AAC0" w:rsidR="00D62A3D" w:rsidRPr="00684BB1" w:rsidRDefault="00D62A3D" w:rsidP="00D62A3D">
      <w:pPr>
        <w:pStyle w:val="Prrafodelista"/>
        <w:numPr>
          <w:ilvl w:val="1"/>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styles.css</w:t>
      </w:r>
    </w:p>
    <w:p w14:paraId="3E48554D" w14:textId="77777777" w:rsidR="00AB01CA" w:rsidRDefault="00AB01CA" w:rsidP="00733234">
      <w:pPr>
        <w:rPr>
          <w:rFonts w:asciiTheme="majorHAnsi" w:hAnsiTheme="majorHAnsi"/>
        </w:rPr>
      </w:pPr>
    </w:p>
    <w:p w14:paraId="496E31F0" w14:textId="3F0A4E78" w:rsidR="00AB01CA" w:rsidRPr="00743E9A" w:rsidRDefault="00AB01CA" w:rsidP="00AB01CA">
      <w:pPr>
        <w:rPr>
          <w:rFonts w:asciiTheme="majorHAnsi" w:hAnsiTheme="majorHAnsi"/>
          <w:b/>
          <w:sz w:val="20"/>
          <w:szCs w:val="20"/>
        </w:rPr>
      </w:pPr>
      <w:r w:rsidRPr="00743E9A">
        <w:rPr>
          <w:rFonts w:asciiTheme="majorHAnsi" w:hAnsiTheme="majorHAnsi"/>
          <w:b/>
          <w:sz w:val="20"/>
          <w:szCs w:val="20"/>
        </w:rPr>
        <w:t>Glosario:</w:t>
      </w:r>
    </w:p>
    <w:p w14:paraId="237E96D6" w14:textId="0535C6B9" w:rsidR="00AB01CA" w:rsidRPr="00684BB1" w:rsidRDefault="00AB01CA" w:rsidP="00AB01CA">
      <w:pPr>
        <w:pStyle w:val="Prrafodelista"/>
        <w:numPr>
          <w:ilvl w:val="0"/>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 xml:space="preserve">SPA: Single page </w:t>
      </w:r>
      <w:proofErr w:type="spellStart"/>
      <w:r>
        <w:rPr>
          <w:rFonts w:asciiTheme="majorHAnsi" w:hAnsiTheme="majorHAnsi"/>
          <w:color w:val="auto"/>
          <w:sz w:val="20"/>
          <w:szCs w:val="20"/>
          <w:lang w:val="es-ES_tradnl"/>
        </w:rPr>
        <w:t>application</w:t>
      </w:r>
      <w:proofErr w:type="spellEnd"/>
      <w:r>
        <w:rPr>
          <w:rFonts w:asciiTheme="majorHAnsi" w:hAnsiTheme="majorHAnsi"/>
          <w:color w:val="auto"/>
          <w:sz w:val="20"/>
          <w:szCs w:val="20"/>
          <w:lang w:val="es-ES_tradnl"/>
        </w:rPr>
        <w:t xml:space="preserve"> (aplicación de una sola página)</w:t>
      </w:r>
    </w:p>
    <w:p w14:paraId="4A6D50A1" w14:textId="2DDD7BDF" w:rsidR="00AB01CA" w:rsidRPr="00684BB1" w:rsidRDefault="00D52619" w:rsidP="00AB01CA">
      <w:pPr>
        <w:pStyle w:val="Prrafodelista"/>
        <w:numPr>
          <w:ilvl w:val="0"/>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Componentes web: (</w:t>
      </w:r>
      <w:proofErr w:type="spellStart"/>
      <w:r>
        <w:rPr>
          <w:rFonts w:asciiTheme="majorHAnsi" w:hAnsiTheme="majorHAnsi"/>
          <w:color w:val="auto"/>
          <w:sz w:val="20"/>
          <w:szCs w:val="20"/>
          <w:lang w:val="es-ES_tradnl"/>
        </w:rPr>
        <w:t>webcomponents</w:t>
      </w:r>
      <w:proofErr w:type="spellEnd"/>
      <w:r>
        <w:rPr>
          <w:rFonts w:asciiTheme="majorHAnsi" w:hAnsiTheme="majorHAnsi"/>
          <w:color w:val="auto"/>
          <w:sz w:val="20"/>
          <w:szCs w:val="20"/>
          <w:lang w:val="es-ES_tradnl"/>
        </w:rPr>
        <w:t xml:space="preserve">), fracciones de código </w:t>
      </w:r>
      <w:proofErr w:type="spellStart"/>
      <w:r>
        <w:rPr>
          <w:rFonts w:asciiTheme="majorHAnsi" w:hAnsiTheme="majorHAnsi"/>
          <w:color w:val="auto"/>
          <w:sz w:val="20"/>
          <w:szCs w:val="20"/>
          <w:lang w:val="es-ES_tradnl"/>
        </w:rPr>
        <w:t>js</w:t>
      </w:r>
      <w:proofErr w:type="spellEnd"/>
      <w:r>
        <w:rPr>
          <w:rFonts w:asciiTheme="majorHAnsi" w:hAnsiTheme="majorHAnsi"/>
          <w:color w:val="auto"/>
          <w:sz w:val="20"/>
          <w:szCs w:val="20"/>
          <w:lang w:val="es-ES_tradnl"/>
        </w:rPr>
        <w:t xml:space="preserve"> que permite integrar y crear interfaces de usuario (UI) del lado del cliente.</w:t>
      </w:r>
    </w:p>
    <w:p w14:paraId="0E72586E" w14:textId="77777777" w:rsidR="004402C9" w:rsidRPr="00684BB1" w:rsidRDefault="004402C9" w:rsidP="004B34D3">
      <w:pPr>
        <w:rPr>
          <w:rFonts w:asciiTheme="majorHAnsi" w:hAnsiTheme="majorHAnsi" w:cs="Arial"/>
          <w:color w:val="000000" w:themeColor="text1"/>
          <w:szCs w:val="20"/>
          <w:lang w:val="en-US"/>
        </w:rPr>
      </w:pPr>
    </w:p>
    <w:p w14:paraId="010E24C5" w14:textId="77777777" w:rsidR="008B60F9" w:rsidRPr="00684BB1" w:rsidRDefault="008B60F9" w:rsidP="00DD410B">
      <w:pPr>
        <w:rPr>
          <w:rFonts w:asciiTheme="majorHAnsi" w:hAnsiTheme="majorHAnsi"/>
        </w:rPr>
      </w:pPr>
    </w:p>
    <w:p w14:paraId="63DB5C3D" w14:textId="77777777" w:rsidR="004025D5" w:rsidRPr="00684BB1" w:rsidRDefault="004025D5" w:rsidP="004025D5">
      <w:pPr>
        <w:pStyle w:val="Ttulo2"/>
        <w:rPr>
          <w:rFonts w:asciiTheme="majorHAnsi" w:hAnsiTheme="majorHAnsi"/>
          <w:b/>
        </w:rPr>
      </w:pPr>
      <w:bookmarkStart w:id="7" w:name="_Toc522124839"/>
      <w:r w:rsidRPr="00684BB1">
        <w:rPr>
          <w:rFonts w:asciiTheme="majorHAnsi" w:hAnsiTheme="majorHAnsi"/>
          <w:b/>
        </w:rPr>
        <w:t>5.  ESQUEMA DE MARCACION</w:t>
      </w:r>
      <w:bookmarkEnd w:id="7"/>
    </w:p>
    <w:p w14:paraId="283EA909" w14:textId="77777777" w:rsidR="004025D5" w:rsidRPr="00684BB1" w:rsidRDefault="004025D5" w:rsidP="004025D5">
      <w:pPr>
        <w:rPr>
          <w:rFonts w:asciiTheme="majorHAnsi" w:hAnsiTheme="majorHAnsi"/>
        </w:rPr>
      </w:pPr>
    </w:p>
    <w:p w14:paraId="06E781B5" w14:textId="79D34070" w:rsidR="004025D5" w:rsidRPr="00AE2D10" w:rsidRDefault="004025D5" w:rsidP="004025D5">
      <w:pPr>
        <w:rPr>
          <w:rFonts w:asciiTheme="majorHAnsi" w:hAnsiTheme="majorHAnsi"/>
          <w:sz w:val="20"/>
          <w:szCs w:val="20"/>
        </w:rPr>
      </w:pPr>
      <w:r w:rsidRPr="00AE2D10">
        <w:rPr>
          <w:rFonts w:asciiTheme="majorHAnsi" w:hAnsiTheme="majorHAnsi"/>
          <w:sz w:val="20"/>
          <w:szCs w:val="20"/>
        </w:rPr>
        <w:t xml:space="preserve">La evaluación de cada módulo se realizara de acuerdo a la siguiente tabla </w:t>
      </w:r>
    </w:p>
    <w:p w14:paraId="4D54061A" w14:textId="77777777" w:rsidR="00566E4D" w:rsidRPr="00684BB1" w:rsidRDefault="00566E4D" w:rsidP="004025D5">
      <w:pPr>
        <w:rPr>
          <w:rFonts w:asciiTheme="majorHAnsi" w:hAnsiTheme="majorHAnsi"/>
        </w:rPr>
      </w:pPr>
    </w:p>
    <w:tbl>
      <w:tblPr>
        <w:tblStyle w:val="Tablaconcuadrcula"/>
        <w:tblW w:w="0" w:type="auto"/>
        <w:tblLook w:val="04A0" w:firstRow="1" w:lastRow="0" w:firstColumn="1" w:lastColumn="0" w:noHBand="0" w:noVBand="1"/>
      </w:tblPr>
      <w:tblGrid>
        <w:gridCol w:w="1101"/>
        <w:gridCol w:w="1417"/>
        <w:gridCol w:w="2126"/>
        <w:gridCol w:w="2291"/>
        <w:gridCol w:w="1637"/>
      </w:tblGrid>
      <w:tr w:rsidR="00020E48" w:rsidRPr="00684BB1" w14:paraId="38AAB7FD" w14:textId="77777777" w:rsidTr="00020E48">
        <w:trPr>
          <w:trHeight w:val="687"/>
        </w:trPr>
        <w:tc>
          <w:tcPr>
            <w:tcW w:w="1101" w:type="dxa"/>
            <w:shd w:val="clear" w:color="auto" w:fill="92D050"/>
          </w:tcPr>
          <w:p w14:paraId="6ED8D86D" w14:textId="532F0374" w:rsidR="00020E48" w:rsidRPr="00684BB1" w:rsidRDefault="00020E48" w:rsidP="00020E48">
            <w:pP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MÓDULO</w:t>
            </w:r>
          </w:p>
        </w:tc>
        <w:tc>
          <w:tcPr>
            <w:tcW w:w="1417" w:type="dxa"/>
            <w:shd w:val="clear" w:color="auto" w:fill="92D050"/>
          </w:tcPr>
          <w:p w14:paraId="1994B111" w14:textId="3376C7B9"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CRITERIO</w:t>
            </w:r>
          </w:p>
        </w:tc>
        <w:tc>
          <w:tcPr>
            <w:tcW w:w="2126" w:type="dxa"/>
            <w:shd w:val="clear" w:color="auto" w:fill="92D050"/>
          </w:tcPr>
          <w:p w14:paraId="785988AD" w14:textId="30E379EB"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CALIFICACION POR MEDICION</w:t>
            </w:r>
          </w:p>
        </w:tc>
        <w:tc>
          <w:tcPr>
            <w:tcW w:w="2291" w:type="dxa"/>
            <w:shd w:val="clear" w:color="auto" w:fill="92D050"/>
          </w:tcPr>
          <w:p w14:paraId="1DDD5B32" w14:textId="21C8FA39"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CALIFICACION POR JUZGAMIENO</w:t>
            </w:r>
          </w:p>
        </w:tc>
        <w:tc>
          <w:tcPr>
            <w:tcW w:w="1637" w:type="dxa"/>
            <w:shd w:val="clear" w:color="auto" w:fill="92D050"/>
          </w:tcPr>
          <w:p w14:paraId="50005ADD" w14:textId="36342BFB"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TOTAL</w:t>
            </w:r>
          </w:p>
        </w:tc>
      </w:tr>
      <w:tr w:rsidR="00020E48" w:rsidRPr="00684BB1" w14:paraId="3BF14E52" w14:textId="77777777" w:rsidTr="00020E48">
        <w:tc>
          <w:tcPr>
            <w:tcW w:w="1101" w:type="dxa"/>
          </w:tcPr>
          <w:p w14:paraId="125CBA93" w14:textId="23056C07" w:rsidR="00020E48" w:rsidRPr="00684BB1" w:rsidRDefault="00565FC6" w:rsidP="00A6097A">
            <w:pPr>
              <w:jc w:val="center"/>
              <w:rPr>
                <w:rFonts w:asciiTheme="majorHAnsi" w:hAnsiTheme="majorHAnsi"/>
                <w:sz w:val="20"/>
                <w:szCs w:val="20"/>
              </w:rPr>
            </w:pPr>
            <w:r w:rsidRPr="00684BB1">
              <w:rPr>
                <w:rFonts w:asciiTheme="majorHAnsi" w:hAnsiTheme="majorHAnsi"/>
                <w:sz w:val="20"/>
                <w:szCs w:val="20"/>
              </w:rPr>
              <w:t>E1</w:t>
            </w:r>
          </w:p>
        </w:tc>
        <w:tc>
          <w:tcPr>
            <w:tcW w:w="1417" w:type="dxa"/>
          </w:tcPr>
          <w:p w14:paraId="08612760" w14:textId="220E12B9" w:rsidR="00020E48" w:rsidRPr="00684BB1" w:rsidRDefault="00565FC6" w:rsidP="00A6097A">
            <w:pPr>
              <w:jc w:val="center"/>
              <w:rPr>
                <w:rFonts w:asciiTheme="majorHAnsi" w:hAnsiTheme="majorHAnsi"/>
                <w:sz w:val="20"/>
                <w:szCs w:val="20"/>
              </w:rPr>
            </w:pPr>
            <w:r w:rsidRPr="00684BB1">
              <w:rPr>
                <w:rFonts w:asciiTheme="majorHAnsi" w:hAnsiTheme="majorHAnsi"/>
                <w:sz w:val="20"/>
                <w:szCs w:val="20"/>
              </w:rPr>
              <w:t>API</w:t>
            </w:r>
          </w:p>
        </w:tc>
        <w:tc>
          <w:tcPr>
            <w:tcW w:w="2126" w:type="dxa"/>
          </w:tcPr>
          <w:p w14:paraId="123045C6" w14:textId="5F96C723" w:rsidR="00020E48" w:rsidRPr="00684BB1" w:rsidRDefault="00435050" w:rsidP="00A6097A">
            <w:pPr>
              <w:jc w:val="center"/>
              <w:rPr>
                <w:rFonts w:asciiTheme="majorHAnsi" w:hAnsiTheme="majorHAnsi"/>
                <w:sz w:val="20"/>
                <w:szCs w:val="20"/>
              </w:rPr>
            </w:pPr>
            <w:r w:rsidRPr="00684BB1">
              <w:rPr>
                <w:rFonts w:asciiTheme="majorHAnsi" w:hAnsiTheme="majorHAnsi"/>
                <w:sz w:val="20"/>
                <w:szCs w:val="20"/>
              </w:rPr>
              <w:t>1,4</w:t>
            </w:r>
          </w:p>
        </w:tc>
        <w:tc>
          <w:tcPr>
            <w:tcW w:w="2291" w:type="dxa"/>
          </w:tcPr>
          <w:p w14:paraId="60F183BC" w14:textId="6715B109" w:rsidR="00020E48" w:rsidRPr="00684BB1" w:rsidRDefault="00020E48" w:rsidP="00A6097A">
            <w:pPr>
              <w:jc w:val="center"/>
              <w:rPr>
                <w:rFonts w:asciiTheme="majorHAnsi" w:hAnsiTheme="majorHAnsi"/>
                <w:sz w:val="20"/>
                <w:szCs w:val="20"/>
              </w:rPr>
            </w:pPr>
          </w:p>
        </w:tc>
        <w:tc>
          <w:tcPr>
            <w:tcW w:w="1637" w:type="dxa"/>
          </w:tcPr>
          <w:p w14:paraId="2C57B617" w14:textId="77D9ED06" w:rsidR="00020E48" w:rsidRPr="00684BB1" w:rsidRDefault="00435050" w:rsidP="00A6097A">
            <w:pPr>
              <w:jc w:val="center"/>
              <w:rPr>
                <w:rFonts w:asciiTheme="majorHAnsi" w:hAnsiTheme="majorHAnsi"/>
                <w:sz w:val="20"/>
                <w:szCs w:val="20"/>
              </w:rPr>
            </w:pPr>
            <w:r w:rsidRPr="00684BB1">
              <w:rPr>
                <w:rFonts w:asciiTheme="majorHAnsi" w:hAnsiTheme="majorHAnsi"/>
                <w:sz w:val="20"/>
                <w:szCs w:val="20"/>
              </w:rPr>
              <w:t>1,4</w:t>
            </w:r>
          </w:p>
        </w:tc>
      </w:tr>
      <w:tr w:rsidR="00020E48" w:rsidRPr="00684BB1" w14:paraId="513AC419" w14:textId="77777777" w:rsidTr="00020E48">
        <w:tc>
          <w:tcPr>
            <w:tcW w:w="1101" w:type="dxa"/>
          </w:tcPr>
          <w:p w14:paraId="455FBBB6" w14:textId="3F701402"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E2</w:t>
            </w:r>
          </w:p>
        </w:tc>
        <w:tc>
          <w:tcPr>
            <w:tcW w:w="1417" w:type="dxa"/>
          </w:tcPr>
          <w:p w14:paraId="335681F2" w14:textId="49BC6386"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Base de datos</w:t>
            </w:r>
          </w:p>
        </w:tc>
        <w:tc>
          <w:tcPr>
            <w:tcW w:w="2126" w:type="dxa"/>
          </w:tcPr>
          <w:p w14:paraId="18C3F8CF" w14:textId="258A51AE"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3,0</w:t>
            </w:r>
          </w:p>
        </w:tc>
        <w:tc>
          <w:tcPr>
            <w:tcW w:w="2291" w:type="dxa"/>
          </w:tcPr>
          <w:p w14:paraId="312CD326" w14:textId="77777777" w:rsidR="00020E48" w:rsidRPr="00684BB1" w:rsidRDefault="00020E48" w:rsidP="00A6097A">
            <w:pPr>
              <w:jc w:val="center"/>
              <w:rPr>
                <w:rFonts w:asciiTheme="majorHAnsi" w:hAnsiTheme="majorHAnsi"/>
                <w:sz w:val="20"/>
                <w:szCs w:val="20"/>
              </w:rPr>
            </w:pPr>
          </w:p>
        </w:tc>
        <w:tc>
          <w:tcPr>
            <w:tcW w:w="1637" w:type="dxa"/>
          </w:tcPr>
          <w:p w14:paraId="1FAD2A41" w14:textId="44C7A1E8"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3,0</w:t>
            </w:r>
          </w:p>
        </w:tc>
      </w:tr>
      <w:tr w:rsidR="00020E48" w:rsidRPr="00684BB1" w14:paraId="620FC820" w14:textId="77777777" w:rsidTr="00020E48">
        <w:tc>
          <w:tcPr>
            <w:tcW w:w="1101" w:type="dxa"/>
          </w:tcPr>
          <w:p w14:paraId="17330334" w14:textId="65989164"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E3</w:t>
            </w:r>
          </w:p>
        </w:tc>
        <w:tc>
          <w:tcPr>
            <w:tcW w:w="1417" w:type="dxa"/>
          </w:tcPr>
          <w:p w14:paraId="5A40EEC7" w14:textId="7D062B86"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Autenticación</w:t>
            </w:r>
          </w:p>
        </w:tc>
        <w:tc>
          <w:tcPr>
            <w:tcW w:w="2126" w:type="dxa"/>
          </w:tcPr>
          <w:p w14:paraId="08152EA6" w14:textId="1E9EA3C8" w:rsidR="00020E48" w:rsidRPr="00684BB1" w:rsidRDefault="00055CC4" w:rsidP="00654C5D">
            <w:pPr>
              <w:jc w:val="center"/>
              <w:rPr>
                <w:rFonts w:asciiTheme="majorHAnsi" w:hAnsiTheme="majorHAnsi"/>
                <w:sz w:val="20"/>
                <w:szCs w:val="20"/>
              </w:rPr>
            </w:pPr>
            <w:r w:rsidRPr="00684BB1">
              <w:rPr>
                <w:rFonts w:asciiTheme="majorHAnsi" w:hAnsiTheme="majorHAnsi"/>
                <w:sz w:val="20"/>
                <w:szCs w:val="20"/>
              </w:rPr>
              <w:t>1,</w:t>
            </w:r>
            <w:r w:rsidR="00654C5D" w:rsidRPr="00684BB1">
              <w:rPr>
                <w:rFonts w:asciiTheme="majorHAnsi" w:hAnsiTheme="majorHAnsi"/>
                <w:sz w:val="20"/>
                <w:szCs w:val="20"/>
              </w:rPr>
              <w:t>9</w:t>
            </w:r>
          </w:p>
        </w:tc>
        <w:tc>
          <w:tcPr>
            <w:tcW w:w="2291" w:type="dxa"/>
          </w:tcPr>
          <w:p w14:paraId="2FAB4E6D" w14:textId="77777777" w:rsidR="00020E48" w:rsidRPr="00684BB1" w:rsidRDefault="00020E48" w:rsidP="00A6097A">
            <w:pPr>
              <w:jc w:val="center"/>
              <w:rPr>
                <w:rFonts w:asciiTheme="majorHAnsi" w:hAnsiTheme="majorHAnsi"/>
                <w:sz w:val="20"/>
                <w:szCs w:val="20"/>
              </w:rPr>
            </w:pPr>
          </w:p>
        </w:tc>
        <w:tc>
          <w:tcPr>
            <w:tcW w:w="1637" w:type="dxa"/>
          </w:tcPr>
          <w:p w14:paraId="59EC874F" w14:textId="16D10C13" w:rsidR="00020E48" w:rsidRPr="00684BB1" w:rsidRDefault="00055CC4" w:rsidP="00654C5D">
            <w:pPr>
              <w:jc w:val="center"/>
              <w:rPr>
                <w:rFonts w:asciiTheme="majorHAnsi" w:hAnsiTheme="majorHAnsi"/>
                <w:sz w:val="20"/>
                <w:szCs w:val="20"/>
              </w:rPr>
            </w:pPr>
            <w:r w:rsidRPr="00684BB1">
              <w:rPr>
                <w:rFonts w:asciiTheme="majorHAnsi" w:hAnsiTheme="majorHAnsi"/>
                <w:sz w:val="20"/>
                <w:szCs w:val="20"/>
              </w:rPr>
              <w:t>1,</w:t>
            </w:r>
            <w:r w:rsidR="00654C5D" w:rsidRPr="00684BB1">
              <w:rPr>
                <w:rFonts w:asciiTheme="majorHAnsi" w:hAnsiTheme="majorHAnsi"/>
                <w:sz w:val="20"/>
                <w:szCs w:val="20"/>
              </w:rPr>
              <w:t>9</w:t>
            </w:r>
          </w:p>
        </w:tc>
      </w:tr>
      <w:tr w:rsidR="00020E48" w:rsidRPr="00684BB1" w14:paraId="5FD306ED" w14:textId="77777777" w:rsidTr="00020E48">
        <w:tc>
          <w:tcPr>
            <w:tcW w:w="1101" w:type="dxa"/>
          </w:tcPr>
          <w:p w14:paraId="1DD1F74A" w14:textId="10B5DB40"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E4</w:t>
            </w:r>
          </w:p>
        </w:tc>
        <w:tc>
          <w:tcPr>
            <w:tcW w:w="1417" w:type="dxa"/>
          </w:tcPr>
          <w:p w14:paraId="388DD40C" w14:textId="5804EDD9"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 xml:space="preserve">Creación del web </w:t>
            </w:r>
            <w:proofErr w:type="spellStart"/>
            <w:r w:rsidRPr="00684BB1">
              <w:rPr>
                <w:rFonts w:asciiTheme="majorHAnsi" w:hAnsiTheme="majorHAnsi"/>
                <w:sz w:val="20"/>
                <w:szCs w:val="20"/>
              </w:rPr>
              <w:t>service</w:t>
            </w:r>
            <w:proofErr w:type="spellEnd"/>
          </w:p>
        </w:tc>
        <w:tc>
          <w:tcPr>
            <w:tcW w:w="2126" w:type="dxa"/>
          </w:tcPr>
          <w:p w14:paraId="340C92AC" w14:textId="75E5FC1C" w:rsidR="00020E48" w:rsidRPr="00684BB1" w:rsidRDefault="00654C5D" w:rsidP="00A6097A">
            <w:pPr>
              <w:jc w:val="center"/>
              <w:rPr>
                <w:rFonts w:asciiTheme="majorHAnsi" w:hAnsiTheme="majorHAnsi"/>
                <w:sz w:val="20"/>
                <w:szCs w:val="20"/>
              </w:rPr>
            </w:pPr>
            <w:r w:rsidRPr="00684BB1">
              <w:rPr>
                <w:rFonts w:asciiTheme="majorHAnsi" w:hAnsiTheme="majorHAnsi"/>
                <w:sz w:val="20"/>
                <w:szCs w:val="20"/>
              </w:rPr>
              <w:t>7,7</w:t>
            </w:r>
          </w:p>
        </w:tc>
        <w:tc>
          <w:tcPr>
            <w:tcW w:w="2291" w:type="dxa"/>
          </w:tcPr>
          <w:p w14:paraId="6163A0CE" w14:textId="77777777" w:rsidR="00020E48" w:rsidRPr="00684BB1" w:rsidRDefault="00020E48" w:rsidP="00A6097A">
            <w:pPr>
              <w:jc w:val="center"/>
              <w:rPr>
                <w:rFonts w:asciiTheme="majorHAnsi" w:hAnsiTheme="majorHAnsi"/>
                <w:sz w:val="20"/>
                <w:szCs w:val="20"/>
              </w:rPr>
            </w:pPr>
          </w:p>
        </w:tc>
        <w:tc>
          <w:tcPr>
            <w:tcW w:w="1637" w:type="dxa"/>
          </w:tcPr>
          <w:p w14:paraId="461CF440" w14:textId="5D0C4A24" w:rsidR="00020E48" w:rsidRPr="00684BB1" w:rsidRDefault="00654C5D" w:rsidP="00A6097A">
            <w:pPr>
              <w:jc w:val="center"/>
              <w:rPr>
                <w:rFonts w:asciiTheme="majorHAnsi" w:hAnsiTheme="majorHAnsi"/>
                <w:sz w:val="20"/>
                <w:szCs w:val="20"/>
              </w:rPr>
            </w:pPr>
            <w:r w:rsidRPr="00684BB1">
              <w:rPr>
                <w:rFonts w:asciiTheme="majorHAnsi" w:hAnsiTheme="majorHAnsi"/>
                <w:sz w:val="20"/>
                <w:szCs w:val="20"/>
              </w:rPr>
              <w:t>7,7</w:t>
            </w:r>
          </w:p>
        </w:tc>
      </w:tr>
      <w:tr w:rsidR="00020E48" w:rsidRPr="00684BB1" w14:paraId="6F87F90F" w14:textId="77777777" w:rsidTr="00020E48">
        <w:tc>
          <w:tcPr>
            <w:tcW w:w="1101" w:type="dxa"/>
          </w:tcPr>
          <w:p w14:paraId="35CD9419" w14:textId="0BD443D0"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F1</w:t>
            </w:r>
          </w:p>
        </w:tc>
        <w:tc>
          <w:tcPr>
            <w:tcW w:w="1417" w:type="dxa"/>
          </w:tcPr>
          <w:p w14:paraId="5681CDAB" w14:textId="52752CBC" w:rsidR="00020E48" w:rsidRPr="00684BB1" w:rsidRDefault="0021148E" w:rsidP="00A6097A">
            <w:pPr>
              <w:jc w:val="center"/>
              <w:rPr>
                <w:rFonts w:asciiTheme="majorHAnsi" w:hAnsiTheme="majorHAnsi"/>
                <w:sz w:val="20"/>
                <w:szCs w:val="20"/>
              </w:rPr>
            </w:pPr>
            <w:r w:rsidRPr="00684BB1">
              <w:rPr>
                <w:rFonts w:asciiTheme="majorHAnsi" w:hAnsiTheme="majorHAnsi"/>
                <w:sz w:val="20"/>
                <w:szCs w:val="20"/>
              </w:rPr>
              <w:t>Cliente web</w:t>
            </w:r>
          </w:p>
        </w:tc>
        <w:tc>
          <w:tcPr>
            <w:tcW w:w="2126" w:type="dxa"/>
          </w:tcPr>
          <w:p w14:paraId="4CBC0A1D" w14:textId="7DA5C508" w:rsidR="00020E48" w:rsidRPr="00684BB1" w:rsidRDefault="0021148E" w:rsidP="00654C5D">
            <w:pPr>
              <w:jc w:val="center"/>
              <w:rPr>
                <w:rFonts w:asciiTheme="majorHAnsi" w:hAnsiTheme="majorHAnsi"/>
                <w:sz w:val="20"/>
                <w:szCs w:val="20"/>
              </w:rPr>
            </w:pPr>
            <w:r w:rsidRPr="00684BB1">
              <w:rPr>
                <w:rFonts w:asciiTheme="majorHAnsi" w:hAnsiTheme="majorHAnsi"/>
                <w:sz w:val="20"/>
                <w:szCs w:val="20"/>
              </w:rPr>
              <w:t>0,</w:t>
            </w:r>
            <w:r w:rsidR="00654C5D" w:rsidRPr="00684BB1">
              <w:rPr>
                <w:rFonts w:asciiTheme="majorHAnsi" w:hAnsiTheme="majorHAnsi"/>
                <w:sz w:val="20"/>
                <w:szCs w:val="20"/>
              </w:rPr>
              <w:t>8</w:t>
            </w:r>
          </w:p>
        </w:tc>
        <w:tc>
          <w:tcPr>
            <w:tcW w:w="2291" w:type="dxa"/>
          </w:tcPr>
          <w:p w14:paraId="64DCD113" w14:textId="77777777" w:rsidR="00020E48" w:rsidRPr="00684BB1" w:rsidRDefault="00020E48" w:rsidP="00A6097A">
            <w:pPr>
              <w:jc w:val="center"/>
              <w:rPr>
                <w:rFonts w:asciiTheme="majorHAnsi" w:hAnsiTheme="majorHAnsi"/>
                <w:sz w:val="20"/>
                <w:szCs w:val="20"/>
              </w:rPr>
            </w:pPr>
          </w:p>
        </w:tc>
        <w:tc>
          <w:tcPr>
            <w:tcW w:w="1637" w:type="dxa"/>
          </w:tcPr>
          <w:p w14:paraId="064DBE3E" w14:textId="0D6D2E7B" w:rsidR="00020E48" w:rsidRPr="00684BB1" w:rsidRDefault="0021148E" w:rsidP="00654C5D">
            <w:pPr>
              <w:jc w:val="center"/>
              <w:rPr>
                <w:rFonts w:asciiTheme="majorHAnsi" w:hAnsiTheme="majorHAnsi"/>
                <w:sz w:val="20"/>
                <w:szCs w:val="20"/>
              </w:rPr>
            </w:pPr>
            <w:r w:rsidRPr="00684BB1">
              <w:rPr>
                <w:rFonts w:asciiTheme="majorHAnsi" w:hAnsiTheme="majorHAnsi"/>
                <w:sz w:val="20"/>
                <w:szCs w:val="20"/>
              </w:rPr>
              <w:t>0,</w:t>
            </w:r>
            <w:r w:rsidR="00654C5D" w:rsidRPr="00684BB1">
              <w:rPr>
                <w:rFonts w:asciiTheme="majorHAnsi" w:hAnsiTheme="majorHAnsi"/>
                <w:sz w:val="20"/>
                <w:szCs w:val="20"/>
              </w:rPr>
              <w:t>8</w:t>
            </w:r>
          </w:p>
        </w:tc>
      </w:tr>
      <w:tr w:rsidR="00020E48" w:rsidRPr="00684BB1" w14:paraId="6EE580A9" w14:textId="77777777" w:rsidTr="00020E48">
        <w:tc>
          <w:tcPr>
            <w:tcW w:w="1101" w:type="dxa"/>
          </w:tcPr>
          <w:p w14:paraId="546F5E32" w14:textId="7D241F7F" w:rsidR="00020E48" w:rsidRPr="00684BB1" w:rsidRDefault="0021148E" w:rsidP="00A6097A">
            <w:pPr>
              <w:jc w:val="center"/>
              <w:rPr>
                <w:rFonts w:asciiTheme="majorHAnsi" w:hAnsiTheme="majorHAnsi"/>
                <w:sz w:val="20"/>
                <w:szCs w:val="20"/>
              </w:rPr>
            </w:pPr>
            <w:r w:rsidRPr="00684BB1">
              <w:rPr>
                <w:rFonts w:asciiTheme="majorHAnsi" w:hAnsiTheme="majorHAnsi"/>
                <w:sz w:val="20"/>
                <w:szCs w:val="20"/>
              </w:rPr>
              <w:t>F2</w:t>
            </w:r>
          </w:p>
        </w:tc>
        <w:tc>
          <w:tcPr>
            <w:tcW w:w="1417" w:type="dxa"/>
          </w:tcPr>
          <w:p w14:paraId="4E6A988E" w14:textId="431546F9" w:rsidR="00020E48" w:rsidRPr="00684BB1" w:rsidRDefault="0021148E" w:rsidP="00A6097A">
            <w:pPr>
              <w:jc w:val="center"/>
              <w:rPr>
                <w:rFonts w:asciiTheme="majorHAnsi" w:hAnsiTheme="majorHAnsi"/>
                <w:sz w:val="20"/>
                <w:szCs w:val="20"/>
              </w:rPr>
            </w:pPr>
            <w:r w:rsidRPr="00684BB1">
              <w:rPr>
                <w:rFonts w:asciiTheme="majorHAnsi" w:hAnsiTheme="majorHAnsi"/>
                <w:sz w:val="20"/>
                <w:szCs w:val="20"/>
              </w:rPr>
              <w:t>Autenticación</w:t>
            </w:r>
          </w:p>
        </w:tc>
        <w:tc>
          <w:tcPr>
            <w:tcW w:w="2126" w:type="dxa"/>
          </w:tcPr>
          <w:p w14:paraId="6A6B4CD6" w14:textId="0AE41CAB" w:rsidR="00020E48" w:rsidRPr="00684BB1" w:rsidRDefault="0021148E" w:rsidP="00654C5D">
            <w:pPr>
              <w:jc w:val="center"/>
              <w:rPr>
                <w:rFonts w:asciiTheme="majorHAnsi" w:hAnsiTheme="majorHAnsi"/>
                <w:sz w:val="20"/>
                <w:szCs w:val="20"/>
              </w:rPr>
            </w:pPr>
            <w:r w:rsidRPr="00684BB1">
              <w:rPr>
                <w:rFonts w:asciiTheme="majorHAnsi" w:hAnsiTheme="majorHAnsi"/>
                <w:sz w:val="20"/>
                <w:szCs w:val="20"/>
              </w:rPr>
              <w:t>1,</w:t>
            </w:r>
            <w:r w:rsidR="00654C5D" w:rsidRPr="00684BB1">
              <w:rPr>
                <w:rFonts w:asciiTheme="majorHAnsi" w:hAnsiTheme="majorHAnsi"/>
                <w:sz w:val="20"/>
                <w:szCs w:val="20"/>
              </w:rPr>
              <w:t>5</w:t>
            </w:r>
          </w:p>
        </w:tc>
        <w:tc>
          <w:tcPr>
            <w:tcW w:w="2291" w:type="dxa"/>
          </w:tcPr>
          <w:p w14:paraId="316F91FF" w14:textId="77777777" w:rsidR="00020E48" w:rsidRPr="00684BB1" w:rsidRDefault="00020E48" w:rsidP="00A6097A">
            <w:pPr>
              <w:jc w:val="center"/>
              <w:rPr>
                <w:rFonts w:asciiTheme="majorHAnsi" w:hAnsiTheme="majorHAnsi"/>
                <w:sz w:val="20"/>
                <w:szCs w:val="20"/>
              </w:rPr>
            </w:pPr>
          </w:p>
        </w:tc>
        <w:tc>
          <w:tcPr>
            <w:tcW w:w="1637" w:type="dxa"/>
          </w:tcPr>
          <w:p w14:paraId="2040BED4" w14:textId="006A564E" w:rsidR="00020E48" w:rsidRPr="00684BB1" w:rsidRDefault="0021148E" w:rsidP="00654C5D">
            <w:pPr>
              <w:jc w:val="center"/>
              <w:rPr>
                <w:rFonts w:asciiTheme="majorHAnsi" w:hAnsiTheme="majorHAnsi"/>
                <w:sz w:val="20"/>
                <w:szCs w:val="20"/>
              </w:rPr>
            </w:pPr>
            <w:r w:rsidRPr="00684BB1">
              <w:rPr>
                <w:rFonts w:asciiTheme="majorHAnsi" w:hAnsiTheme="majorHAnsi"/>
                <w:sz w:val="20"/>
                <w:szCs w:val="20"/>
              </w:rPr>
              <w:t>1,</w:t>
            </w:r>
            <w:r w:rsidR="00654C5D" w:rsidRPr="00684BB1">
              <w:rPr>
                <w:rFonts w:asciiTheme="majorHAnsi" w:hAnsiTheme="majorHAnsi"/>
                <w:sz w:val="20"/>
                <w:szCs w:val="20"/>
              </w:rPr>
              <w:t>5</w:t>
            </w:r>
          </w:p>
        </w:tc>
      </w:tr>
      <w:tr w:rsidR="00055CC4" w:rsidRPr="00684BB1" w14:paraId="06947559" w14:textId="77777777" w:rsidTr="00020E48">
        <w:tc>
          <w:tcPr>
            <w:tcW w:w="1101" w:type="dxa"/>
          </w:tcPr>
          <w:p w14:paraId="3C65CE95" w14:textId="6C58413A"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F3</w:t>
            </w:r>
          </w:p>
        </w:tc>
        <w:tc>
          <w:tcPr>
            <w:tcW w:w="1417" w:type="dxa"/>
          </w:tcPr>
          <w:p w14:paraId="28B30984" w14:textId="53227237"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Rutas de navegación</w:t>
            </w:r>
          </w:p>
        </w:tc>
        <w:tc>
          <w:tcPr>
            <w:tcW w:w="2126" w:type="dxa"/>
          </w:tcPr>
          <w:p w14:paraId="7780C931" w14:textId="6B8495C0"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1,2</w:t>
            </w:r>
          </w:p>
        </w:tc>
        <w:tc>
          <w:tcPr>
            <w:tcW w:w="2291" w:type="dxa"/>
          </w:tcPr>
          <w:p w14:paraId="22B35E81" w14:textId="77777777" w:rsidR="00055CC4" w:rsidRPr="00684BB1" w:rsidRDefault="00055CC4" w:rsidP="00A6097A">
            <w:pPr>
              <w:jc w:val="center"/>
              <w:rPr>
                <w:rFonts w:asciiTheme="majorHAnsi" w:hAnsiTheme="majorHAnsi"/>
                <w:sz w:val="20"/>
                <w:szCs w:val="20"/>
              </w:rPr>
            </w:pPr>
          </w:p>
        </w:tc>
        <w:tc>
          <w:tcPr>
            <w:tcW w:w="1637" w:type="dxa"/>
          </w:tcPr>
          <w:p w14:paraId="563D3E86" w14:textId="5871C48F"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1,2</w:t>
            </w:r>
          </w:p>
        </w:tc>
      </w:tr>
      <w:tr w:rsidR="00055CC4" w:rsidRPr="00684BB1" w14:paraId="0CDC2BB8" w14:textId="77777777" w:rsidTr="00020E48">
        <w:tc>
          <w:tcPr>
            <w:tcW w:w="1101" w:type="dxa"/>
          </w:tcPr>
          <w:p w14:paraId="3DFBBAEF" w14:textId="1F8E8BAD"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F4</w:t>
            </w:r>
          </w:p>
        </w:tc>
        <w:tc>
          <w:tcPr>
            <w:tcW w:w="1417" w:type="dxa"/>
          </w:tcPr>
          <w:p w14:paraId="7D3F3577" w14:textId="3A912AA3"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Consumo de servicios web</w:t>
            </w:r>
          </w:p>
        </w:tc>
        <w:tc>
          <w:tcPr>
            <w:tcW w:w="2126" w:type="dxa"/>
          </w:tcPr>
          <w:p w14:paraId="7CF323D7" w14:textId="0EA49209" w:rsidR="00055CC4" w:rsidRPr="00684BB1" w:rsidRDefault="00654C5D" w:rsidP="00A6097A">
            <w:pPr>
              <w:jc w:val="center"/>
              <w:rPr>
                <w:rFonts w:asciiTheme="majorHAnsi" w:hAnsiTheme="majorHAnsi"/>
                <w:sz w:val="20"/>
                <w:szCs w:val="20"/>
              </w:rPr>
            </w:pPr>
            <w:r w:rsidRPr="00684BB1">
              <w:rPr>
                <w:rFonts w:asciiTheme="majorHAnsi" w:hAnsiTheme="majorHAnsi"/>
                <w:sz w:val="20"/>
                <w:szCs w:val="20"/>
              </w:rPr>
              <w:t>4,05</w:t>
            </w:r>
          </w:p>
        </w:tc>
        <w:tc>
          <w:tcPr>
            <w:tcW w:w="2291" w:type="dxa"/>
          </w:tcPr>
          <w:p w14:paraId="16B2FB00" w14:textId="77777777" w:rsidR="00055CC4" w:rsidRPr="00684BB1" w:rsidRDefault="00055CC4" w:rsidP="00A6097A">
            <w:pPr>
              <w:jc w:val="center"/>
              <w:rPr>
                <w:rFonts w:asciiTheme="majorHAnsi" w:hAnsiTheme="majorHAnsi"/>
                <w:sz w:val="20"/>
                <w:szCs w:val="20"/>
              </w:rPr>
            </w:pPr>
          </w:p>
        </w:tc>
        <w:tc>
          <w:tcPr>
            <w:tcW w:w="1637" w:type="dxa"/>
          </w:tcPr>
          <w:p w14:paraId="6B53E745" w14:textId="725B7B80" w:rsidR="00055CC4" w:rsidRPr="00684BB1" w:rsidRDefault="00654C5D" w:rsidP="00A6097A">
            <w:pPr>
              <w:jc w:val="center"/>
              <w:rPr>
                <w:rFonts w:asciiTheme="majorHAnsi" w:hAnsiTheme="majorHAnsi"/>
                <w:sz w:val="20"/>
                <w:szCs w:val="20"/>
              </w:rPr>
            </w:pPr>
            <w:r w:rsidRPr="00684BB1">
              <w:rPr>
                <w:rFonts w:asciiTheme="majorHAnsi" w:hAnsiTheme="majorHAnsi"/>
                <w:sz w:val="20"/>
                <w:szCs w:val="20"/>
              </w:rPr>
              <w:t>4,05</w:t>
            </w:r>
          </w:p>
        </w:tc>
      </w:tr>
      <w:tr w:rsidR="00055CC4" w:rsidRPr="00684BB1" w14:paraId="15CBD41F" w14:textId="77777777" w:rsidTr="00020E48">
        <w:tc>
          <w:tcPr>
            <w:tcW w:w="1101" w:type="dxa"/>
          </w:tcPr>
          <w:p w14:paraId="2D05D42D" w14:textId="02E7FED8"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F5</w:t>
            </w:r>
          </w:p>
        </w:tc>
        <w:tc>
          <w:tcPr>
            <w:tcW w:w="1417" w:type="dxa"/>
          </w:tcPr>
          <w:p w14:paraId="53A99179" w14:textId="19284F41" w:rsidR="00055CC4" w:rsidRPr="00684BB1" w:rsidRDefault="0021148E" w:rsidP="00A6097A">
            <w:pPr>
              <w:jc w:val="center"/>
              <w:rPr>
                <w:rFonts w:asciiTheme="majorHAnsi" w:hAnsiTheme="majorHAnsi"/>
                <w:sz w:val="20"/>
                <w:szCs w:val="20"/>
              </w:rPr>
            </w:pPr>
            <w:r w:rsidRPr="00684BB1">
              <w:rPr>
                <w:rFonts w:asciiTheme="majorHAnsi" w:hAnsiTheme="majorHAnsi"/>
                <w:sz w:val="20"/>
                <w:szCs w:val="20"/>
              </w:rPr>
              <w:t>Componentes</w:t>
            </w:r>
          </w:p>
        </w:tc>
        <w:tc>
          <w:tcPr>
            <w:tcW w:w="2126" w:type="dxa"/>
          </w:tcPr>
          <w:p w14:paraId="2B3EA19B" w14:textId="52A012F8" w:rsidR="00055CC4" w:rsidRPr="00684BB1" w:rsidRDefault="0021148E" w:rsidP="00654C5D">
            <w:pPr>
              <w:jc w:val="center"/>
              <w:rPr>
                <w:rFonts w:asciiTheme="majorHAnsi" w:hAnsiTheme="majorHAnsi"/>
                <w:sz w:val="20"/>
                <w:szCs w:val="20"/>
              </w:rPr>
            </w:pPr>
            <w:r w:rsidRPr="00684BB1">
              <w:rPr>
                <w:rFonts w:asciiTheme="majorHAnsi" w:hAnsiTheme="majorHAnsi"/>
                <w:sz w:val="20"/>
                <w:szCs w:val="20"/>
              </w:rPr>
              <w:t>0,</w:t>
            </w:r>
            <w:r w:rsidR="00654C5D" w:rsidRPr="00684BB1">
              <w:rPr>
                <w:rFonts w:asciiTheme="majorHAnsi" w:hAnsiTheme="majorHAnsi"/>
                <w:sz w:val="20"/>
                <w:szCs w:val="20"/>
              </w:rPr>
              <w:t>45</w:t>
            </w:r>
          </w:p>
        </w:tc>
        <w:tc>
          <w:tcPr>
            <w:tcW w:w="2291" w:type="dxa"/>
          </w:tcPr>
          <w:p w14:paraId="1CCA7833" w14:textId="77777777" w:rsidR="00055CC4" w:rsidRPr="00684BB1" w:rsidRDefault="00055CC4" w:rsidP="00A6097A">
            <w:pPr>
              <w:jc w:val="center"/>
              <w:rPr>
                <w:rFonts w:asciiTheme="majorHAnsi" w:hAnsiTheme="majorHAnsi"/>
                <w:sz w:val="20"/>
                <w:szCs w:val="20"/>
              </w:rPr>
            </w:pPr>
          </w:p>
        </w:tc>
        <w:tc>
          <w:tcPr>
            <w:tcW w:w="1637" w:type="dxa"/>
          </w:tcPr>
          <w:p w14:paraId="1E71FB8B" w14:textId="67944FA7" w:rsidR="00055CC4" w:rsidRPr="00684BB1" w:rsidRDefault="0021148E" w:rsidP="00654C5D">
            <w:pPr>
              <w:jc w:val="center"/>
              <w:rPr>
                <w:rFonts w:asciiTheme="majorHAnsi" w:hAnsiTheme="majorHAnsi"/>
                <w:sz w:val="20"/>
                <w:szCs w:val="20"/>
              </w:rPr>
            </w:pPr>
            <w:r w:rsidRPr="00684BB1">
              <w:rPr>
                <w:rFonts w:asciiTheme="majorHAnsi" w:hAnsiTheme="majorHAnsi"/>
                <w:sz w:val="20"/>
                <w:szCs w:val="20"/>
              </w:rPr>
              <w:t>0,</w:t>
            </w:r>
            <w:r w:rsidR="00654C5D" w:rsidRPr="00684BB1">
              <w:rPr>
                <w:rFonts w:asciiTheme="majorHAnsi" w:hAnsiTheme="majorHAnsi"/>
                <w:sz w:val="20"/>
                <w:szCs w:val="20"/>
              </w:rPr>
              <w:t>45</w:t>
            </w:r>
          </w:p>
        </w:tc>
      </w:tr>
      <w:tr w:rsidR="00020E48" w:rsidRPr="00684BB1" w14:paraId="2D82E609" w14:textId="77777777" w:rsidTr="00020E48">
        <w:tc>
          <w:tcPr>
            <w:tcW w:w="1101" w:type="dxa"/>
          </w:tcPr>
          <w:p w14:paraId="1BAE25AB" w14:textId="77777777" w:rsidR="00020E48" w:rsidRPr="00684BB1" w:rsidRDefault="00020E48" w:rsidP="004025D5">
            <w:pPr>
              <w:rPr>
                <w:rFonts w:asciiTheme="majorHAnsi" w:hAnsiTheme="majorHAnsi"/>
                <w:sz w:val="20"/>
                <w:szCs w:val="20"/>
              </w:rPr>
            </w:pPr>
          </w:p>
        </w:tc>
        <w:tc>
          <w:tcPr>
            <w:tcW w:w="1417" w:type="dxa"/>
          </w:tcPr>
          <w:p w14:paraId="7585D5B1" w14:textId="4F7D7995" w:rsidR="00020E48" w:rsidRPr="00684BB1" w:rsidRDefault="00020E48" w:rsidP="004025D5">
            <w:pPr>
              <w:rPr>
                <w:rFonts w:asciiTheme="majorHAnsi" w:hAnsiTheme="majorHAnsi"/>
                <w:sz w:val="20"/>
                <w:szCs w:val="20"/>
              </w:rPr>
            </w:pPr>
          </w:p>
        </w:tc>
        <w:tc>
          <w:tcPr>
            <w:tcW w:w="2126" w:type="dxa"/>
          </w:tcPr>
          <w:p w14:paraId="2A63E2B6" w14:textId="77777777" w:rsidR="00020E48" w:rsidRPr="00684BB1" w:rsidRDefault="00020E48" w:rsidP="004025D5">
            <w:pPr>
              <w:rPr>
                <w:rFonts w:asciiTheme="majorHAnsi" w:hAnsiTheme="majorHAnsi"/>
                <w:sz w:val="20"/>
                <w:szCs w:val="20"/>
              </w:rPr>
            </w:pPr>
          </w:p>
        </w:tc>
        <w:tc>
          <w:tcPr>
            <w:tcW w:w="2291" w:type="dxa"/>
          </w:tcPr>
          <w:p w14:paraId="54FD19E3" w14:textId="77777777" w:rsidR="00020E48" w:rsidRPr="00684BB1" w:rsidRDefault="00020E48" w:rsidP="004025D5">
            <w:pPr>
              <w:rPr>
                <w:rFonts w:asciiTheme="majorHAnsi" w:hAnsiTheme="majorHAnsi"/>
                <w:sz w:val="20"/>
                <w:szCs w:val="20"/>
              </w:rPr>
            </w:pPr>
          </w:p>
        </w:tc>
        <w:tc>
          <w:tcPr>
            <w:tcW w:w="1637" w:type="dxa"/>
          </w:tcPr>
          <w:p w14:paraId="0CD6F508" w14:textId="2B857C01" w:rsidR="00020E48" w:rsidRPr="00684BB1" w:rsidRDefault="00072725" w:rsidP="0021148E">
            <w:pPr>
              <w:jc w:val="center"/>
              <w:rPr>
                <w:rFonts w:asciiTheme="majorHAnsi" w:hAnsiTheme="majorHAnsi"/>
                <w:b/>
                <w:sz w:val="20"/>
                <w:szCs w:val="20"/>
              </w:rPr>
            </w:pPr>
            <w:r w:rsidRPr="00684BB1">
              <w:rPr>
                <w:rFonts w:asciiTheme="majorHAnsi" w:hAnsiTheme="majorHAnsi"/>
                <w:b/>
                <w:sz w:val="20"/>
                <w:szCs w:val="20"/>
              </w:rPr>
              <w:t>22</w:t>
            </w:r>
          </w:p>
        </w:tc>
      </w:tr>
    </w:tbl>
    <w:p w14:paraId="3C5DF521" w14:textId="77777777" w:rsidR="004025D5" w:rsidRPr="00684BB1" w:rsidRDefault="004025D5" w:rsidP="004025D5">
      <w:pPr>
        <w:rPr>
          <w:rFonts w:asciiTheme="majorHAnsi" w:hAnsiTheme="majorHAnsi"/>
        </w:rPr>
      </w:pPr>
    </w:p>
    <w:p w14:paraId="53E54BD8" w14:textId="1AB9F403" w:rsidR="00C15ADF" w:rsidRPr="00684BB1" w:rsidRDefault="00C15ADF" w:rsidP="00E430F3">
      <w:pPr>
        <w:pStyle w:val="Prrafodelista"/>
        <w:ind w:left="720"/>
        <w:rPr>
          <w:rFonts w:asciiTheme="majorHAnsi" w:eastAsia="Calibri" w:hAnsiTheme="majorHAnsi"/>
          <w:color w:val="auto"/>
          <w:sz w:val="22"/>
          <w:szCs w:val="22"/>
          <w:lang w:val="es-ES_tradnl" w:eastAsia="en-US"/>
        </w:rPr>
      </w:pPr>
    </w:p>
    <w:sectPr w:rsidR="00C15ADF" w:rsidRPr="00684BB1" w:rsidSect="00CC719E">
      <w:headerReference w:type="even" r:id="rId8"/>
      <w:headerReference w:type="default" r:id="rId9"/>
      <w:footerReference w:type="default" r:id="rId10"/>
      <w:headerReference w:type="first" r:id="rId11"/>
      <w:footerReference w:type="first" r:id="rId12"/>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7C92D" w14:textId="77777777" w:rsidR="00C50935" w:rsidRDefault="00C50935">
      <w:r>
        <w:separator/>
      </w:r>
    </w:p>
  </w:endnote>
  <w:endnote w:type="continuationSeparator" w:id="0">
    <w:p w14:paraId="2C02C625" w14:textId="77777777" w:rsidR="00C50935" w:rsidRDefault="00C5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E3EBB" w14:textId="659817A3" w:rsidR="00626C70" w:rsidRPr="0092786B" w:rsidRDefault="00626C70">
    <w:pPr>
      <w:pStyle w:val="Piedepgina"/>
      <w:rPr>
        <w:sz w:val="16"/>
        <w:szCs w:val="16"/>
      </w:rPr>
    </w:pPr>
    <w:r w:rsidRPr="0092786B">
      <w:rPr>
        <w:noProof/>
        <w:sz w:val="16"/>
        <w:szCs w:val="16"/>
        <w:lang w:eastAsia="es-ES_tradnl"/>
      </w:rPr>
      <mc:AlternateContent>
        <mc:Choice Requires="wps">
          <w:drawing>
            <wp:anchor distT="0" distB="0" distL="114300" distR="114300" simplePos="0" relativeHeight="251658752" behindDoc="0" locked="0" layoutInCell="1" allowOverlap="1" wp14:anchorId="7980AF17" wp14:editId="58CA027C">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AC66" w14:textId="77777777" w:rsidR="00626C70" w:rsidRPr="000B2932" w:rsidRDefault="00626C70"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0AF17" id="_x0000_t202" coordsize="21600,21600" o:spt="202" path="m,l,21600r21600,l21600,xe">
              <v:stroke joinstyle="miter"/>
              <v:path gradientshapeok="t" o:connecttype="rect"/>
            </v:shapetype>
            <v:shape id="Text Box 24" o:spid="_x0000_s1026" type="#_x0000_t202" style="position:absolute;margin-left:520.3pt;margin-top:-4.8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14:paraId="64A7AC66" w14:textId="77777777" w:rsidR="00626C70" w:rsidRPr="000B2932" w:rsidRDefault="00626C70"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sidRPr="0092786B">
      <w:rPr>
        <w:sz w:val="16"/>
        <w:szCs w:val="16"/>
      </w:rPr>
      <w:t xml:space="preserve">© </w:t>
    </w:r>
    <w:proofErr w:type="spellStart"/>
    <w:r w:rsidRPr="0092786B">
      <w:rPr>
        <w:sz w:val="16"/>
        <w:szCs w:val="16"/>
      </w:rPr>
      <w:t>Worldskills</w:t>
    </w:r>
    <w:proofErr w:type="spellEnd"/>
    <w:r w:rsidRPr="0092786B">
      <w:rPr>
        <w:sz w:val="16"/>
        <w:szCs w:val="16"/>
      </w:rPr>
      <w:t xml:space="preserve"> Colombia (WSC) se reserva el derecho del desarrollo de los documentos relacionados con esta habilidad. Este material puede ser reproducido con propósitos de formación o como herramienta pedagógica y con fines no comerciales.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948F7" w14:textId="77777777" w:rsidR="00626C70" w:rsidRDefault="00626C70">
    <w:pPr>
      <w:pStyle w:val="Piedepgina"/>
    </w:pPr>
    <w:r>
      <w:rPr>
        <w:noProof/>
        <w:lang w:eastAsia="es-ES_tradnl"/>
      </w:rPr>
      <w:drawing>
        <wp:anchor distT="0" distB="0" distL="114300" distR="114300" simplePos="0" relativeHeight="251653632" behindDoc="0" locked="0" layoutInCell="1" allowOverlap="1" wp14:anchorId="778DF5D5" wp14:editId="1C1CEC95">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54656" behindDoc="0" locked="0" layoutInCell="1" allowOverlap="1" wp14:anchorId="1CACE1E1" wp14:editId="2F622EBC">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D775E" w14:textId="77777777" w:rsidR="00C50935" w:rsidRDefault="00C50935">
      <w:r>
        <w:separator/>
      </w:r>
    </w:p>
  </w:footnote>
  <w:footnote w:type="continuationSeparator" w:id="0">
    <w:p w14:paraId="02A81FD7" w14:textId="77777777" w:rsidR="00C50935" w:rsidRDefault="00C50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BFC0" w14:textId="77777777" w:rsidR="00626C70" w:rsidRDefault="00C50935">
    <w:pPr>
      <w:pStyle w:val="Encabezado"/>
    </w:pPr>
    <w:r>
      <w:rPr>
        <w:noProof/>
        <w:lang w:val="es-ES" w:eastAsia="es-ES"/>
      </w:rPr>
      <w:pict w14:anchorId="18FAD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4656;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A065" w14:textId="6E906E2B" w:rsidR="00626C70" w:rsidRPr="00E22A11" w:rsidRDefault="00626C70" w:rsidP="00AC0924">
    <w:pPr>
      <w:pStyle w:val="Encabezado"/>
      <w:tabs>
        <w:tab w:val="clear" w:pos="4419"/>
        <w:tab w:val="clear" w:pos="8838"/>
        <w:tab w:val="left" w:pos="7935"/>
      </w:tabs>
      <w:rPr>
        <w:sz w:val="18"/>
        <w:szCs w:val="16"/>
      </w:rPr>
    </w:pPr>
    <w:r>
      <w:rPr>
        <w:noProof/>
        <w:sz w:val="24"/>
        <w:szCs w:val="24"/>
        <w:lang w:eastAsia="es-ES_tradnl"/>
      </w:rPr>
      <w:drawing>
        <wp:anchor distT="0" distB="0" distL="114300" distR="114300" simplePos="0" relativeHeight="251659776" behindDoc="0" locked="0" layoutInCell="1" allowOverlap="1" wp14:anchorId="0A34D4B9" wp14:editId="67C05C01">
          <wp:simplePos x="0" y="0"/>
          <wp:positionH relativeFrom="column">
            <wp:posOffset>2247347</wp:posOffset>
          </wp:positionH>
          <wp:positionV relativeFrom="paragraph">
            <wp:posOffset>-318836</wp:posOffset>
          </wp:positionV>
          <wp:extent cx="1229996" cy="866899"/>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r>
      <w:rPr>
        <w:sz w:val="18"/>
        <w:szCs w:val="16"/>
      </w:rPr>
      <w:t>SENA</w:t>
    </w:r>
  </w:p>
  <w:p w14:paraId="70DB0959" w14:textId="2C75CD62" w:rsidR="00626C70" w:rsidRDefault="00626C70" w:rsidP="00AC0924">
    <w:pPr>
      <w:pStyle w:val="Encabezado"/>
      <w:rPr>
        <w:sz w:val="18"/>
        <w:szCs w:val="16"/>
      </w:rPr>
    </w:pPr>
    <w:r>
      <w:rPr>
        <w:sz w:val="18"/>
        <w:szCs w:val="16"/>
      </w:rPr>
      <w:t>Habilidad: Tecnologías web</w:t>
    </w:r>
  </w:p>
  <w:p w14:paraId="1E028030" w14:textId="7FBDF7ED" w:rsidR="00626C70" w:rsidRDefault="00626C70" w:rsidP="00AC0924">
    <w:pPr>
      <w:pStyle w:val="Encabezado"/>
      <w:rPr>
        <w:sz w:val="18"/>
        <w:szCs w:val="16"/>
      </w:rPr>
    </w:pPr>
    <w:r>
      <w:rPr>
        <w:sz w:val="18"/>
        <w:szCs w:val="16"/>
      </w:rPr>
      <w:t>Proyecto prueba</w:t>
    </w:r>
  </w:p>
  <w:p w14:paraId="60FC77CB" w14:textId="2CE121C5" w:rsidR="00626C70" w:rsidRDefault="00626C70" w:rsidP="00AC0924">
    <w:pPr>
      <w:pStyle w:val="Encabezado"/>
      <w:rPr>
        <w:sz w:val="18"/>
        <w:szCs w:val="16"/>
      </w:rPr>
    </w:pPr>
    <w:proofErr w:type="spellStart"/>
    <w:r>
      <w:rPr>
        <w:sz w:val="18"/>
        <w:szCs w:val="16"/>
      </w:rPr>
      <w:t>Worldskills</w:t>
    </w:r>
    <w:proofErr w:type="spellEnd"/>
    <w:r>
      <w:rPr>
        <w:sz w:val="18"/>
        <w:szCs w:val="16"/>
      </w:rPr>
      <w:t xml:space="preserve"> Colombia</w:t>
    </w:r>
  </w:p>
  <w:p w14:paraId="508C9617" w14:textId="77777777" w:rsidR="00626C70" w:rsidRDefault="00626C70" w:rsidP="00AC0924">
    <w:pPr>
      <w:pStyle w:val="Encabezado"/>
      <w:rPr>
        <w:sz w:val="18"/>
        <w:szCs w:val="16"/>
      </w:rPr>
    </w:pPr>
    <w:r>
      <w:rPr>
        <w:sz w:val="18"/>
        <w:szCs w:val="16"/>
      </w:rPr>
      <w:t>2018</w:t>
    </w:r>
  </w:p>
  <w:p w14:paraId="7AF80A85" w14:textId="48B7E0A4" w:rsidR="00626C70" w:rsidRDefault="00626C70" w:rsidP="00B81E54">
    <w:pPr>
      <w:pStyle w:val="Encabezado"/>
      <w:tabs>
        <w:tab w:val="clear" w:pos="4419"/>
        <w:tab w:val="clear" w:pos="8838"/>
        <w:tab w:val="right" w:pos="8413"/>
      </w:tabs>
    </w:pPr>
    <w:r>
      <w:rPr>
        <w:noProof/>
        <w:lang w:eastAsia="es-ES_tradnl"/>
      </w:rPr>
      <w:drawing>
        <wp:anchor distT="0" distB="0" distL="114300" distR="114300" simplePos="0" relativeHeight="251656704" behindDoc="1" locked="0" layoutInCell="1" allowOverlap="1" wp14:anchorId="69ECCB1E" wp14:editId="3C3933B0">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09F8B" w14:textId="51126128" w:rsidR="00626C70" w:rsidRDefault="00626C70" w:rsidP="00AC0924">
    <w:pPr>
      <w:pStyle w:val="Encabezado"/>
      <w:tabs>
        <w:tab w:val="clear" w:pos="4419"/>
        <w:tab w:val="clear" w:pos="8838"/>
        <w:tab w:val="left" w:pos="7935"/>
      </w:tabs>
      <w:rPr>
        <w:sz w:val="18"/>
        <w:szCs w:val="16"/>
      </w:rPr>
    </w:pPr>
    <w:r>
      <w:rPr>
        <w:noProof/>
        <w:sz w:val="24"/>
        <w:szCs w:val="24"/>
        <w:lang w:eastAsia="es-ES_tradnl"/>
      </w:rPr>
      <w:drawing>
        <wp:anchor distT="0" distB="0" distL="114300" distR="114300" simplePos="0" relativeHeight="251660800" behindDoc="0" locked="0" layoutInCell="1" allowOverlap="1" wp14:anchorId="19493B4A" wp14:editId="6AD9DFF7">
          <wp:simplePos x="0" y="0"/>
          <wp:positionH relativeFrom="column">
            <wp:posOffset>-554965</wp:posOffset>
          </wp:positionH>
          <wp:positionV relativeFrom="paragraph">
            <wp:posOffset>-213121</wp:posOffset>
          </wp:positionV>
          <wp:extent cx="1229996" cy="866899"/>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p>
  <w:p w14:paraId="04875B43" w14:textId="41E24986" w:rsidR="00626C70" w:rsidRPr="009D3BDB" w:rsidRDefault="00626C70" w:rsidP="00AC0924">
    <w:pPr>
      <w:spacing w:after="240"/>
      <w:rPr>
        <w:rFonts w:cs="Arial"/>
        <w:iCs/>
        <w:color w:val="7F7F7F"/>
      </w:rPr>
    </w:pPr>
    <w:r>
      <w:rPr>
        <w:noProof/>
      </w:rPr>
      <mc:AlternateContent>
        <mc:Choice Requires="wps">
          <w:drawing>
            <wp:anchor distT="0" distB="0" distL="114300" distR="114300" simplePos="0" relativeHeight="251657728" behindDoc="0" locked="0" layoutInCell="1" allowOverlap="1" wp14:anchorId="58CE3612" wp14:editId="79FD475F">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73E51" w14:textId="77777777" w:rsidR="00626C70" w:rsidRPr="000B2932" w:rsidRDefault="00626C70"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E3612" id="_x0000_t202" coordsize="21600,21600" o:spt="202" path="m,l,21600r21600,l21600,xe">
              <v:stroke joinstyle="miter"/>
              <v:path gradientshapeok="t" o:connecttype="rect"/>
            </v:shapetype>
            <v:shape id="Text Box 23" o:spid="_x0000_s1027" type="#_x0000_t202" style="position:absolute;margin-left:520.9pt;margin-top:651.95pt;width:73pt;height: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14:paraId="4AC73E51" w14:textId="77777777" w:rsidR="00626C70" w:rsidRPr="000B2932" w:rsidRDefault="00626C70"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rPr>
      <w:drawing>
        <wp:anchor distT="0" distB="0" distL="114300" distR="114300" simplePos="0" relativeHeight="251655680" behindDoc="1" locked="0" layoutInCell="1" allowOverlap="1" wp14:anchorId="04A80ADD" wp14:editId="3DB583CC">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1AD"/>
    <w:multiLevelType w:val="hybridMultilevel"/>
    <w:tmpl w:val="768AFDF8"/>
    <w:lvl w:ilvl="0" w:tplc="040A0019">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AC42E0C"/>
    <w:multiLevelType w:val="hybridMultilevel"/>
    <w:tmpl w:val="8CB6CA4A"/>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0DF76D2A"/>
    <w:multiLevelType w:val="hybridMultilevel"/>
    <w:tmpl w:val="6F3E021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36A6C0B"/>
    <w:multiLevelType w:val="hybridMultilevel"/>
    <w:tmpl w:val="46221450"/>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90B4C0FE">
      <w:numFmt w:val="bullet"/>
      <w:lvlText w:val="-"/>
      <w:lvlJc w:val="left"/>
      <w:pPr>
        <w:ind w:left="3028" w:hanging="520"/>
      </w:pPr>
      <w:rPr>
        <w:rFonts w:ascii="Calibri" w:eastAsiaTheme="minorHAnsi" w:hAnsi="Calibri" w:cstheme="minorBidi" w:hint="default"/>
      </w:rPr>
    </w:lvl>
    <w:lvl w:ilvl="3" w:tplc="040A0001">
      <w:start w:val="1"/>
      <w:numFmt w:val="bullet"/>
      <w:lvlText w:val=""/>
      <w:lvlJc w:val="left"/>
      <w:pPr>
        <w:ind w:left="3588" w:hanging="360"/>
      </w:pPr>
      <w:rPr>
        <w:rFonts w:ascii="Symbol" w:hAnsi="Symbol" w:hint="default"/>
      </w:rPr>
    </w:lvl>
    <w:lvl w:ilvl="4" w:tplc="040A0003">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15:restartNumberingAfterBreak="0">
    <w:nsid w:val="16963FC0"/>
    <w:multiLevelType w:val="hybridMultilevel"/>
    <w:tmpl w:val="D0ECAA0A"/>
    <w:lvl w:ilvl="0" w:tplc="040A0003">
      <w:start w:val="1"/>
      <w:numFmt w:val="bullet"/>
      <w:lvlText w:val="o"/>
      <w:lvlJc w:val="left"/>
      <w:pPr>
        <w:ind w:left="2136" w:hanging="360"/>
      </w:pPr>
      <w:rPr>
        <w:rFonts w:ascii="Courier New" w:hAnsi="Courier New" w:cs="Courier New"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5" w15:restartNumberingAfterBreak="0">
    <w:nsid w:val="197302AA"/>
    <w:multiLevelType w:val="hybridMultilevel"/>
    <w:tmpl w:val="B6845FE0"/>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6" w15:restartNumberingAfterBreak="0">
    <w:nsid w:val="1C7D1D72"/>
    <w:multiLevelType w:val="hybridMultilevel"/>
    <w:tmpl w:val="C9DCA4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10613C0"/>
    <w:multiLevelType w:val="hybridMultilevel"/>
    <w:tmpl w:val="9DE27610"/>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15:restartNumberingAfterBreak="0">
    <w:nsid w:val="218A55CF"/>
    <w:multiLevelType w:val="hybridMultilevel"/>
    <w:tmpl w:val="89A0272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4C13737"/>
    <w:multiLevelType w:val="hybridMultilevel"/>
    <w:tmpl w:val="2096A4C2"/>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7DD0E13"/>
    <w:multiLevelType w:val="hybridMultilevel"/>
    <w:tmpl w:val="53B26CF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3777CC"/>
    <w:multiLevelType w:val="hybridMultilevel"/>
    <w:tmpl w:val="4D38B628"/>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15:restartNumberingAfterBreak="0">
    <w:nsid w:val="2EE1354E"/>
    <w:multiLevelType w:val="hybridMultilevel"/>
    <w:tmpl w:val="9B720994"/>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3" w15:restartNumberingAfterBreak="0">
    <w:nsid w:val="30393F63"/>
    <w:multiLevelType w:val="hybridMultilevel"/>
    <w:tmpl w:val="0C4613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34D4BCB"/>
    <w:multiLevelType w:val="hybridMultilevel"/>
    <w:tmpl w:val="DC52B114"/>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15:restartNumberingAfterBreak="0">
    <w:nsid w:val="44E95551"/>
    <w:multiLevelType w:val="multilevel"/>
    <w:tmpl w:val="5AEEEC2E"/>
    <w:lvl w:ilvl="0">
      <w:start w:val="1"/>
      <w:numFmt w:val="lowerLetter"/>
      <w:lvlText w:val="%1."/>
      <w:lvlJc w:val="left"/>
      <w:pPr>
        <w:ind w:left="1440" w:hanging="360"/>
      </w:pPr>
    </w:lvl>
    <w:lvl w:ilvl="1">
      <w:start w:val="1"/>
      <w:numFmt w:val="bullet"/>
      <w:lvlText w:val=""/>
      <w:lvlJc w:val="left"/>
      <w:pPr>
        <w:ind w:left="2160" w:hanging="360"/>
      </w:pPr>
      <w:rPr>
        <w:rFonts w:ascii="Symbol" w:hAnsi="Symbol" w:cs="Symbol" w:hint="default"/>
        <w:sz w:val="20"/>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8F10E8E"/>
    <w:multiLevelType w:val="hybridMultilevel"/>
    <w:tmpl w:val="3230C6D0"/>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7" w15:restartNumberingAfterBreak="0">
    <w:nsid w:val="4CEC507F"/>
    <w:multiLevelType w:val="hybridMultilevel"/>
    <w:tmpl w:val="D318F0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4520C27"/>
    <w:multiLevelType w:val="hybridMultilevel"/>
    <w:tmpl w:val="DF4CEBCE"/>
    <w:lvl w:ilvl="0" w:tplc="040A0003">
      <w:start w:val="1"/>
      <w:numFmt w:val="bullet"/>
      <w:lvlText w:val="o"/>
      <w:lvlJc w:val="left"/>
      <w:pPr>
        <w:ind w:left="1428" w:hanging="360"/>
      </w:pPr>
      <w:rPr>
        <w:rFonts w:ascii="Courier New" w:hAnsi="Courier New" w:cs="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9" w15:restartNumberingAfterBreak="0">
    <w:nsid w:val="68EA2A2F"/>
    <w:multiLevelType w:val="hybridMultilevel"/>
    <w:tmpl w:val="F26CD1F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6C89125F"/>
    <w:multiLevelType w:val="hybridMultilevel"/>
    <w:tmpl w:val="3D3A3068"/>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1" w15:restartNumberingAfterBreak="0">
    <w:nsid w:val="73083C26"/>
    <w:multiLevelType w:val="hybridMultilevel"/>
    <w:tmpl w:val="A1583E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3BA056A"/>
    <w:multiLevelType w:val="hybridMultilevel"/>
    <w:tmpl w:val="DD5463D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3" w15:restartNumberingAfterBreak="0">
    <w:nsid w:val="750F1D4C"/>
    <w:multiLevelType w:val="hybridMultilevel"/>
    <w:tmpl w:val="6A4A0B7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7555053F"/>
    <w:multiLevelType w:val="hybridMultilevel"/>
    <w:tmpl w:val="D35E6FB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5" w15:restartNumberingAfterBreak="0">
    <w:nsid w:val="7910318F"/>
    <w:multiLevelType w:val="hybridMultilevel"/>
    <w:tmpl w:val="826AA36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90B4C0FE">
      <w:numFmt w:val="bullet"/>
      <w:lvlText w:val="-"/>
      <w:lvlJc w:val="left"/>
      <w:pPr>
        <w:ind w:left="2320" w:hanging="520"/>
      </w:pPr>
      <w:rPr>
        <w:rFonts w:ascii="Calibri" w:eastAsiaTheme="minorHAnsi" w:hAnsi="Calibri" w:cstheme="minorBidi"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99B029A"/>
    <w:multiLevelType w:val="hybridMultilevel"/>
    <w:tmpl w:val="4740D11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1"/>
  </w:num>
  <w:num w:numId="2">
    <w:abstractNumId w:val="25"/>
  </w:num>
  <w:num w:numId="3">
    <w:abstractNumId w:val="9"/>
  </w:num>
  <w:num w:numId="4">
    <w:abstractNumId w:val="18"/>
  </w:num>
  <w:num w:numId="5">
    <w:abstractNumId w:val="11"/>
  </w:num>
  <w:num w:numId="6">
    <w:abstractNumId w:val="26"/>
  </w:num>
  <w:num w:numId="7">
    <w:abstractNumId w:val="4"/>
  </w:num>
  <w:num w:numId="8">
    <w:abstractNumId w:val="7"/>
  </w:num>
  <w:num w:numId="9">
    <w:abstractNumId w:val="14"/>
  </w:num>
  <w:num w:numId="10">
    <w:abstractNumId w:val="8"/>
  </w:num>
  <w:num w:numId="11">
    <w:abstractNumId w:val="5"/>
  </w:num>
  <w:num w:numId="12">
    <w:abstractNumId w:val="0"/>
  </w:num>
  <w:num w:numId="13">
    <w:abstractNumId w:val="3"/>
  </w:num>
  <w:num w:numId="14">
    <w:abstractNumId w:val="1"/>
  </w:num>
  <w:num w:numId="15">
    <w:abstractNumId w:val="12"/>
  </w:num>
  <w:num w:numId="16">
    <w:abstractNumId w:val="20"/>
  </w:num>
  <w:num w:numId="17">
    <w:abstractNumId w:val="10"/>
  </w:num>
  <w:num w:numId="18">
    <w:abstractNumId w:val="2"/>
  </w:num>
  <w:num w:numId="19">
    <w:abstractNumId w:val="13"/>
  </w:num>
  <w:num w:numId="20">
    <w:abstractNumId w:val="15"/>
  </w:num>
  <w:num w:numId="21">
    <w:abstractNumId w:val="19"/>
  </w:num>
  <w:num w:numId="22">
    <w:abstractNumId w:val="23"/>
  </w:num>
  <w:num w:numId="23">
    <w:abstractNumId w:val="16"/>
  </w:num>
  <w:num w:numId="24">
    <w:abstractNumId w:val="24"/>
  </w:num>
  <w:num w:numId="25">
    <w:abstractNumId w:val="22"/>
  </w:num>
  <w:num w:numId="26">
    <w:abstractNumId w:val="6"/>
  </w:num>
  <w:num w:numId="27">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8F6"/>
    <w:rsid w:val="00003109"/>
    <w:rsid w:val="0000380E"/>
    <w:rsid w:val="0000406B"/>
    <w:rsid w:val="0000518C"/>
    <w:rsid w:val="00007E74"/>
    <w:rsid w:val="000129CB"/>
    <w:rsid w:val="00013B6E"/>
    <w:rsid w:val="000148AE"/>
    <w:rsid w:val="00015275"/>
    <w:rsid w:val="0001751A"/>
    <w:rsid w:val="00020E48"/>
    <w:rsid w:val="00023843"/>
    <w:rsid w:val="00024CE8"/>
    <w:rsid w:val="00030618"/>
    <w:rsid w:val="00032142"/>
    <w:rsid w:val="000328CF"/>
    <w:rsid w:val="00035FB0"/>
    <w:rsid w:val="00036473"/>
    <w:rsid w:val="00042489"/>
    <w:rsid w:val="00042C73"/>
    <w:rsid w:val="00044BE9"/>
    <w:rsid w:val="00044E76"/>
    <w:rsid w:val="000465E7"/>
    <w:rsid w:val="00046C07"/>
    <w:rsid w:val="000514F5"/>
    <w:rsid w:val="00051B5C"/>
    <w:rsid w:val="00052A07"/>
    <w:rsid w:val="00055CC4"/>
    <w:rsid w:val="00061B9A"/>
    <w:rsid w:val="00061E81"/>
    <w:rsid w:val="00065671"/>
    <w:rsid w:val="00066225"/>
    <w:rsid w:val="0007223F"/>
    <w:rsid w:val="00072725"/>
    <w:rsid w:val="000729B8"/>
    <w:rsid w:val="00074BED"/>
    <w:rsid w:val="000750C8"/>
    <w:rsid w:val="0007701B"/>
    <w:rsid w:val="000770CC"/>
    <w:rsid w:val="00077594"/>
    <w:rsid w:val="000801BC"/>
    <w:rsid w:val="000809A0"/>
    <w:rsid w:val="00081DA5"/>
    <w:rsid w:val="00082BC8"/>
    <w:rsid w:val="000837EF"/>
    <w:rsid w:val="00083C28"/>
    <w:rsid w:val="000860D0"/>
    <w:rsid w:val="00087197"/>
    <w:rsid w:val="00087371"/>
    <w:rsid w:val="000948FA"/>
    <w:rsid w:val="00095FD7"/>
    <w:rsid w:val="000A08D3"/>
    <w:rsid w:val="000A1667"/>
    <w:rsid w:val="000A1CDF"/>
    <w:rsid w:val="000A240E"/>
    <w:rsid w:val="000A354F"/>
    <w:rsid w:val="000A7675"/>
    <w:rsid w:val="000A7B50"/>
    <w:rsid w:val="000B2DD9"/>
    <w:rsid w:val="000B403F"/>
    <w:rsid w:val="000B6417"/>
    <w:rsid w:val="000C2932"/>
    <w:rsid w:val="000C57E7"/>
    <w:rsid w:val="000C7637"/>
    <w:rsid w:val="000C7914"/>
    <w:rsid w:val="000D0332"/>
    <w:rsid w:val="000D1F05"/>
    <w:rsid w:val="000D26D0"/>
    <w:rsid w:val="000D3B1C"/>
    <w:rsid w:val="000D5637"/>
    <w:rsid w:val="000E01FE"/>
    <w:rsid w:val="000E2289"/>
    <w:rsid w:val="000E25FA"/>
    <w:rsid w:val="000E2898"/>
    <w:rsid w:val="000E587E"/>
    <w:rsid w:val="000E6B65"/>
    <w:rsid w:val="000F0304"/>
    <w:rsid w:val="000F03BE"/>
    <w:rsid w:val="000F19A5"/>
    <w:rsid w:val="000F331E"/>
    <w:rsid w:val="000F4922"/>
    <w:rsid w:val="000F6B28"/>
    <w:rsid w:val="00104296"/>
    <w:rsid w:val="00105369"/>
    <w:rsid w:val="00110E09"/>
    <w:rsid w:val="001131C7"/>
    <w:rsid w:val="00114F81"/>
    <w:rsid w:val="00115666"/>
    <w:rsid w:val="00115E63"/>
    <w:rsid w:val="00120572"/>
    <w:rsid w:val="00125217"/>
    <w:rsid w:val="00131652"/>
    <w:rsid w:val="0013299F"/>
    <w:rsid w:val="00133139"/>
    <w:rsid w:val="00133300"/>
    <w:rsid w:val="00135C60"/>
    <w:rsid w:val="00143BB0"/>
    <w:rsid w:val="00146AC2"/>
    <w:rsid w:val="00146C6F"/>
    <w:rsid w:val="00146FAB"/>
    <w:rsid w:val="0014736D"/>
    <w:rsid w:val="0014738E"/>
    <w:rsid w:val="00147D8D"/>
    <w:rsid w:val="00150585"/>
    <w:rsid w:val="001520E7"/>
    <w:rsid w:val="00153216"/>
    <w:rsid w:val="00153B79"/>
    <w:rsid w:val="00155CC6"/>
    <w:rsid w:val="00155FC7"/>
    <w:rsid w:val="00156189"/>
    <w:rsid w:val="00164899"/>
    <w:rsid w:val="00165017"/>
    <w:rsid w:val="00165267"/>
    <w:rsid w:val="00165C9B"/>
    <w:rsid w:val="00165EB3"/>
    <w:rsid w:val="00166022"/>
    <w:rsid w:val="0016730D"/>
    <w:rsid w:val="001704A6"/>
    <w:rsid w:val="001705E8"/>
    <w:rsid w:val="00171554"/>
    <w:rsid w:val="00173B64"/>
    <w:rsid w:val="00177163"/>
    <w:rsid w:val="00177C96"/>
    <w:rsid w:val="00183436"/>
    <w:rsid w:val="00183D57"/>
    <w:rsid w:val="001901F5"/>
    <w:rsid w:val="00190540"/>
    <w:rsid w:val="001905EB"/>
    <w:rsid w:val="00191A32"/>
    <w:rsid w:val="001969C9"/>
    <w:rsid w:val="001A0248"/>
    <w:rsid w:val="001A195F"/>
    <w:rsid w:val="001A2D19"/>
    <w:rsid w:val="001A69D5"/>
    <w:rsid w:val="001A7E69"/>
    <w:rsid w:val="001B433E"/>
    <w:rsid w:val="001B489A"/>
    <w:rsid w:val="001B4936"/>
    <w:rsid w:val="001B6014"/>
    <w:rsid w:val="001B688E"/>
    <w:rsid w:val="001B79A7"/>
    <w:rsid w:val="001B7BA6"/>
    <w:rsid w:val="001C0534"/>
    <w:rsid w:val="001C0AC4"/>
    <w:rsid w:val="001C0B04"/>
    <w:rsid w:val="001C1D44"/>
    <w:rsid w:val="001C226A"/>
    <w:rsid w:val="001C3305"/>
    <w:rsid w:val="001C4AFA"/>
    <w:rsid w:val="001C6A0A"/>
    <w:rsid w:val="001C7471"/>
    <w:rsid w:val="001C7620"/>
    <w:rsid w:val="001C79EA"/>
    <w:rsid w:val="001D3FD8"/>
    <w:rsid w:val="001D4943"/>
    <w:rsid w:val="001D6ED8"/>
    <w:rsid w:val="001E11D2"/>
    <w:rsid w:val="001E627A"/>
    <w:rsid w:val="001F060B"/>
    <w:rsid w:val="001F5D5D"/>
    <w:rsid w:val="001F5EBA"/>
    <w:rsid w:val="001F6AFF"/>
    <w:rsid w:val="001F70EE"/>
    <w:rsid w:val="002009B8"/>
    <w:rsid w:val="0020337A"/>
    <w:rsid w:val="00203585"/>
    <w:rsid w:val="0020489A"/>
    <w:rsid w:val="00204F26"/>
    <w:rsid w:val="0021148E"/>
    <w:rsid w:val="00213A14"/>
    <w:rsid w:val="00216E1D"/>
    <w:rsid w:val="00220DA0"/>
    <w:rsid w:val="0022237D"/>
    <w:rsid w:val="002236B9"/>
    <w:rsid w:val="00225925"/>
    <w:rsid w:val="00226A2C"/>
    <w:rsid w:val="00227F7A"/>
    <w:rsid w:val="002333C8"/>
    <w:rsid w:val="00233B30"/>
    <w:rsid w:val="00234B95"/>
    <w:rsid w:val="0024043A"/>
    <w:rsid w:val="00241091"/>
    <w:rsid w:val="00241A04"/>
    <w:rsid w:val="00242158"/>
    <w:rsid w:val="002427C5"/>
    <w:rsid w:val="0024357A"/>
    <w:rsid w:val="00243FFC"/>
    <w:rsid w:val="0024790D"/>
    <w:rsid w:val="00247E37"/>
    <w:rsid w:val="00250C65"/>
    <w:rsid w:val="00250D90"/>
    <w:rsid w:val="00252F46"/>
    <w:rsid w:val="002541EB"/>
    <w:rsid w:val="00254525"/>
    <w:rsid w:val="00262214"/>
    <w:rsid w:val="00262F07"/>
    <w:rsid w:val="00264377"/>
    <w:rsid w:val="00267073"/>
    <w:rsid w:val="00270B28"/>
    <w:rsid w:val="0027144A"/>
    <w:rsid w:val="0027155A"/>
    <w:rsid w:val="00271E7D"/>
    <w:rsid w:val="00274B91"/>
    <w:rsid w:val="0027515D"/>
    <w:rsid w:val="002763A3"/>
    <w:rsid w:val="002768D9"/>
    <w:rsid w:val="0027715F"/>
    <w:rsid w:val="00280301"/>
    <w:rsid w:val="0028287E"/>
    <w:rsid w:val="002838C8"/>
    <w:rsid w:val="00283A06"/>
    <w:rsid w:val="00283CFD"/>
    <w:rsid w:val="00283F19"/>
    <w:rsid w:val="0028457F"/>
    <w:rsid w:val="002846B0"/>
    <w:rsid w:val="00287685"/>
    <w:rsid w:val="00287B6B"/>
    <w:rsid w:val="002921A6"/>
    <w:rsid w:val="00292D97"/>
    <w:rsid w:val="002942F4"/>
    <w:rsid w:val="002945CF"/>
    <w:rsid w:val="00295CAA"/>
    <w:rsid w:val="00295EF4"/>
    <w:rsid w:val="00296D68"/>
    <w:rsid w:val="002A0874"/>
    <w:rsid w:val="002A1FDC"/>
    <w:rsid w:val="002A3637"/>
    <w:rsid w:val="002A45B1"/>
    <w:rsid w:val="002A6D63"/>
    <w:rsid w:val="002A7361"/>
    <w:rsid w:val="002B14B0"/>
    <w:rsid w:val="002B2717"/>
    <w:rsid w:val="002B361F"/>
    <w:rsid w:val="002B7914"/>
    <w:rsid w:val="002C18A5"/>
    <w:rsid w:val="002C1CE0"/>
    <w:rsid w:val="002C23E4"/>
    <w:rsid w:val="002C4937"/>
    <w:rsid w:val="002C4A22"/>
    <w:rsid w:val="002C5EAB"/>
    <w:rsid w:val="002C69F5"/>
    <w:rsid w:val="002C6A7D"/>
    <w:rsid w:val="002D1452"/>
    <w:rsid w:val="002D1BCC"/>
    <w:rsid w:val="002D4BFE"/>
    <w:rsid w:val="002D4EFC"/>
    <w:rsid w:val="002D534F"/>
    <w:rsid w:val="002D58DB"/>
    <w:rsid w:val="002D60C8"/>
    <w:rsid w:val="002E114F"/>
    <w:rsid w:val="002E1852"/>
    <w:rsid w:val="002E2FE8"/>
    <w:rsid w:val="002E640A"/>
    <w:rsid w:val="002E78B0"/>
    <w:rsid w:val="002E7E83"/>
    <w:rsid w:val="002F0BE9"/>
    <w:rsid w:val="002F1BFC"/>
    <w:rsid w:val="002F46B5"/>
    <w:rsid w:val="002F4795"/>
    <w:rsid w:val="002F6F92"/>
    <w:rsid w:val="002F7F71"/>
    <w:rsid w:val="00300294"/>
    <w:rsid w:val="00301504"/>
    <w:rsid w:val="003044A9"/>
    <w:rsid w:val="00304C9E"/>
    <w:rsid w:val="00306D19"/>
    <w:rsid w:val="0030738D"/>
    <w:rsid w:val="0030771D"/>
    <w:rsid w:val="00312092"/>
    <w:rsid w:val="0031316D"/>
    <w:rsid w:val="0031578D"/>
    <w:rsid w:val="00315AC6"/>
    <w:rsid w:val="00316912"/>
    <w:rsid w:val="003178D5"/>
    <w:rsid w:val="00317F6C"/>
    <w:rsid w:val="003204A3"/>
    <w:rsid w:val="0032129C"/>
    <w:rsid w:val="00321888"/>
    <w:rsid w:val="00322A91"/>
    <w:rsid w:val="00322ECF"/>
    <w:rsid w:val="00324230"/>
    <w:rsid w:val="00331926"/>
    <w:rsid w:val="003319F7"/>
    <w:rsid w:val="00332B58"/>
    <w:rsid w:val="00335D6B"/>
    <w:rsid w:val="00337CA9"/>
    <w:rsid w:val="00340680"/>
    <w:rsid w:val="00341BE4"/>
    <w:rsid w:val="003423DB"/>
    <w:rsid w:val="003460E0"/>
    <w:rsid w:val="00346818"/>
    <w:rsid w:val="00347589"/>
    <w:rsid w:val="00347AB4"/>
    <w:rsid w:val="00347C64"/>
    <w:rsid w:val="00352088"/>
    <w:rsid w:val="00352C05"/>
    <w:rsid w:val="00352F13"/>
    <w:rsid w:val="0035697C"/>
    <w:rsid w:val="003600FF"/>
    <w:rsid w:val="00360E19"/>
    <w:rsid w:val="003621D5"/>
    <w:rsid w:val="00362E67"/>
    <w:rsid w:val="00364026"/>
    <w:rsid w:val="00365412"/>
    <w:rsid w:val="0036730F"/>
    <w:rsid w:val="00367906"/>
    <w:rsid w:val="0037184D"/>
    <w:rsid w:val="00376732"/>
    <w:rsid w:val="003828D7"/>
    <w:rsid w:val="003852AF"/>
    <w:rsid w:val="003861D4"/>
    <w:rsid w:val="00386765"/>
    <w:rsid w:val="00391720"/>
    <w:rsid w:val="003A163B"/>
    <w:rsid w:val="003A2645"/>
    <w:rsid w:val="003A28B2"/>
    <w:rsid w:val="003A3F36"/>
    <w:rsid w:val="003B1E91"/>
    <w:rsid w:val="003B432F"/>
    <w:rsid w:val="003B7924"/>
    <w:rsid w:val="003B7CDE"/>
    <w:rsid w:val="003C0FFF"/>
    <w:rsid w:val="003C2967"/>
    <w:rsid w:val="003C7FC7"/>
    <w:rsid w:val="003D3250"/>
    <w:rsid w:val="003D4AF1"/>
    <w:rsid w:val="003D5A85"/>
    <w:rsid w:val="003D5CEB"/>
    <w:rsid w:val="003D6211"/>
    <w:rsid w:val="003D6667"/>
    <w:rsid w:val="003E0308"/>
    <w:rsid w:val="003E13D5"/>
    <w:rsid w:val="003E1C85"/>
    <w:rsid w:val="003E334C"/>
    <w:rsid w:val="003E5CA0"/>
    <w:rsid w:val="003E670A"/>
    <w:rsid w:val="003E6B9D"/>
    <w:rsid w:val="003E7B46"/>
    <w:rsid w:val="003F0B3F"/>
    <w:rsid w:val="003F2DC1"/>
    <w:rsid w:val="003F46D8"/>
    <w:rsid w:val="003F5C88"/>
    <w:rsid w:val="003F6735"/>
    <w:rsid w:val="003F7632"/>
    <w:rsid w:val="00402025"/>
    <w:rsid w:val="00402327"/>
    <w:rsid w:val="004025D5"/>
    <w:rsid w:val="004045C5"/>
    <w:rsid w:val="004050E4"/>
    <w:rsid w:val="00405230"/>
    <w:rsid w:val="00406064"/>
    <w:rsid w:val="00407C4E"/>
    <w:rsid w:val="00410D5A"/>
    <w:rsid w:val="00412142"/>
    <w:rsid w:val="00414C5D"/>
    <w:rsid w:val="00414D8F"/>
    <w:rsid w:val="00415BB0"/>
    <w:rsid w:val="00415E0E"/>
    <w:rsid w:val="00415E2D"/>
    <w:rsid w:val="00416CBB"/>
    <w:rsid w:val="00416CBD"/>
    <w:rsid w:val="00417F4A"/>
    <w:rsid w:val="0042019F"/>
    <w:rsid w:val="0042107C"/>
    <w:rsid w:val="00422FD0"/>
    <w:rsid w:val="004235A0"/>
    <w:rsid w:val="004242E9"/>
    <w:rsid w:val="0042562D"/>
    <w:rsid w:val="0043453B"/>
    <w:rsid w:val="00435050"/>
    <w:rsid w:val="004353A2"/>
    <w:rsid w:val="004402C9"/>
    <w:rsid w:val="00441047"/>
    <w:rsid w:val="00445C56"/>
    <w:rsid w:val="00446B28"/>
    <w:rsid w:val="00447453"/>
    <w:rsid w:val="00447517"/>
    <w:rsid w:val="00447C6C"/>
    <w:rsid w:val="004505F3"/>
    <w:rsid w:val="00455018"/>
    <w:rsid w:val="00455326"/>
    <w:rsid w:val="004572D6"/>
    <w:rsid w:val="00460D75"/>
    <w:rsid w:val="00462007"/>
    <w:rsid w:val="00462AD3"/>
    <w:rsid w:val="0046436F"/>
    <w:rsid w:val="00470EF2"/>
    <w:rsid w:val="00473740"/>
    <w:rsid w:val="00480FBF"/>
    <w:rsid w:val="004823D5"/>
    <w:rsid w:val="004835C7"/>
    <w:rsid w:val="00484E8D"/>
    <w:rsid w:val="00487FD0"/>
    <w:rsid w:val="004923DF"/>
    <w:rsid w:val="004955EF"/>
    <w:rsid w:val="00497F9C"/>
    <w:rsid w:val="004A1767"/>
    <w:rsid w:val="004A524B"/>
    <w:rsid w:val="004B34D3"/>
    <w:rsid w:val="004B3541"/>
    <w:rsid w:val="004B3730"/>
    <w:rsid w:val="004B3A3F"/>
    <w:rsid w:val="004B4F72"/>
    <w:rsid w:val="004B6658"/>
    <w:rsid w:val="004C0250"/>
    <w:rsid w:val="004C2683"/>
    <w:rsid w:val="004C28C4"/>
    <w:rsid w:val="004C2DFE"/>
    <w:rsid w:val="004C5109"/>
    <w:rsid w:val="004C6068"/>
    <w:rsid w:val="004C78A0"/>
    <w:rsid w:val="004D22C7"/>
    <w:rsid w:val="004D2B04"/>
    <w:rsid w:val="004D2E0D"/>
    <w:rsid w:val="004D440B"/>
    <w:rsid w:val="004D4930"/>
    <w:rsid w:val="004D4B23"/>
    <w:rsid w:val="004D5779"/>
    <w:rsid w:val="004E05BF"/>
    <w:rsid w:val="004E05DC"/>
    <w:rsid w:val="004E0924"/>
    <w:rsid w:val="004E1407"/>
    <w:rsid w:val="004E460B"/>
    <w:rsid w:val="004E4B7A"/>
    <w:rsid w:val="004E546B"/>
    <w:rsid w:val="004E5548"/>
    <w:rsid w:val="004F3D01"/>
    <w:rsid w:val="004F5118"/>
    <w:rsid w:val="004F5E96"/>
    <w:rsid w:val="004F7B99"/>
    <w:rsid w:val="00500BE7"/>
    <w:rsid w:val="00502C01"/>
    <w:rsid w:val="00505F27"/>
    <w:rsid w:val="00510645"/>
    <w:rsid w:val="005127F7"/>
    <w:rsid w:val="00512900"/>
    <w:rsid w:val="0051487C"/>
    <w:rsid w:val="00514B5E"/>
    <w:rsid w:val="0051506A"/>
    <w:rsid w:val="005170D5"/>
    <w:rsid w:val="00517E06"/>
    <w:rsid w:val="00521734"/>
    <w:rsid w:val="0052211E"/>
    <w:rsid w:val="0052390F"/>
    <w:rsid w:val="00523A98"/>
    <w:rsid w:val="00524511"/>
    <w:rsid w:val="0052558E"/>
    <w:rsid w:val="00530001"/>
    <w:rsid w:val="00532C0E"/>
    <w:rsid w:val="00533311"/>
    <w:rsid w:val="005336BA"/>
    <w:rsid w:val="005342DE"/>
    <w:rsid w:val="00535B9D"/>
    <w:rsid w:val="00536C3D"/>
    <w:rsid w:val="00536CEE"/>
    <w:rsid w:val="00537B0B"/>
    <w:rsid w:val="00537E6F"/>
    <w:rsid w:val="00540E50"/>
    <w:rsid w:val="005435C4"/>
    <w:rsid w:val="00543975"/>
    <w:rsid w:val="005466AB"/>
    <w:rsid w:val="00554AFC"/>
    <w:rsid w:val="005555B9"/>
    <w:rsid w:val="00556086"/>
    <w:rsid w:val="005568AB"/>
    <w:rsid w:val="00557064"/>
    <w:rsid w:val="005610ED"/>
    <w:rsid w:val="0056252B"/>
    <w:rsid w:val="0056446D"/>
    <w:rsid w:val="00565A8B"/>
    <w:rsid w:val="00565FC6"/>
    <w:rsid w:val="00566E4D"/>
    <w:rsid w:val="00570CA6"/>
    <w:rsid w:val="005736EC"/>
    <w:rsid w:val="005740EB"/>
    <w:rsid w:val="005745C4"/>
    <w:rsid w:val="0057513B"/>
    <w:rsid w:val="00575308"/>
    <w:rsid w:val="00576BCA"/>
    <w:rsid w:val="005827A1"/>
    <w:rsid w:val="0058718E"/>
    <w:rsid w:val="00587B4A"/>
    <w:rsid w:val="005908F1"/>
    <w:rsid w:val="00591E29"/>
    <w:rsid w:val="005928B4"/>
    <w:rsid w:val="00594224"/>
    <w:rsid w:val="00594DEC"/>
    <w:rsid w:val="00596008"/>
    <w:rsid w:val="005960FE"/>
    <w:rsid w:val="00596169"/>
    <w:rsid w:val="00597C09"/>
    <w:rsid w:val="00597FA6"/>
    <w:rsid w:val="005A03A4"/>
    <w:rsid w:val="005A0566"/>
    <w:rsid w:val="005A18CD"/>
    <w:rsid w:val="005A23D7"/>
    <w:rsid w:val="005A2E78"/>
    <w:rsid w:val="005A4E97"/>
    <w:rsid w:val="005A5625"/>
    <w:rsid w:val="005A79C9"/>
    <w:rsid w:val="005B1820"/>
    <w:rsid w:val="005B4EFC"/>
    <w:rsid w:val="005B742A"/>
    <w:rsid w:val="005B75E6"/>
    <w:rsid w:val="005B7C3D"/>
    <w:rsid w:val="005C01F0"/>
    <w:rsid w:val="005C3FE8"/>
    <w:rsid w:val="005C6C9F"/>
    <w:rsid w:val="005D170C"/>
    <w:rsid w:val="005D1EC6"/>
    <w:rsid w:val="005D2649"/>
    <w:rsid w:val="005D3C42"/>
    <w:rsid w:val="005D62AF"/>
    <w:rsid w:val="005D64A5"/>
    <w:rsid w:val="005D6D4D"/>
    <w:rsid w:val="005D7345"/>
    <w:rsid w:val="005D7979"/>
    <w:rsid w:val="005E0070"/>
    <w:rsid w:val="005E17C6"/>
    <w:rsid w:val="005E2F26"/>
    <w:rsid w:val="005E3D81"/>
    <w:rsid w:val="005E62A6"/>
    <w:rsid w:val="005F1C2C"/>
    <w:rsid w:val="005F2EC5"/>
    <w:rsid w:val="005F4103"/>
    <w:rsid w:val="00606090"/>
    <w:rsid w:val="00606CB8"/>
    <w:rsid w:val="00607514"/>
    <w:rsid w:val="006116BF"/>
    <w:rsid w:val="00611EEA"/>
    <w:rsid w:val="006125FA"/>
    <w:rsid w:val="00612B40"/>
    <w:rsid w:val="00612F3B"/>
    <w:rsid w:val="006144A5"/>
    <w:rsid w:val="00615903"/>
    <w:rsid w:val="0061694E"/>
    <w:rsid w:val="00623AAE"/>
    <w:rsid w:val="006268FC"/>
    <w:rsid w:val="00626C70"/>
    <w:rsid w:val="00627DF8"/>
    <w:rsid w:val="00630335"/>
    <w:rsid w:val="0063152E"/>
    <w:rsid w:val="00632361"/>
    <w:rsid w:val="00632B9E"/>
    <w:rsid w:val="0063513F"/>
    <w:rsid w:val="00636404"/>
    <w:rsid w:val="0063655D"/>
    <w:rsid w:val="006405C5"/>
    <w:rsid w:val="00640D1C"/>
    <w:rsid w:val="00641244"/>
    <w:rsid w:val="00641ED9"/>
    <w:rsid w:val="0064498D"/>
    <w:rsid w:val="00652E8B"/>
    <w:rsid w:val="00654C5D"/>
    <w:rsid w:val="00656B0E"/>
    <w:rsid w:val="00656E20"/>
    <w:rsid w:val="00662FAB"/>
    <w:rsid w:val="00663520"/>
    <w:rsid w:val="00663EF8"/>
    <w:rsid w:val="00670393"/>
    <w:rsid w:val="006705A3"/>
    <w:rsid w:val="006743A8"/>
    <w:rsid w:val="00674A52"/>
    <w:rsid w:val="00680F1B"/>
    <w:rsid w:val="0068153C"/>
    <w:rsid w:val="00681AB6"/>
    <w:rsid w:val="006820A1"/>
    <w:rsid w:val="00682CA9"/>
    <w:rsid w:val="00684BB1"/>
    <w:rsid w:val="0068504C"/>
    <w:rsid w:val="00686188"/>
    <w:rsid w:val="00686EBD"/>
    <w:rsid w:val="00690DE8"/>
    <w:rsid w:val="00691175"/>
    <w:rsid w:val="00691C30"/>
    <w:rsid w:val="006937C1"/>
    <w:rsid w:val="00694CB6"/>
    <w:rsid w:val="00694D14"/>
    <w:rsid w:val="0069514F"/>
    <w:rsid w:val="006967F6"/>
    <w:rsid w:val="006A3E9E"/>
    <w:rsid w:val="006A4083"/>
    <w:rsid w:val="006A753F"/>
    <w:rsid w:val="006A78A7"/>
    <w:rsid w:val="006B065B"/>
    <w:rsid w:val="006B5510"/>
    <w:rsid w:val="006B5EB9"/>
    <w:rsid w:val="006B6B4B"/>
    <w:rsid w:val="006B7B55"/>
    <w:rsid w:val="006C05E4"/>
    <w:rsid w:val="006C1830"/>
    <w:rsid w:val="006C2CDA"/>
    <w:rsid w:val="006C38F5"/>
    <w:rsid w:val="006C3ED4"/>
    <w:rsid w:val="006D34B3"/>
    <w:rsid w:val="006D38A5"/>
    <w:rsid w:val="006D4041"/>
    <w:rsid w:val="006D4520"/>
    <w:rsid w:val="006D6988"/>
    <w:rsid w:val="006D6F4D"/>
    <w:rsid w:val="006D77F8"/>
    <w:rsid w:val="006E5294"/>
    <w:rsid w:val="006F1CDE"/>
    <w:rsid w:val="006F2B97"/>
    <w:rsid w:val="006F2C0B"/>
    <w:rsid w:val="006F30FA"/>
    <w:rsid w:val="006F4884"/>
    <w:rsid w:val="006F51BF"/>
    <w:rsid w:val="006F7CF7"/>
    <w:rsid w:val="006F7FE6"/>
    <w:rsid w:val="00700586"/>
    <w:rsid w:val="00700ABC"/>
    <w:rsid w:val="007056A2"/>
    <w:rsid w:val="00706E1E"/>
    <w:rsid w:val="00713977"/>
    <w:rsid w:val="0072494D"/>
    <w:rsid w:val="0072748C"/>
    <w:rsid w:val="007274F3"/>
    <w:rsid w:val="00731FB7"/>
    <w:rsid w:val="00733234"/>
    <w:rsid w:val="0073467D"/>
    <w:rsid w:val="007368B2"/>
    <w:rsid w:val="00737455"/>
    <w:rsid w:val="00740544"/>
    <w:rsid w:val="007421F5"/>
    <w:rsid w:val="00743E9A"/>
    <w:rsid w:val="007452B1"/>
    <w:rsid w:val="0074541B"/>
    <w:rsid w:val="00745A26"/>
    <w:rsid w:val="00746103"/>
    <w:rsid w:val="00747677"/>
    <w:rsid w:val="007606C3"/>
    <w:rsid w:val="007616DD"/>
    <w:rsid w:val="00761C04"/>
    <w:rsid w:val="0076548A"/>
    <w:rsid w:val="00765821"/>
    <w:rsid w:val="00765DF9"/>
    <w:rsid w:val="007662E1"/>
    <w:rsid w:val="007679C8"/>
    <w:rsid w:val="00773897"/>
    <w:rsid w:val="007740A3"/>
    <w:rsid w:val="00774854"/>
    <w:rsid w:val="00775A05"/>
    <w:rsid w:val="00777C02"/>
    <w:rsid w:val="007800FB"/>
    <w:rsid w:val="00781142"/>
    <w:rsid w:val="00783D3E"/>
    <w:rsid w:val="00785758"/>
    <w:rsid w:val="00785ED7"/>
    <w:rsid w:val="007938C0"/>
    <w:rsid w:val="007A27C0"/>
    <w:rsid w:val="007A4AC6"/>
    <w:rsid w:val="007A4CDB"/>
    <w:rsid w:val="007A55AD"/>
    <w:rsid w:val="007A6011"/>
    <w:rsid w:val="007C1BA9"/>
    <w:rsid w:val="007C526A"/>
    <w:rsid w:val="007C6A14"/>
    <w:rsid w:val="007D0FDF"/>
    <w:rsid w:val="007D50FB"/>
    <w:rsid w:val="007D5B19"/>
    <w:rsid w:val="007D64E1"/>
    <w:rsid w:val="007D667D"/>
    <w:rsid w:val="007D6AE3"/>
    <w:rsid w:val="007D6B9A"/>
    <w:rsid w:val="007E02EA"/>
    <w:rsid w:val="007E3AA1"/>
    <w:rsid w:val="007E4288"/>
    <w:rsid w:val="007E68B6"/>
    <w:rsid w:val="007F3402"/>
    <w:rsid w:val="007F4094"/>
    <w:rsid w:val="007F410A"/>
    <w:rsid w:val="007F4AFB"/>
    <w:rsid w:val="007F4DF5"/>
    <w:rsid w:val="00800826"/>
    <w:rsid w:val="008055D7"/>
    <w:rsid w:val="008070BB"/>
    <w:rsid w:val="0081056C"/>
    <w:rsid w:val="0081123A"/>
    <w:rsid w:val="008115EB"/>
    <w:rsid w:val="00811ED1"/>
    <w:rsid w:val="008171B5"/>
    <w:rsid w:val="008177BD"/>
    <w:rsid w:val="00824187"/>
    <w:rsid w:val="00824AF3"/>
    <w:rsid w:val="008274EE"/>
    <w:rsid w:val="0083188E"/>
    <w:rsid w:val="00832462"/>
    <w:rsid w:val="00832D31"/>
    <w:rsid w:val="008335F4"/>
    <w:rsid w:val="00835277"/>
    <w:rsid w:val="008360AD"/>
    <w:rsid w:val="00836888"/>
    <w:rsid w:val="00840C48"/>
    <w:rsid w:val="0084352B"/>
    <w:rsid w:val="00843673"/>
    <w:rsid w:val="0084482A"/>
    <w:rsid w:val="00844D83"/>
    <w:rsid w:val="0084510C"/>
    <w:rsid w:val="00846D68"/>
    <w:rsid w:val="00847B5C"/>
    <w:rsid w:val="00850FF7"/>
    <w:rsid w:val="00851DD9"/>
    <w:rsid w:val="008523F6"/>
    <w:rsid w:val="00853C3A"/>
    <w:rsid w:val="00853D32"/>
    <w:rsid w:val="00854683"/>
    <w:rsid w:val="00856F8C"/>
    <w:rsid w:val="00864BBD"/>
    <w:rsid w:val="00864E75"/>
    <w:rsid w:val="0086738A"/>
    <w:rsid w:val="008705D9"/>
    <w:rsid w:val="00870AC0"/>
    <w:rsid w:val="00870F69"/>
    <w:rsid w:val="008720D9"/>
    <w:rsid w:val="00872D9E"/>
    <w:rsid w:val="00873864"/>
    <w:rsid w:val="0087598A"/>
    <w:rsid w:val="0087632C"/>
    <w:rsid w:val="00877A19"/>
    <w:rsid w:val="00880970"/>
    <w:rsid w:val="008811CC"/>
    <w:rsid w:val="008829AA"/>
    <w:rsid w:val="00882D3B"/>
    <w:rsid w:val="0088606B"/>
    <w:rsid w:val="00887971"/>
    <w:rsid w:val="00892633"/>
    <w:rsid w:val="00893506"/>
    <w:rsid w:val="00894C66"/>
    <w:rsid w:val="008960FD"/>
    <w:rsid w:val="008A16E5"/>
    <w:rsid w:val="008A1BBC"/>
    <w:rsid w:val="008A408F"/>
    <w:rsid w:val="008B156F"/>
    <w:rsid w:val="008B1C9B"/>
    <w:rsid w:val="008B2F87"/>
    <w:rsid w:val="008B3C3F"/>
    <w:rsid w:val="008B4EA4"/>
    <w:rsid w:val="008B4EB7"/>
    <w:rsid w:val="008B60F9"/>
    <w:rsid w:val="008B6A00"/>
    <w:rsid w:val="008C02F9"/>
    <w:rsid w:val="008C176B"/>
    <w:rsid w:val="008C2BBE"/>
    <w:rsid w:val="008C3040"/>
    <w:rsid w:val="008C45D3"/>
    <w:rsid w:val="008C475B"/>
    <w:rsid w:val="008D001E"/>
    <w:rsid w:val="008D01CD"/>
    <w:rsid w:val="008D100E"/>
    <w:rsid w:val="008D14F9"/>
    <w:rsid w:val="008D5F06"/>
    <w:rsid w:val="008E104F"/>
    <w:rsid w:val="008E1CA5"/>
    <w:rsid w:val="008F0D97"/>
    <w:rsid w:val="008F225E"/>
    <w:rsid w:val="008F2848"/>
    <w:rsid w:val="008F2E9E"/>
    <w:rsid w:val="008F461A"/>
    <w:rsid w:val="008F527B"/>
    <w:rsid w:val="008F7E1F"/>
    <w:rsid w:val="008F7EE9"/>
    <w:rsid w:val="008F7FD2"/>
    <w:rsid w:val="00902D4C"/>
    <w:rsid w:val="00902F5E"/>
    <w:rsid w:val="009032CC"/>
    <w:rsid w:val="00903589"/>
    <w:rsid w:val="009053DF"/>
    <w:rsid w:val="009055D7"/>
    <w:rsid w:val="00905904"/>
    <w:rsid w:val="00906C17"/>
    <w:rsid w:val="009070E3"/>
    <w:rsid w:val="00907301"/>
    <w:rsid w:val="0090799F"/>
    <w:rsid w:val="00907A6B"/>
    <w:rsid w:val="00912A03"/>
    <w:rsid w:val="00914575"/>
    <w:rsid w:val="00914F34"/>
    <w:rsid w:val="00915091"/>
    <w:rsid w:val="00915975"/>
    <w:rsid w:val="009176EB"/>
    <w:rsid w:val="009200E0"/>
    <w:rsid w:val="009227B2"/>
    <w:rsid w:val="009229A4"/>
    <w:rsid w:val="009235EB"/>
    <w:rsid w:val="009239E3"/>
    <w:rsid w:val="00926767"/>
    <w:rsid w:val="0092786B"/>
    <w:rsid w:val="009310FC"/>
    <w:rsid w:val="00933FB2"/>
    <w:rsid w:val="009347F1"/>
    <w:rsid w:val="00935234"/>
    <w:rsid w:val="009374F6"/>
    <w:rsid w:val="00941434"/>
    <w:rsid w:val="00943F23"/>
    <w:rsid w:val="009504E6"/>
    <w:rsid w:val="009517A1"/>
    <w:rsid w:val="009542ED"/>
    <w:rsid w:val="00954ED8"/>
    <w:rsid w:val="00955DC8"/>
    <w:rsid w:val="009619FC"/>
    <w:rsid w:val="00962F2D"/>
    <w:rsid w:val="009630B9"/>
    <w:rsid w:val="0096349C"/>
    <w:rsid w:val="00964A0D"/>
    <w:rsid w:val="00966212"/>
    <w:rsid w:val="00967B4D"/>
    <w:rsid w:val="00970C14"/>
    <w:rsid w:val="009721C9"/>
    <w:rsid w:val="00972E66"/>
    <w:rsid w:val="00974EA0"/>
    <w:rsid w:val="00975AA0"/>
    <w:rsid w:val="009765EF"/>
    <w:rsid w:val="00977469"/>
    <w:rsid w:val="009842AF"/>
    <w:rsid w:val="0098464F"/>
    <w:rsid w:val="0098565B"/>
    <w:rsid w:val="00986FCA"/>
    <w:rsid w:val="009870C7"/>
    <w:rsid w:val="009936D5"/>
    <w:rsid w:val="009948C4"/>
    <w:rsid w:val="009A114A"/>
    <w:rsid w:val="009A21A5"/>
    <w:rsid w:val="009A360E"/>
    <w:rsid w:val="009A3C2B"/>
    <w:rsid w:val="009A3C64"/>
    <w:rsid w:val="009A53D2"/>
    <w:rsid w:val="009A6FB9"/>
    <w:rsid w:val="009A7FEE"/>
    <w:rsid w:val="009B0A04"/>
    <w:rsid w:val="009B18F6"/>
    <w:rsid w:val="009B32DF"/>
    <w:rsid w:val="009B5EC5"/>
    <w:rsid w:val="009B7DB4"/>
    <w:rsid w:val="009C0EAF"/>
    <w:rsid w:val="009C28C2"/>
    <w:rsid w:val="009C702C"/>
    <w:rsid w:val="009D2410"/>
    <w:rsid w:val="009D25DC"/>
    <w:rsid w:val="009D39D9"/>
    <w:rsid w:val="009D3BDB"/>
    <w:rsid w:val="009E334B"/>
    <w:rsid w:val="009E3E0F"/>
    <w:rsid w:val="009E447D"/>
    <w:rsid w:val="009E5E26"/>
    <w:rsid w:val="009E77E0"/>
    <w:rsid w:val="009F1146"/>
    <w:rsid w:val="009F18EB"/>
    <w:rsid w:val="009F6577"/>
    <w:rsid w:val="009F68A9"/>
    <w:rsid w:val="009F790A"/>
    <w:rsid w:val="009F79E0"/>
    <w:rsid w:val="00A009AE"/>
    <w:rsid w:val="00A00A30"/>
    <w:rsid w:val="00A00DC0"/>
    <w:rsid w:val="00A00E82"/>
    <w:rsid w:val="00A06045"/>
    <w:rsid w:val="00A0671D"/>
    <w:rsid w:val="00A06F08"/>
    <w:rsid w:val="00A13264"/>
    <w:rsid w:val="00A14E60"/>
    <w:rsid w:val="00A151CA"/>
    <w:rsid w:val="00A24493"/>
    <w:rsid w:val="00A26655"/>
    <w:rsid w:val="00A3163C"/>
    <w:rsid w:val="00A32CBB"/>
    <w:rsid w:val="00A33779"/>
    <w:rsid w:val="00A35629"/>
    <w:rsid w:val="00A36436"/>
    <w:rsid w:val="00A40440"/>
    <w:rsid w:val="00A40DFE"/>
    <w:rsid w:val="00A40E5C"/>
    <w:rsid w:val="00A42D4C"/>
    <w:rsid w:val="00A44495"/>
    <w:rsid w:val="00A51923"/>
    <w:rsid w:val="00A521B5"/>
    <w:rsid w:val="00A541E1"/>
    <w:rsid w:val="00A5758C"/>
    <w:rsid w:val="00A60819"/>
    <w:rsid w:val="00A6097A"/>
    <w:rsid w:val="00A60CFB"/>
    <w:rsid w:val="00A61301"/>
    <w:rsid w:val="00A6324A"/>
    <w:rsid w:val="00A64ADD"/>
    <w:rsid w:val="00A65801"/>
    <w:rsid w:val="00A65D68"/>
    <w:rsid w:val="00A6732E"/>
    <w:rsid w:val="00A67BE3"/>
    <w:rsid w:val="00A702D6"/>
    <w:rsid w:val="00A708E5"/>
    <w:rsid w:val="00A70F95"/>
    <w:rsid w:val="00A728C5"/>
    <w:rsid w:val="00A7505E"/>
    <w:rsid w:val="00A82911"/>
    <w:rsid w:val="00A82E73"/>
    <w:rsid w:val="00A8328A"/>
    <w:rsid w:val="00A86AEF"/>
    <w:rsid w:val="00A87FE1"/>
    <w:rsid w:val="00A94013"/>
    <w:rsid w:val="00A96633"/>
    <w:rsid w:val="00A96AF3"/>
    <w:rsid w:val="00A96F9E"/>
    <w:rsid w:val="00AA0356"/>
    <w:rsid w:val="00AA075F"/>
    <w:rsid w:val="00AA1EB9"/>
    <w:rsid w:val="00AA27B6"/>
    <w:rsid w:val="00AA3FE8"/>
    <w:rsid w:val="00AA6D33"/>
    <w:rsid w:val="00AA72AE"/>
    <w:rsid w:val="00AA7D91"/>
    <w:rsid w:val="00AB01CA"/>
    <w:rsid w:val="00AB1870"/>
    <w:rsid w:val="00AB27D8"/>
    <w:rsid w:val="00AB69B7"/>
    <w:rsid w:val="00AB704A"/>
    <w:rsid w:val="00AB73C8"/>
    <w:rsid w:val="00AB755A"/>
    <w:rsid w:val="00AC0924"/>
    <w:rsid w:val="00AC13A3"/>
    <w:rsid w:val="00AC294E"/>
    <w:rsid w:val="00AC3117"/>
    <w:rsid w:val="00AC5EE1"/>
    <w:rsid w:val="00AC6EE5"/>
    <w:rsid w:val="00AC73BD"/>
    <w:rsid w:val="00AC759A"/>
    <w:rsid w:val="00AD3416"/>
    <w:rsid w:val="00AD5957"/>
    <w:rsid w:val="00AE0A37"/>
    <w:rsid w:val="00AE1051"/>
    <w:rsid w:val="00AE1AEC"/>
    <w:rsid w:val="00AE2889"/>
    <w:rsid w:val="00AE2919"/>
    <w:rsid w:val="00AE2D10"/>
    <w:rsid w:val="00AE3013"/>
    <w:rsid w:val="00AE36FC"/>
    <w:rsid w:val="00AE5030"/>
    <w:rsid w:val="00AE52DE"/>
    <w:rsid w:val="00AE6A5E"/>
    <w:rsid w:val="00AE792A"/>
    <w:rsid w:val="00AE7B40"/>
    <w:rsid w:val="00AE7D03"/>
    <w:rsid w:val="00AF2F5B"/>
    <w:rsid w:val="00AF38AE"/>
    <w:rsid w:val="00AF4A1D"/>
    <w:rsid w:val="00AF733A"/>
    <w:rsid w:val="00AF799E"/>
    <w:rsid w:val="00B009F5"/>
    <w:rsid w:val="00B02E39"/>
    <w:rsid w:val="00B0352A"/>
    <w:rsid w:val="00B03F60"/>
    <w:rsid w:val="00B10892"/>
    <w:rsid w:val="00B1254D"/>
    <w:rsid w:val="00B17623"/>
    <w:rsid w:val="00B177CF"/>
    <w:rsid w:val="00B23201"/>
    <w:rsid w:val="00B236A3"/>
    <w:rsid w:val="00B3359D"/>
    <w:rsid w:val="00B338A6"/>
    <w:rsid w:val="00B340F9"/>
    <w:rsid w:val="00B343D5"/>
    <w:rsid w:val="00B35DDA"/>
    <w:rsid w:val="00B4056E"/>
    <w:rsid w:val="00B5313D"/>
    <w:rsid w:val="00B536D1"/>
    <w:rsid w:val="00B53FFB"/>
    <w:rsid w:val="00B54AA5"/>
    <w:rsid w:val="00B54AA6"/>
    <w:rsid w:val="00B5509F"/>
    <w:rsid w:val="00B550A5"/>
    <w:rsid w:val="00B55CE0"/>
    <w:rsid w:val="00B56C0A"/>
    <w:rsid w:val="00B56EB9"/>
    <w:rsid w:val="00B60A1F"/>
    <w:rsid w:val="00B61003"/>
    <w:rsid w:val="00B6231F"/>
    <w:rsid w:val="00B66DC6"/>
    <w:rsid w:val="00B67DEA"/>
    <w:rsid w:val="00B70949"/>
    <w:rsid w:val="00B70BD3"/>
    <w:rsid w:val="00B715C6"/>
    <w:rsid w:val="00B7295A"/>
    <w:rsid w:val="00B76D36"/>
    <w:rsid w:val="00B806B1"/>
    <w:rsid w:val="00B81E54"/>
    <w:rsid w:val="00B82E1F"/>
    <w:rsid w:val="00B854D2"/>
    <w:rsid w:val="00B854D7"/>
    <w:rsid w:val="00B858FB"/>
    <w:rsid w:val="00B85E89"/>
    <w:rsid w:val="00B90B00"/>
    <w:rsid w:val="00B9109C"/>
    <w:rsid w:val="00B94CBA"/>
    <w:rsid w:val="00B967BA"/>
    <w:rsid w:val="00B979D5"/>
    <w:rsid w:val="00BA06C7"/>
    <w:rsid w:val="00BA114A"/>
    <w:rsid w:val="00BA1C6F"/>
    <w:rsid w:val="00BA4789"/>
    <w:rsid w:val="00BA4AE5"/>
    <w:rsid w:val="00BA5795"/>
    <w:rsid w:val="00BA61F9"/>
    <w:rsid w:val="00BA7686"/>
    <w:rsid w:val="00BB1881"/>
    <w:rsid w:val="00BB18B7"/>
    <w:rsid w:val="00BC01DB"/>
    <w:rsid w:val="00BC1C99"/>
    <w:rsid w:val="00BC2027"/>
    <w:rsid w:val="00BC3A5A"/>
    <w:rsid w:val="00BC3B0E"/>
    <w:rsid w:val="00BC4123"/>
    <w:rsid w:val="00BC47BC"/>
    <w:rsid w:val="00BC6A1D"/>
    <w:rsid w:val="00BD2F4F"/>
    <w:rsid w:val="00BD50BE"/>
    <w:rsid w:val="00BD63B4"/>
    <w:rsid w:val="00BE1FF2"/>
    <w:rsid w:val="00BE4492"/>
    <w:rsid w:val="00BE6547"/>
    <w:rsid w:val="00BE6CF5"/>
    <w:rsid w:val="00BF27F2"/>
    <w:rsid w:val="00BF2AB8"/>
    <w:rsid w:val="00BF3014"/>
    <w:rsid w:val="00BF3F55"/>
    <w:rsid w:val="00BF711B"/>
    <w:rsid w:val="00C00321"/>
    <w:rsid w:val="00C013AA"/>
    <w:rsid w:val="00C02DE8"/>
    <w:rsid w:val="00C042BB"/>
    <w:rsid w:val="00C046B7"/>
    <w:rsid w:val="00C0489F"/>
    <w:rsid w:val="00C04F99"/>
    <w:rsid w:val="00C10DC2"/>
    <w:rsid w:val="00C1113E"/>
    <w:rsid w:val="00C1216B"/>
    <w:rsid w:val="00C13BB6"/>
    <w:rsid w:val="00C1507A"/>
    <w:rsid w:val="00C15ADF"/>
    <w:rsid w:val="00C173F5"/>
    <w:rsid w:val="00C22481"/>
    <w:rsid w:val="00C23798"/>
    <w:rsid w:val="00C25CF7"/>
    <w:rsid w:val="00C26656"/>
    <w:rsid w:val="00C3035F"/>
    <w:rsid w:val="00C30805"/>
    <w:rsid w:val="00C32C36"/>
    <w:rsid w:val="00C37EE4"/>
    <w:rsid w:val="00C40E40"/>
    <w:rsid w:val="00C40FF3"/>
    <w:rsid w:val="00C43051"/>
    <w:rsid w:val="00C44397"/>
    <w:rsid w:val="00C450CE"/>
    <w:rsid w:val="00C45C56"/>
    <w:rsid w:val="00C50935"/>
    <w:rsid w:val="00C50FA4"/>
    <w:rsid w:val="00C51B00"/>
    <w:rsid w:val="00C5334D"/>
    <w:rsid w:val="00C543D2"/>
    <w:rsid w:val="00C55396"/>
    <w:rsid w:val="00C5543D"/>
    <w:rsid w:val="00C5625A"/>
    <w:rsid w:val="00C56FBA"/>
    <w:rsid w:val="00C600F8"/>
    <w:rsid w:val="00C601C6"/>
    <w:rsid w:val="00C62894"/>
    <w:rsid w:val="00C63185"/>
    <w:rsid w:val="00C65B7C"/>
    <w:rsid w:val="00C668D8"/>
    <w:rsid w:val="00C67AF9"/>
    <w:rsid w:val="00C71FF0"/>
    <w:rsid w:val="00C76401"/>
    <w:rsid w:val="00C814EF"/>
    <w:rsid w:val="00C823BC"/>
    <w:rsid w:val="00C856D1"/>
    <w:rsid w:val="00C932FF"/>
    <w:rsid w:val="00C96924"/>
    <w:rsid w:val="00C97A68"/>
    <w:rsid w:val="00CA2B76"/>
    <w:rsid w:val="00CA593C"/>
    <w:rsid w:val="00CB0A6F"/>
    <w:rsid w:val="00CB14F4"/>
    <w:rsid w:val="00CB397D"/>
    <w:rsid w:val="00CB470F"/>
    <w:rsid w:val="00CC07D3"/>
    <w:rsid w:val="00CC1492"/>
    <w:rsid w:val="00CC3A40"/>
    <w:rsid w:val="00CC5A42"/>
    <w:rsid w:val="00CC6698"/>
    <w:rsid w:val="00CC719E"/>
    <w:rsid w:val="00CD3528"/>
    <w:rsid w:val="00CD53BC"/>
    <w:rsid w:val="00CE06E7"/>
    <w:rsid w:val="00CE1CD0"/>
    <w:rsid w:val="00CE372B"/>
    <w:rsid w:val="00CE58C1"/>
    <w:rsid w:val="00CE7D06"/>
    <w:rsid w:val="00CE7D14"/>
    <w:rsid w:val="00CE7ED6"/>
    <w:rsid w:val="00CF138A"/>
    <w:rsid w:val="00CF245F"/>
    <w:rsid w:val="00CF24B8"/>
    <w:rsid w:val="00CF570F"/>
    <w:rsid w:val="00CF5BD2"/>
    <w:rsid w:val="00D0056B"/>
    <w:rsid w:val="00D01B96"/>
    <w:rsid w:val="00D05086"/>
    <w:rsid w:val="00D06B01"/>
    <w:rsid w:val="00D07CB0"/>
    <w:rsid w:val="00D1051A"/>
    <w:rsid w:val="00D1095D"/>
    <w:rsid w:val="00D12CDD"/>
    <w:rsid w:val="00D12E00"/>
    <w:rsid w:val="00D1422E"/>
    <w:rsid w:val="00D14C44"/>
    <w:rsid w:val="00D17681"/>
    <w:rsid w:val="00D20562"/>
    <w:rsid w:val="00D25120"/>
    <w:rsid w:val="00D279AF"/>
    <w:rsid w:val="00D32D65"/>
    <w:rsid w:val="00D4003A"/>
    <w:rsid w:val="00D40282"/>
    <w:rsid w:val="00D41124"/>
    <w:rsid w:val="00D44418"/>
    <w:rsid w:val="00D44A7F"/>
    <w:rsid w:val="00D45CD5"/>
    <w:rsid w:val="00D45DD1"/>
    <w:rsid w:val="00D52619"/>
    <w:rsid w:val="00D52A58"/>
    <w:rsid w:val="00D56420"/>
    <w:rsid w:val="00D56B27"/>
    <w:rsid w:val="00D6033A"/>
    <w:rsid w:val="00D60F10"/>
    <w:rsid w:val="00D612C2"/>
    <w:rsid w:val="00D62A3D"/>
    <w:rsid w:val="00D64352"/>
    <w:rsid w:val="00D64979"/>
    <w:rsid w:val="00D65B12"/>
    <w:rsid w:val="00D700A4"/>
    <w:rsid w:val="00D71DD6"/>
    <w:rsid w:val="00D740EA"/>
    <w:rsid w:val="00D80537"/>
    <w:rsid w:val="00D80599"/>
    <w:rsid w:val="00D80E27"/>
    <w:rsid w:val="00D85F04"/>
    <w:rsid w:val="00D86C1E"/>
    <w:rsid w:val="00D872DE"/>
    <w:rsid w:val="00D906AB"/>
    <w:rsid w:val="00D92AF1"/>
    <w:rsid w:val="00D955DD"/>
    <w:rsid w:val="00D95BA4"/>
    <w:rsid w:val="00D97F8B"/>
    <w:rsid w:val="00DA2674"/>
    <w:rsid w:val="00DA4C2C"/>
    <w:rsid w:val="00DB1B5F"/>
    <w:rsid w:val="00DB1F44"/>
    <w:rsid w:val="00DB3F73"/>
    <w:rsid w:val="00DB5B28"/>
    <w:rsid w:val="00DB7008"/>
    <w:rsid w:val="00DC1BB2"/>
    <w:rsid w:val="00DC1DC9"/>
    <w:rsid w:val="00DC3963"/>
    <w:rsid w:val="00DC787C"/>
    <w:rsid w:val="00DD3263"/>
    <w:rsid w:val="00DD336A"/>
    <w:rsid w:val="00DD410B"/>
    <w:rsid w:val="00DD53B6"/>
    <w:rsid w:val="00DD6CDE"/>
    <w:rsid w:val="00DE0ECE"/>
    <w:rsid w:val="00DE15D8"/>
    <w:rsid w:val="00DE2FA5"/>
    <w:rsid w:val="00DE3349"/>
    <w:rsid w:val="00DE43F0"/>
    <w:rsid w:val="00DE6560"/>
    <w:rsid w:val="00DE7417"/>
    <w:rsid w:val="00DF0803"/>
    <w:rsid w:val="00DF1409"/>
    <w:rsid w:val="00DF2C9E"/>
    <w:rsid w:val="00DF2CA4"/>
    <w:rsid w:val="00DF323E"/>
    <w:rsid w:val="00DF3C28"/>
    <w:rsid w:val="00DF59CE"/>
    <w:rsid w:val="00DF60BD"/>
    <w:rsid w:val="00E00932"/>
    <w:rsid w:val="00E00FE4"/>
    <w:rsid w:val="00E02AFD"/>
    <w:rsid w:val="00E02DB2"/>
    <w:rsid w:val="00E035D5"/>
    <w:rsid w:val="00E053FE"/>
    <w:rsid w:val="00E05E9E"/>
    <w:rsid w:val="00E06382"/>
    <w:rsid w:val="00E07B7B"/>
    <w:rsid w:val="00E1073C"/>
    <w:rsid w:val="00E10CA8"/>
    <w:rsid w:val="00E11C5B"/>
    <w:rsid w:val="00E12A98"/>
    <w:rsid w:val="00E16F07"/>
    <w:rsid w:val="00E20584"/>
    <w:rsid w:val="00E21021"/>
    <w:rsid w:val="00E27BFD"/>
    <w:rsid w:val="00E363FE"/>
    <w:rsid w:val="00E36A5A"/>
    <w:rsid w:val="00E412A9"/>
    <w:rsid w:val="00E430F3"/>
    <w:rsid w:val="00E4350C"/>
    <w:rsid w:val="00E442BA"/>
    <w:rsid w:val="00E4484C"/>
    <w:rsid w:val="00E479C7"/>
    <w:rsid w:val="00E515C2"/>
    <w:rsid w:val="00E5418E"/>
    <w:rsid w:val="00E5429D"/>
    <w:rsid w:val="00E5587C"/>
    <w:rsid w:val="00E60715"/>
    <w:rsid w:val="00E62CA9"/>
    <w:rsid w:val="00E643A1"/>
    <w:rsid w:val="00E66CB5"/>
    <w:rsid w:val="00E703A9"/>
    <w:rsid w:val="00E71823"/>
    <w:rsid w:val="00E736A8"/>
    <w:rsid w:val="00E73734"/>
    <w:rsid w:val="00E75F02"/>
    <w:rsid w:val="00E77BA4"/>
    <w:rsid w:val="00E80F51"/>
    <w:rsid w:val="00E82244"/>
    <w:rsid w:val="00E84D46"/>
    <w:rsid w:val="00E84E49"/>
    <w:rsid w:val="00E85142"/>
    <w:rsid w:val="00E877A0"/>
    <w:rsid w:val="00E91336"/>
    <w:rsid w:val="00E937BE"/>
    <w:rsid w:val="00E95337"/>
    <w:rsid w:val="00E969D1"/>
    <w:rsid w:val="00E9719C"/>
    <w:rsid w:val="00EA2954"/>
    <w:rsid w:val="00EA791B"/>
    <w:rsid w:val="00EB00BF"/>
    <w:rsid w:val="00EB041D"/>
    <w:rsid w:val="00EB1B08"/>
    <w:rsid w:val="00EB245C"/>
    <w:rsid w:val="00EB2C08"/>
    <w:rsid w:val="00EB2FBE"/>
    <w:rsid w:val="00EB3D21"/>
    <w:rsid w:val="00EB6BE2"/>
    <w:rsid w:val="00EB72B0"/>
    <w:rsid w:val="00EC173F"/>
    <w:rsid w:val="00EC5791"/>
    <w:rsid w:val="00EC5B5A"/>
    <w:rsid w:val="00EC625C"/>
    <w:rsid w:val="00EC6D4C"/>
    <w:rsid w:val="00EC7768"/>
    <w:rsid w:val="00ED0B77"/>
    <w:rsid w:val="00ED2DF2"/>
    <w:rsid w:val="00ED542B"/>
    <w:rsid w:val="00ED7FE5"/>
    <w:rsid w:val="00EE01C8"/>
    <w:rsid w:val="00EE2084"/>
    <w:rsid w:val="00EE36AA"/>
    <w:rsid w:val="00EE5717"/>
    <w:rsid w:val="00EE65E8"/>
    <w:rsid w:val="00EF159D"/>
    <w:rsid w:val="00EF4248"/>
    <w:rsid w:val="00EF5934"/>
    <w:rsid w:val="00EF6DAB"/>
    <w:rsid w:val="00EF752E"/>
    <w:rsid w:val="00F0296E"/>
    <w:rsid w:val="00F0354B"/>
    <w:rsid w:val="00F0397F"/>
    <w:rsid w:val="00F05425"/>
    <w:rsid w:val="00F054AD"/>
    <w:rsid w:val="00F05CF3"/>
    <w:rsid w:val="00F06438"/>
    <w:rsid w:val="00F07763"/>
    <w:rsid w:val="00F078F6"/>
    <w:rsid w:val="00F108D8"/>
    <w:rsid w:val="00F10B61"/>
    <w:rsid w:val="00F118C1"/>
    <w:rsid w:val="00F118E3"/>
    <w:rsid w:val="00F12DDF"/>
    <w:rsid w:val="00F13877"/>
    <w:rsid w:val="00F13AD8"/>
    <w:rsid w:val="00F14A42"/>
    <w:rsid w:val="00F160B0"/>
    <w:rsid w:val="00F2021C"/>
    <w:rsid w:val="00F207C3"/>
    <w:rsid w:val="00F278D1"/>
    <w:rsid w:val="00F302C9"/>
    <w:rsid w:val="00F30C4A"/>
    <w:rsid w:val="00F31F7F"/>
    <w:rsid w:val="00F3362C"/>
    <w:rsid w:val="00F33DF2"/>
    <w:rsid w:val="00F35691"/>
    <w:rsid w:val="00F3627B"/>
    <w:rsid w:val="00F36754"/>
    <w:rsid w:val="00F37E68"/>
    <w:rsid w:val="00F4186D"/>
    <w:rsid w:val="00F42D29"/>
    <w:rsid w:val="00F43817"/>
    <w:rsid w:val="00F46739"/>
    <w:rsid w:val="00F46BEC"/>
    <w:rsid w:val="00F46E7A"/>
    <w:rsid w:val="00F50298"/>
    <w:rsid w:val="00F51432"/>
    <w:rsid w:val="00F53D70"/>
    <w:rsid w:val="00F540DA"/>
    <w:rsid w:val="00F61A91"/>
    <w:rsid w:val="00F629CD"/>
    <w:rsid w:val="00F6616D"/>
    <w:rsid w:val="00F67195"/>
    <w:rsid w:val="00F72449"/>
    <w:rsid w:val="00F7253A"/>
    <w:rsid w:val="00F7360E"/>
    <w:rsid w:val="00F73831"/>
    <w:rsid w:val="00F75386"/>
    <w:rsid w:val="00F80CD9"/>
    <w:rsid w:val="00F812D9"/>
    <w:rsid w:val="00F833CD"/>
    <w:rsid w:val="00F85B39"/>
    <w:rsid w:val="00F86530"/>
    <w:rsid w:val="00F86C62"/>
    <w:rsid w:val="00F90506"/>
    <w:rsid w:val="00F916D6"/>
    <w:rsid w:val="00F91A10"/>
    <w:rsid w:val="00F92C04"/>
    <w:rsid w:val="00F96A88"/>
    <w:rsid w:val="00FA0C31"/>
    <w:rsid w:val="00FA140D"/>
    <w:rsid w:val="00FA2AF2"/>
    <w:rsid w:val="00FA3262"/>
    <w:rsid w:val="00FA3A9C"/>
    <w:rsid w:val="00FA48DF"/>
    <w:rsid w:val="00FA59F1"/>
    <w:rsid w:val="00FA7137"/>
    <w:rsid w:val="00FB011A"/>
    <w:rsid w:val="00FB1D47"/>
    <w:rsid w:val="00FC00AC"/>
    <w:rsid w:val="00FC1431"/>
    <w:rsid w:val="00FC1638"/>
    <w:rsid w:val="00FC334E"/>
    <w:rsid w:val="00FC6A8C"/>
    <w:rsid w:val="00FD28E6"/>
    <w:rsid w:val="00FD4DD7"/>
    <w:rsid w:val="00FE129D"/>
    <w:rsid w:val="00FE30AF"/>
    <w:rsid w:val="00FF0A2F"/>
    <w:rsid w:val="00FF17AA"/>
    <w:rsid w:val="00FF280E"/>
    <w:rsid w:val="00FF2F0F"/>
    <w:rsid w:val="00FF6FE2"/>
    <w:rsid w:val="00FF749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43A373A"/>
  <w15:docId w15:val="{E3485B71-D3AC-40B7-8E02-E799C60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E26"/>
    <w:rPr>
      <w:rFonts w:ascii="Times New Roman" w:hAnsi="Times New Roman"/>
      <w:sz w:val="24"/>
      <w:szCs w:val="24"/>
      <w:lang w:val="es-ES_tradnl" w:eastAsia="es-ES_tradnl"/>
    </w:rPr>
  </w:style>
  <w:style w:type="paragraph" w:styleId="Ttulo1">
    <w:name w:val="heading 1"/>
    <w:basedOn w:val="Normal"/>
    <w:next w:val="Normal"/>
    <w:link w:val="Ttulo1Car"/>
    <w:uiPriority w:val="9"/>
    <w:qFormat/>
    <w:rsid w:val="00A13264"/>
    <w:pPr>
      <w:spacing w:after="200" w:line="360" w:lineRule="auto"/>
      <w:jc w:val="center"/>
      <w:outlineLvl w:val="0"/>
    </w:pPr>
    <w:rPr>
      <w:rFonts w:ascii="Calibri" w:hAnsi="Calibri" w:cs="Arial"/>
      <w:b/>
      <w:color w:val="262626"/>
      <w:sz w:val="28"/>
      <w:lang w:eastAsia="en-US"/>
    </w:rPr>
  </w:style>
  <w:style w:type="paragraph" w:styleId="Ttulo2">
    <w:name w:val="heading 2"/>
    <w:basedOn w:val="Normal"/>
    <w:next w:val="Normal"/>
    <w:link w:val="Ttulo2Car"/>
    <w:uiPriority w:val="9"/>
    <w:unhideWhenUsed/>
    <w:qFormat/>
    <w:rsid w:val="00A13264"/>
    <w:pPr>
      <w:spacing w:after="200"/>
      <w:jc w:val="center"/>
      <w:outlineLvl w:val="1"/>
    </w:pPr>
    <w:rPr>
      <w:rFonts w:ascii="Calibri" w:hAnsi="Calibri" w:cs="Arial"/>
      <w:color w:val="262626"/>
      <w:sz w:val="22"/>
      <w:lang w:eastAsia="en-US"/>
    </w:rPr>
  </w:style>
  <w:style w:type="paragraph" w:styleId="Ttulo3">
    <w:name w:val="heading 3"/>
    <w:basedOn w:val="Normal"/>
    <w:next w:val="Normal"/>
    <w:link w:val="Ttulo3Car"/>
    <w:uiPriority w:val="9"/>
    <w:unhideWhenUsed/>
    <w:qFormat/>
    <w:rsid w:val="00FE129D"/>
    <w:pPr>
      <w:keepNext/>
      <w:keepLines/>
      <w:spacing w:before="40" w:line="276" w:lineRule="auto"/>
      <w:outlineLvl w:val="2"/>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spacing w:after="200" w:line="276" w:lineRule="auto"/>
      <w:ind w:left="720"/>
      <w:contextualSpacing/>
    </w:pPr>
    <w:rPr>
      <w:rFonts w:ascii="Calibri" w:hAnsi="Calibri"/>
      <w:sz w:val="22"/>
      <w:szCs w:val="22"/>
      <w:lang w:eastAsia="en-US"/>
    </w:rPr>
  </w:style>
  <w:style w:type="paragraph" w:styleId="Encabezado">
    <w:name w:val="header"/>
    <w:basedOn w:val="Normal"/>
    <w:link w:val="EncabezadoCar"/>
    <w:uiPriority w:val="99"/>
    <w:unhideWhenUsed/>
    <w:rsid w:val="006B5510"/>
    <w:pPr>
      <w:tabs>
        <w:tab w:val="center" w:pos="4419"/>
        <w:tab w:val="right" w:pos="8838"/>
      </w:tabs>
    </w:pPr>
    <w:rPr>
      <w:rFonts w:ascii="Calibri" w:hAnsi="Calibri"/>
      <w:sz w:val="22"/>
      <w:szCs w:val="22"/>
      <w:lang w:eastAsia="en-US"/>
    </w:r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pPr>
    <w:rPr>
      <w:rFonts w:ascii="Calibri" w:hAnsi="Calibri"/>
      <w:sz w:val="22"/>
      <w:szCs w:val="22"/>
      <w:lang w:eastAsia="en-US"/>
    </w:r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rPr>
      <w:rFonts w:ascii="Lucida Grande" w:hAnsi="Lucida Grande" w:cs="Lucida Grande"/>
      <w:sz w:val="18"/>
      <w:szCs w:val="18"/>
      <w:lang w:eastAsia="en-US"/>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character" w:styleId="Hipervnculo">
    <w:name w:val="Hyperlink"/>
    <w:basedOn w:val="Fuentedeprrafopredeter"/>
    <w:uiPriority w:val="99"/>
    <w:unhideWhenUsed/>
    <w:rsid w:val="00570CA6"/>
    <w:rPr>
      <w:color w:val="0000FF"/>
      <w:u w:val="single"/>
    </w:rPr>
  </w:style>
  <w:style w:type="paragraph" w:styleId="Sinespaciado">
    <w:name w:val="No Spacing"/>
    <w:uiPriority w:val="1"/>
    <w:qFormat/>
    <w:rsid w:val="00570CA6"/>
    <w:rPr>
      <w:sz w:val="22"/>
      <w:szCs w:val="22"/>
      <w:lang w:eastAsia="en-US"/>
    </w:rPr>
  </w:style>
  <w:style w:type="paragraph" w:styleId="Prrafodelista">
    <w:name w:val="List Paragraph"/>
    <w:basedOn w:val="Normal"/>
    <w:uiPriority w:val="34"/>
    <w:qFormat/>
    <w:rsid w:val="00570CA6"/>
    <w:pPr>
      <w:ind w:left="708"/>
    </w:pPr>
    <w:rPr>
      <w:rFonts w:ascii="Comic Sans MS" w:eastAsia="Times New Roman" w:hAnsi="Comic Sans MS"/>
      <w:color w:val="FF0000"/>
      <w:sz w:val="28"/>
      <w:lang w:val="es-ES" w:eastAsia="es-ES"/>
    </w:rPr>
  </w:style>
  <w:style w:type="table" w:styleId="Tablaconcuadrcula">
    <w:name w:val="Table Grid"/>
    <w:basedOn w:val="Tablanormal"/>
    <w:uiPriority w:val="39"/>
    <w:rsid w:val="00570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70CA6"/>
    <w:rPr>
      <w:sz w:val="16"/>
      <w:szCs w:val="16"/>
    </w:rPr>
  </w:style>
  <w:style w:type="paragraph" w:styleId="Textocomentario">
    <w:name w:val="annotation text"/>
    <w:basedOn w:val="Normal"/>
    <w:link w:val="TextocomentarioCar"/>
    <w:uiPriority w:val="99"/>
    <w:semiHidden/>
    <w:unhideWhenUsed/>
    <w:rsid w:val="00570CA6"/>
    <w:pPr>
      <w:spacing w:after="200"/>
    </w:pPr>
    <w:rPr>
      <w:rFonts w:ascii="Calibri" w:hAnsi="Calibri"/>
      <w:sz w:val="20"/>
      <w:szCs w:val="20"/>
      <w:lang w:eastAsia="en-US"/>
    </w:rPr>
  </w:style>
  <w:style w:type="character" w:customStyle="1" w:styleId="TextocomentarioCar">
    <w:name w:val="Texto comentario Car"/>
    <w:basedOn w:val="Fuentedeprrafopredeter"/>
    <w:link w:val="Textocomentario"/>
    <w:uiPriority w:val="99"/>
    <w:semiHidden/>
    <w:rsid w:val="00570CA6"/>
    <w:rPr>
      <w:lang w:eastAsia="en-US"/>
    </w:rPr>
  </w:style>
  <w:style w:type="paragraph" w:styleId="Asuntodelcomentario">
    <w:name w:val="annotation subject"/>
    <w:basedOn w:val="Textocomentario"/>
    <w:next w:val="Textocomentario"/>
    <w:link w:val="AsuntodelcomentarioCar"/>
    <w:uiPriority w:val="99"/>
    <w:semiHidden/>
    <w:unhideWhenUsed/>
    <w:rsid w:val="00CB470F"/>
    <w:rPr>
      <w:b/>
      <w:bCs/>
    </w:rPr>
  </w:style>
  <w:style w:type="character" w:customStyle="1" w:styleId="AsuntodelcomentarioCar">
    <w:name w:val="Asunto del comentario Car"/>
    <w:basedOn w:val="TextocomentarioCar"/>
    <w:link w:val="Asuntodelcomentario"/>
    <w:uiPriority w:val="99"/>
    <w:semiHidden/>
    <w:rsid w:val="00CB470F"/>
    <w:rPr>
      <w:b/>
      <w:bCs/>
      <w:lang w:eastAsia="en-US"/>
    </w:rPr>
  </w:style>
  <w:style w:type="character" w:styleId="Hipervnculovisitado">
    <w:name w:val="FollowedHyperlink"/>
    <w:basedOn w:val="Fuentedeprrafopredeter"/>
    <w:uiPriority w:val="99"/>
    <w:semiHidden/>
    <w:unhideWhenUsed/>
    <w:rsid w:val="0020337A"/>
    <w:rPr>
      <w:color w:val="800080" w:themeColor="followedHyperlink"/>
      <w:u w:val="single"/>
    </w:rPr>
  </w:style>
  <w:style w:type="character" w:customStyle="1" w:styleId="apple-converted-space">
    <w:name w:val="apple-converted-space"/>
    <w:basedOn w:val="Fuentedeprrafopredeter"/>
    <w:rsid w:val="006268FC"/>
  </w:style>
  <w:style w:type="paragraph" w:styleId="NormalWeb">
    <w:name w:val="Normal (Web)"/>
    <w:basedOn w:val="Normal"/>
    <w:uiPriority w:val="99"/>
    <w:unhideWhenUsed/>
    <w:rsid w:val="008829AA"/>
    <w:pPr>
      <w:spacing w:before="100" w:beforeAutospacing="1" w:after="100" w:afterAutospacing="1"/>
    </w:pPr>
    <w:rPr>
      <w:rFonts w:eastAsia="Times New Roman"/>
      <w:lang w:eastAsia="es-CO"/>
    </w:rPr>
  </w:style>
  <w:style w:type="paragraph" w:styleId="Textonotaalfinal">
    <w:name w:val="endnote text"/>
    <w:basedOn w:val="Normal"/>
    <w:link w:val="TextonotaalfinalCar"/>
    <w:uiPriority w:val="99"/>
    <w:unhideWhenUsed/>
    <w:rsid w:val="008829AA"/>
    <w:rPr>
      <w:rFonts w:asciiTheme="minorHAnsi" w:eastAsiaTheme="minorEastAsia" w:hAnsiTheme="minorHAnsi" w:cstheme="minorBidi"/>
      <w:sz w:val="20"/>
      <w:szCs w:val="20"/>
      <w:lang w:eastAsia="en-US"/>
    </w:rPr>
  </w:style>
  <w:style w:type="character" w:customStyle="1" w:styleId="TextonotaalfinalCar">
    <w:name w:val="Texto nota al final Car"/>
    <w:basedOn w:val="Fuentedeprrafopredeter"/>
    <w:link w:val="Textonotaalfinal"/>
    <w:uiPriority w:val="99"/>
    <w:rsid w:val="008829AA"/>
    <w:rPr>
      <w:rFonts w:asciiTheme="minorHAnsi" w:eastAsiaTheme="minorEastAsia" w:hAnsiTheme="minorHAnsi" w:cstheme="minorBidi"/>
      <w:lang w:eastAsia="en-US"/>
    </w:rPr>
  </w:style>
  <w:style w:type="paragraph" w:styleId="Textoindependiente">
    <w:name w:val="Body Text"/>
    <w:basedOn w:val="Normal"/>
    <w:link w:val="TextoindependienteCar"/>
    <w:uiPriority w:val="1"/>
    <w:qFormat/>
    <w:rsid w:val="004B4F72"/>
    <w:pPr>
      <w:widowControl w:val="0"/>
    </w:pPr>
    <w:rPr>
      <w:rFonts w:ascii="Arial" w:eastAsia="Arial" w:hAnsi="Arial" w:cs="Arial"/>
      <w:lang w:val="en-US" w:eastAsia="en-US"/>
    </w:rPr>
  </w:style>
  <w:style w:type="character" w:customStyle="1" w:styleId="TextoindependienteCar">
    <w:name w:val="Texto independiente Car"/>
    <w:basedOn w:val="Fuentedeprrafopredeter"/>
    <w:link w:val="Textoindependiente"/>
    <w:uiPriority w:val="1"/>
    <w:rsid w:val="004B4F72"/>
    <w:rPr>
      <w:rFonts w:ascii="Arial" w:eastAsia="Arial" w:hAnsi="Arial" w:cs="Arial"/>
      <w:sz w:val="24"/>
      <w:szCs w:val="24"/>
      <w:lang w:val="en-US" w:eastAsia="en-US"/>
    </w:rPr>
  </w:style>
  <w:style w:type="table" w:customStyle="1" w:styleId="TableNormal">
    <w:name w:val="Table Normal"/>
    <w:uiPriority w:val="2"/>
    <w:semiHidden/>
    <w:unhideWhenUsed/>
    <w:qFormat/>
    <w:rsid w:val="00120572"/>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20572"/>
    <w:pPr>
      <w:widowControl w:val="0"/>
      <w:spacing w:line="272" w:lineRule="exact"/>
    </w:pPr>
    <w:rPr>
      <w:rFonts w:ascii="Arial" w:eastAsia="Arial" w:hAnsi="Arial" w:cs="Arial"/>
      <w:sz w:val="22"/>
      <w:szCs w:val="22"/>
      <w:lang w:val="en-US" w:eastAsia="en-US"/>
    </w:rPr>
  </w:style>
  <w:style w:type="character" w:customStyle="1" w:styleId="Ttulo3Car">
    <w:name w:val="Título 3 Car"/>
    <w:basedOn w:val="Fuentedeprrafopredeter"/>
    <w:link w:val="Ttulo3"/>
    <w:uiPriority w:val="9"/>
    <w:rsid w:val="00FE129D"/>
    <w:rPr>
      <w:rFonts w:asciiTheme="majorHAnsi" w:eastAsiaTheme="majorEastAsia" w:hAnsiTheme="majorHAnsi" w:cstheme="majorBidi"/>
      <w:color w:val="243F60" w:themeColor="accent1" w:themeShade="7F"/>
      <w:sz w:val="24"/>
      <w:szCs w:val="24"/>
      <w:lang w:eastAsia="en-US"/>
    </w:rPr>
  </w:style>
  <w:style w:type="paragraph" w:styleId="HTMLconformatoprevio">
    <w:name w:val="HTML Preformatted"/>
    <w:basedOn w:val="Normal"/>
    <w:link w:val="HTMLconformatoprevioCar"/>
    <w:uiPriority w:val="99"/>
    <w:semiHidden/>
    <w:unhideWhenUsed/>
    <w:rsid w:val="0000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07E74"/>
    <w:rPr>
      <w:rFonts w:ascii="Courier New" w:eastAsia="Times New Roman" w:hAnsi="Courier New" w:cs="Courier New"/>
      <w:lang w:val="es-ES_tradnl" w:eastAsia="es-ES_tradnl"/>
    </w:rPr>
  </w:style>
  <w:style w:type="paragraph" w:styleId="TtuloTDC">
    <w:name w:val="TOC Heading"/>
    <w:basedOn w:val="Ttulo1"/>
    <w:next w:val="Normal"/>
    <w:uiPriority w:val="39"/>
    <w:semiHidden/>
    <w:unhideWhenUsed/>
    <w:qFormat/>
    <w:rsid w:val="00287685"/>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lang w:eastAsia="es-ES_tradnl"/>
    </w:rPr>
  </w:style>
  <w:style w:type="paragraph" w:styleId="TDC1">
    <w:name w:val="toc 1"/>
    <w:basedOn w:val="Normal"/>
    <w:next w:val="Normal"/>
    <w:autoRedefine/>
    <w:uiPriority w:val="39"/>
    <w:unhideWhenUsed/>
    <w:rsid w:val="00287685"/>
    <w:pPr>
      <w:spacing w:after="100" w:line="276" w:lineRule="auto"/>
    </w:pPr>
    <w:rPr>
      <w:rFonts w:ascii="Calibri" w:hAnsi="Calibri"/>
      <w:sz w:val="22"/>
      <w:szCs w:val="22"/>
      <w:lang w:eastAsia="en-US"/>
    </w:rPr>
  </w:style>
  <w:style w:type="paragraph" w:customStyle="1" w:styleId="Default">
    <w:name w:val="Default"/>
    <w:rsid w:val="00DF323E"/>
    <w:pPr>
      <w:autoSpaceDE w:val="0"/>
      <w:autoSpaceDN w:val="0"/>
      <w:adjustRightInd w:val="0"/>
    </w:pPr>
    <w:rPr>
      <w:rFonts w:ascii="Trebuchet MS" w:eastAsiaTheme="minorHAnsi" w:hAnsi="Trebuchet MS" w:cs="Trebuchet MS"/>
      <w:color w:val="000000"/>
      <w:sz w:val="24"/>
      <w:szCs w:val="24"/>
      <w:lang w:eastAsia="en-US"/>
    </w:rPr>
  </w:style>
  <w:style w:type="paragraph" w:styleId="TDC2">
    <w:name w:val="toc 2"/>
    <w:basedOn w:val="Normal"/>
    <w:next w:val="Normal"/>
    <w:autoRedefine/>
    <w:uiPriority w:val="39"/>
    <w:unhideWhenUsed/>
    <w:rsid w:val="00497F9C"/>
    <w:pPr>
      <w:spacing w:after="100" w:line="276" w:lineRule="auto"/>
      <w:ind w:left="220"/>
    </w:pPr>
    <w:rPr>
      <w:rFonts w:ascii="Calibri" w:hAnsi="Calibri"/>
      <w:sz w:val="22"/>
      <w:szCs w:val="22"/>
      <w:lang w:eastAsia="en-US"/>
    </w:rPr>
  </w:style>
  <w:style w:type="paragraph" w:styleId="TDC3">
    <w:name w:val="toc 3"/>
    <w:basedOn w:val="Normal"/>
    <w:next w:val="Normal"/>
    <w:autoRedefine/>
    <w:uiPriority w:val="39"/>
    <w:unhideWhenUsed/>
    <w:rsid w:val="00497F9C"/>
    <w:pPr>
      <w:spacing w:after="100" w:line="276" w:lineRule="auto"/>
      <w:ind w:left="440"/>
    </w:pPr>
    <w:rPr>
      <w:rFonts w:ascii="Calibri" w:hAnsi="Calibri"/>
      <w:sz w:val="22"/>
      <w:szCs w:val="22"/>
      <w:lang w:eastAsia="en-US"/>
    </w:rPr>
  </w:style>
  <w:style w:type="paragraph" w:customStyle="1" w:styleId="ColorfulList-Accent11">
    <w:name w:val="Colorful List - Accent 11"/>
    <w:basedOn w:val="Normal"/>
    <w:qFormat/>
    <w:rsid w:val="00AC5EE1"/>
    <w:pPr>
      <w:suppressAutoHyphens/>
      <w:spacing w:after="200" w:line="276" w:lineRule="auto"/>
      <w:ind w:left="720"/>
      <w:contextualSpacing/>
    </w:pPr>
    <w:rPr>
      <w:rFonts w:ascii="Calibri" w:hAnsi="Calibri"/>
      <w:color w:val="00000A"/>
      <w:sz w:val="22"/>
      <w:szCs w:val="22"/>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4812">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89824654">
      <w:bodyDiv w:val="1"/>
      <w:marLeft w:val="0"/>
      <w:marRight w:val="0"/>
      <w:marTop w:val="0"/>
      <w:marBottom w:val="0"/>
      <w:divBdr>
        <w:top w:val="none" w:sz="0" w:space="0" w:color="auto"/>
        <w:left w:val="none" w:sz="0" w:space="0" w:color="auto"/>
        <w:bottom w:val="none" w:sz="0" w:space="0" w:color="auto"/>
        <w:right w:val="none" w:sz="0" w:space="0" w:color="auto"/>
      </w:divBdr>
      <w:divsChild>
        <w:div w:id="613906511">
          <w:marLeft w:val="0"/>
          <w:marRight w:val="0"/>
          <w:marTop w:val="0"/>
          <w:marBottom w:val="0"/>
          <w:divBdr>
            <w:top w:val="none" w:sz="0" w:space="0" w:color="auto"/>
            <w:left w:val="none" w:sz="0" w:space="0" w:color="auto"/>
            <w:bottom w:val="none" w:sz="0" w:space="0" w:color="auto"/>
            <w:right w:val="none" w:sz="0" w:space="0" w:color="auto"/>
          </w:divBdr>
          <w:divsChild>
            <w:div w:id="1403794685">
              <w:marLeft w:val="0"/>
              <w:marRight w:val="0"/>
              <w:marTop w:val="0"/>
              <w:marBottom w:val="0"/>
              <w:divBdr>
                <w:top w:val="none" w:sz="0" w:space="0" w:color="auto"/>
                <w:left w:val="none" w:sz="0" w:space="0" w:color="auto"/>
                <w:bottom w:val="none" w:sz="0" w:space="0" w:color="auto"/>
                <w:right w:val="none" w:sz="0" w:space="0" w:color="auto"/>
              </w:divBdr>
            </w:div>
            <w:div w:id="1712801819">
              <w:marLeft w:val="0"/>
              <w:marRight w:val="0"/>
              <w:marTop w:val="0"/>
              <w:marBottom w:val="0"/>
              <w:divBdr>
                <w:top w:val="none" w:sz="0" w:space="0" w:color="auto"/>
                <w:left w:val="none" w:sz="0" w:space="0" w:color="auto"/>
                <w:bottom w:val="none" w:sz="0" w:space="0" w:color="auto"/>
                <w:right w:val="none" w:sz="0" w:space="0" w:color="auto"/>
              </w:divBdr>
            </w:div>
            <w:div w:id="1376657623">
              <w:marLeft w:val="0"/>
              <w:marRight w:val="0"/>
              <w:marTop w:val="0"/>
              <w:marBottom w:val="0"/>
              <w:divBdr>
                <w:top w:val="none" w:sz="0" w:space="0" w:color="auto"/>
                <w:left w:val="none" w:sz="0" w:space="0" w:color="auto"/>
                <w:bottom w:val="none" w:sz="0" w:space="0" w:color="auto"/>
                <w:right w:val="none" w:sz="0" w:space="0" w:color="auto"/>
              </w:divBdr>
            </w:div>
            <w:div w:id="1811240263">
              <w:marLeft w:val="0"/>
              <w:marRight w:val="0"/>
              <w:marTop w:val="0"/>
              <w:marBottom w:val="0"/>
              <w:divBdr>
                <w:top w:val="none" w:sz="0" w:space="0" w:color="auto"/>
                <w:left w:val="none" w:sz="0" w:space="0" w:color="auto"/>
                <w:bottom w:val="none" w:sz="0" w:space="0" w:color="auto"/>
                <w:right w:val="none" w:sz="0" w:space="0" w:color="auto"/>
              </w:divBdr>
            </w:div>
            <w:div w:id="7707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946">
      <w:bodyDiv w:val="1"/>
      <w:marLeft w:val="0"/>
      <w:marRight w:val="0"/>
      <w:marTop w:val="0"/>
      <w:marBottom w:val="0"/>
      <w:divBdr>
        <w:top w:val="none" w:sz="0" w:space="0" w:color="auto"/>
        <w:left w:val="none" w:sz="0" w:space="0" w:color="auto"/>
        <w:bottom w:val="none" w:sz="0" w:space="0" w:color="auto"/>
        <w:right w:val="none" w:sz="0" w:space="0" w:color="auto"/>
      </w:divBdr>
    </w:div>
    <w:div w:id="674310811">
      <w:bodyDiv w:val="1"/>
      <w:marLeft w:val="0"/>
      <w:marRight w:val="0"/>
      <w:marTop w:val="0"/>
      <w:marBottom w:val="0"/>
      <w:divBdr>
        <w:top w:val="none" w:sz="0" w:space="0" w:color="auto"/>
        <w:left w:val="none" w:sz="0" w:space="0" w:color="auto"/>
        <w:bottom w:val="none" w:sz="0" w:space="0" w:color="auto"/>
        <w:right w:val="none" w:sz="0" w:space="0" w:color="auto"/>
      </w:divBdr>
    </w:div>
    <w:div w:id="702025408">
      <w:bodyDiv w:val="1"/>
      <w:marLeft w:val="0"/>
      <w:marRight w:val="0"/>
      <w:marTop w:val="0"/>
      <w:marBottom w:val="0"/>
      <w:divBdr>
        <w:top w:val="none" w:sz="0" w:space="0" w:color="auto"/>
        <w:left w:val="none" w:sz="0" w:space="0" w:color="auto"/>
        <w:bottom w:val="none" w:sz="0" w:space="0" w:color="auto"/>
        <w:right w:val="none" w:sz="0" w:space="0" w:color="auto"/>
      </w:divBdr>
    </w:div>
    <w:div w:id="806631838">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6592703">
      <w:bodyDiv w:val="1"/>
      <w:marLeft w:val="0"/>
      <w:marRight w:val="0"/>
      <w:marTop w:val="0"/>
      <w:marBottom w:val="0"/>
      <w:divBdr>
        <w:top w:val="none" w:sz="0" w:space="0" w:color="auto"/>
        <w:left w:val="none" w:sz="0" w:space="0" w:color="auto"/>
        <w:bottom w:val="none" w:sz="0" w:space="0" w:color="auto"/>
        <w:right w:val="none" w:sz="0" w:space="0" w:color="auto"/>
      </w:divBdr>
    </w:div>
    <w:div w:id="1662466392">
      <w:bodyDiv w:val="1"/>
      <w:marLeft w:val="0"/>
      <w:marRight w:val="0"/>
      <w:marTop w:val="0"/>
      <w:marBottom w:val="0"/>
      <w:divBdr>
        <w:top w:val="none" w:sz="0" w:space="0" w:color="auto"/>
        <w:left w:val="none" w:sz="0" w:space="0" w:color="auto"/>
        <w:bottom w:val="none" w:sz="0" w:space="0" w:color="auto"/>
        <w:right w:val="none" w:sz="0" w:space="0" w:color="auto"/>
      </w:divBdr>
    </w:div>
    <w:div w:id="1807432608">
      <w:bodyDiv w:val="1"/>
      <w:marLeft w:val="0"/>
      <w:marRight w:val="0"/>
      <w:marTop w:val="0"/>
      <w:marBottom w:val="0"/>
      <w:divBdr>
        <w:top w:val="none" w:sz="0" w:space="0" w:color="auto"/>
        <w:left w:val="none" w:sz="0" w:space="0" w:color="auto"/>
        <w:bottom w:val="none" w:sz="0" w:space="0" w:color="auto"/>
        <w:right w:val="none" w:sz="0" w:space="0" w:color="auto"/>
      </w:divBdr>
      <w:divsChild>
        <w:div w:id="732587708">
          <w:marLeft w:val="0"/>
          <w:marRight w:val="0"/>
          <w:marTop w:val="0"/>
          <w:marBottom w:val="0"/>
          <w:divBdr>
            <w:top w:val="none" w:sz="0" w:space="0" w:color="auto"/>
            <w:left w:val="none" w:sz="0" w:space="0" w:color="auto"/>
            <w:bottom w:val="none" w:sz="0" w:space="0" w:color="auto"/>
            <w:right w:val="none" w:sz="0" w:space="0" w:color="auto"/>
          </w:divBdr>
          <w:divsChild>
            <w:div w:id="2095274419">
              <w:marLeft w:val="0"/>
              <w:marRight w:val="0"/>
              <w:marTop w:val="0"/>
              <w:marBottom w:val="0"/>
              <w:divBdr>
                <w:top w:val="none" w:sz="0" w:space="0" w:color="auto"/>
                <w:left w:val="none" w:sz="0" w:space="0" w:color="auto"/>
                <w:bottom w:val="none" w:sz="0" w:space="0" w:color="auto"/>
                <w:right w:val="none" w:sz="0" w:space="0" w:color="auto"/>
              </w:divBdr>
            </w:div>
            <w:div w:id="1394693020">
              <w:marLeft w:val="0"/>
              <w:marRight w:val="0"/>
              <w:marTop w:val="0"/>
              <w:marBottom w:val="0"/>
              <w:divBdr>
                <w:top w:val="none" w:sz="0" w:space="0" w:color="auto"/>
                <w:left w:val="none" w:sz="0" w:space="0" w:color="auto"/>
                <w:bottom w:val="none" w:sz="0" w:space="0" w:color="auto"/>
                <w:right w:val="none" w:sz="0" w:space="0" w:color="auto"/>
              </w:divBdr>
            </w:div>
            <w:div w:id="954292894">
              <w:marLeft w:val="0"/>
              <w:marRight w:val="0"/>
              <w:marTop w:val="0"/>
              <w:marBottom w:val="0"/>
              <w:divBdr>
                <w:top w:val="none" w:sz="0" w:space="0" w:color="auto"/>
                <w:left w:val="none" w:sz="0" w:space="0" w:color="auto"/>
                <w:bottom w:val="none" w:sz="0" w:space="0" w:color="auto"/>
                <w:right w:val="none" w:sz="0" w:space="0" w:color="auto"/>
              </w:divBdr>
            </w:div>
            <w:div w:id="1967813013">
              <w:marLeft w:val="0"/>
              <w:marRight w:val="0"/>
              <w:marTop w:val="0"/>
              <w:marBottom w:val="0"/>
              <w:divBdr>
                <w:top w:val="none" w:sz="0" w:space="0" w:color="auto"/>
                <w:left w:val="none" w:sz="0" w:space="0" w:color="auto"/>
                <w:bottom w:val="none" w:sz="0" w:space="0" w:color="auto"/>
                <w:right w:val="none" w:sz="0" w:space="0" w:color="auto"/>
              </w:divBdr>
            </w:div>
            <w:div w:id="472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41272473">
      <w:bodyDiv w:val="1"/>
      <w:marLeft w:val="0"/>
      <w:marRight w:val="0"/>
      <w:marTop w:val="0"/>
      <w:marBottom w:val="0"/>
      <w:divBdr>
        <w:top w:val="none" w:sz="0" w:space="0" w:color="auto"/>
        <w:left w:val="none" w:sz="0" w:space="0" w:color="auto"/>
        <w:bottom w:val="none" w:sz="0" w:space="0" w:color="auto"/>
        <w:right w:val="none" w:sz="0" w:space="0" w:color="auto"/>
      </w:divBdr>
    </w:div>
    <w:div w:id="2067142751">
      <w:bodyDiv w:val="1"/>
      <w:marLeft w:val="0"/>
      <w:marRight w:val="0"/>
      <w:marTop w:val="0"/>
      <w:marBottom w:val="0"/>
      <w:divBdr>
        <w:top w:val="none" w:sz="0" w:space="0" w:color="auto"/>
        <w:left w:val="none" w:sz="0" w:space="0" w:color="auto"/>
        <w:bottom w:val="none" w:sz="0" w:space="0" w:color="auto"/>
        <w:right w:val="none" w:sz="0" w:space="0" w:color="auto"/>
      </w:divBdr>
      <w:divsChild>
        <w:div w:id="974990005">
          <w:marLeft w:val="0"/>
          <w:marRight w:val="0"/>
          <w:marTop w:val="0"/>
          <w:marBottom w:val="0"/>
          <w:divBdr>
            <w:top w:val="none" w:sz="0" w:space="0" w:color="auto"/>
            <w:left w:val="none" w:sz="0" w:space="0" w:color="auto"/>
            <w:bottom w:val="none" w:sz="0" w:space="0" w:color="auto"/>
            <w:right w:val="none" w:sz="0" w:space="0" w:color="auto"/>
          </w:divBdr>
          <w:divsChild>
            <w:div w:id="1799300776">
              <w:marLeft w:val="0"/>
              <w:marRight w:val="0"/>
              <w:marTop w:val="0"/>
              <w:marBottom w:val="0"/>
              <w:divBdr>
                <w:top w:val="none" w:sz="0" w:space="0" w:color="auto"/>
                <w:left w:val="none" w:sz="0" w:space="0" w:color="auto"/>
                <w:bottom w:val="none" w:sz="0" w:space="0" w:color="auto"/>
                <w:right w:val="none" w:sz="0" w:space="0" w:color="auto"/>
              </w:divBdr>
            </w:div>
            <w:div w:id="2077707043">
              <w:marLeft w:val="0"/>
              <w:marRight w:val="0"/>
              <w:marTop w:val="0"/>
              <w:marBottom w:val="0"/>
              <w:divBdr>
                <w:top w:val="none" w:sz="0" w:space="0" w:color="auto"/>
                <w:left w:val="none" w:sz="0" w:space="0" w:color="auto"/>
                <w:bottom w:val="none" w:sz="0" w:space="0" w:color="auto"/>
                <w:right w:val="none" w:sz="0" w:space="0" w:color="auto"/>
              </w:divBdr>
            </w:div>
            <w:div w:id="779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49FBA-37CD-4226-8547-CDAD0A19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484</TotalTime>
  <Pages>16</Pages>
  <Words>2536</Words>
  <Characters>13953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16457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ASUS</cp:lastModifiedBy>
  <cp:revision>750</cp:revision>
  <cp:lastPrinted>2017-03-10T21:24:00Z</cp:lastPrinted>
  <dcterms:created xsi:type="dcterms:W3CDTF">2018-04-09T13:59:00Z</dcterms:created>
  <dcterms:modified xsi:type="dcterms:W3CDTF">2018-08-20T15:45:00Z</dcterms:modified>
</cp:coreProperties>
</file>